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D3B55" w14:textId="06B25B9C" w:rsidR="00F14ADC" w:rsidRDefault="001A2300" w:rsidP="00394AFB">
      <w:pPr>
        <w:pStyle w:val="Ttulo2"/>
        <w:rPr>
          <w:color w:val="FFFF00"/>
        </w:rPr>
      </w:pPr>
      <w:r w:rsidRPr="00164FD5">
        <w:t xml:space="preserve"> </w:t>
      </w:r>
      <w:r w:rsidR="00090040" w:rsidRPr="00164FD5">
        <w:t xml:space="preserve">Código de </w:t>
      </w:r>
      <w:r w:rsidR="00317748">
        <w:t>Documento</w:t>
      </w:r>
      <w:r w:rsidR="00317748">
        <w:tab/>
      </w:r>
      <w:r w:rsidR="00EC3C97" w:rsidRPr="00EC3C97">
        <w:t>TI-EA2023-12608-R10</w:t>
      </w:r>
      <w:r w:rsidR="00E519F2">
        <w:tab/>
      </w:r>
      <w:r w:rsidR="00E519F2">
        <w:tab/>
      </w:r>
      <w:r w:rsidR="00B51864" w:rsidRPr="00F14ADC">
        <w:t>N.º</w:t>
      </w:r>
      <w:r w:rsidR="00F14ADC" w:rsidRPr="00826A4F">
        <w:t xml:space="preserve"> PASE</w:t>
      </w:r>
      <w:r w:rsidR="00F14ADC">
        <w:rPr>
          <w:sz w:val="16"/>
          <w:szCs w:val="16"/>
        </w:rPr>
        <w:t>:</w:t>
      </w:r>
      <w:r w:rsidR="00EC5D97">
        <w:t xml:space="preserve">   </w:t>
      </w:r>
      <w:r w:rsidR="000E2A9D" w:rsidRPr="000E2A9D">
        <w:tab/>
      </w:r>
      <w:r w:rsidR="00EC3C97" w:rsidRPr="00EC3C97">
        <w:t>2024-13876</w:t>
      </w:r>
    </w:p>
    <w:p w14:paraId="64CA0BDC" w14:textId="697BB764" w:rsidR="000A76E9" w:rsidRDefault="00F14ADC" w:rsidP="00F14A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Código de Requerimiento</w:t>
      </w:r>
      <w:r w:rsidR="00C26D52">
        <w:rPr>
          <w:rFonts w:ascii="Arial" w:hAnsi="Arial" w:cs="Arial"/>
        </w:rPr>
        <w:t xml:space="preserve"> </w:t>
      </w:r>
      <w:r w:rsidR="00EC3C97" w:rsidRPr="00EC3C97">
        <w:rPr>
          <w:rFonts w:ascii="Arial" w:hAnsi="Arial" w:cs="Arial"/>
        </w:rPr>
        <w:t>0000012224</w:t>
      </w:r>
      <w:r w:rsidR="00593935">
        <w:rPr>
          <w:rFonts w:ascii="Arial" w:hAnsi="Arial" w:cs="Arial"/>
        </w:rPr>
        <w:tab/>
      </w:r>
      <w:r w:rsidR="00977C67">
        <w:rPr>
          <w:rFonts w:ascii="Arial" w:hAnsi="Arial" w:cs="Arial"/>
        </w:rPr>
        <w:tab/>
      </w:r>
      <w:r w:rsidR="000A76E9">
        <w:rPr>
          <w:rFonts w:ascii="Arial" w:hAnsi="Arial" w:cs="Arial"/>
        </w:rPr>
        <w:t xml:space="preserve">Tipo </w:t>
      </w:r>
      <w:r w:rsidR="00F6646E">
        <w:rPr>
          <w:rFonts w:ascii="Arial" w:hAnsi="Arial" w:cs="Arial"/>
        </w:rPr>
        <w:t>Requerimiento:</w:t>
      </w:r>
      <w:r w:rsidR="0042310C">
        <w:rPr>
          <w:rFonts w:ascii="Arial" w:hAnsi="Arial" w:cs="Arial"/>
        </w:rPr>
        <w:t xml:space="preserve"> </w:t>
      </w:r>
      <w:r w:rsidR="000A76E9">
        <w:rPr>
          <w:rFonts w:ascii="Arial" w:hAnsi="Arial" w:cs="Arial"/>
        </w:rPr>
        <w:t xml:space="preserve"> </w:t>
      </w:r>
      <w:r w:rsidR="000A76E9">
        <w:rPr>
          <w:rFonts w:ascii="Arial" w:hAnsi="Arial" w:cs="Arial"/>
          <w:bCs w:val="0"/>
        </w:rPr>
        <w:object w:dxaOrig="225" w:dyaOrig="225" w14:anchorId="3C7A4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54.35pt;height:19.7pt" o:ole="">
            <v:imagedata r:id="rId11" o:title=""/>
          </v:shape>
          <w:control r:id="rId12" w:name="CheckBox8" w:shapeid="_x0000_i1079"/>
        </w:object>
      </w:r>
      <w:r w:rsidR="000A76E9">
        <w:rPr>
          <w:rFonts w:ascii="Arial" w:hAnsi="Arial" w:cs="Arial"/>
        </w:rPr>
        <w:t xml:space="preserve"> </w:t>
      </w:r>
      <w:r w:rsidR="000A76E9">
        <w:rPr>
          <w:rFonts w:ascii="Arial" w:hAnsi="Arial" w:cs="Arial"/>
          <w:bCs w:val="0"/>
        </w:rPr>
        <w:object w:dxaOrig="225" w:dyaOrig="225" w14:anchorId="3A135627">
          <v:shape id="_x0000_i1081" type="#_x0000_t75" style="width:61.8pt;height:19.7pt" o:ole="">
            <v:imagedata r:id="rId13" o:title=""/>
          </v:shape>
          <w:control r:id="rId14" w:name="CheckBox9" w:shapeid="_x0000_i1081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679EE">
        <w:rPr>
          <w:rFonts w:ascii="Arial" w:hAnsi="Arial" w:cs="Arial"/>
        </w:rPr>
        <w:t xml:space="preserve">     </w:t>
      </w:r>
    </w:p>
    <w:p w14:paraId="3635EAE9" w14:textId="67925AE9" w:rsidR="00317748" w:rsidRPr="00F14ADC" w:rsidRDefault="000A76E9" w:rsidP="000A76E9">
      <w:pPr>
        <w:ind w:left="2880" w:firstLine="720"/>
        <w:jc w:val="both"/>
        <w:rPr>
          <w:rFonts w:ascii="Arial" w:hAnsi="Arial" w:cs="Arial"/>
          <w:color w:val="FFFF00"/>
        </w:rPr>
      </w:pPr>
      <w:r>
        <w:rPr>
          <w:rFonts w:ascii="Arial" w:hAnsi="Arial" w:cs="Arial"/>
        </w:rPr>
        <w:t xml:space="preserve">           </w:t>
      </w:r>
      <w:r w:rsidR="001679EE">
        <w:rPr>
          <w:rFonts w:ascii="Arial" w:hAnsi="Arial" w:cs="Arial"/>
        </w:rPr>
        <w:t xml:space="preserve"> </w:t>
      </w:r>
      <w:r w:rsidR="00F6646E">
        <w:rPr>
          <w:rFonts w:ascii="Arial" w:hAnsi="Arial" w:cs="Arial"/>
        </w:rPr>
        <w:t>Impacto:</w:t>
      </w:r>
      <w:r w:rsidR="00F14ADC">
        <w:rPr>
          <w:rFonts w:ascii="Arial" w:hAnsi="Arial" w:cs="Arial"/>
        </w:rPr>
        <w:t xml:space="preserve"> </w:t>
      </w:r>
      <w:r w:rsidR="001679EE">
        <w:rPr>
          <w:rFonts w:ascii="Arial" w:hAnsi="Arial" w:cs="Arial"/>
        </w:rPr>
        <w:tab/>
      </w:r>
      <w:r w:rsidR="004231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1679EE">
        <w:rPr>
          <w:rFonts w:ascii="Arial" w:hAnsi="Arial" w:cs="Arial"/>
        </w:rPr>
        <w:object w:dxaOrig="225" w:dyaOrig="225" w14:anchorId="12DCD988">
          <v:shape id="_x0000_i1083" type="#_x0000_t75" style="width:38.05pt;height:19.7pt" o:ole="">
            <v:imagedata r:id="rId15" o:title=""/>
          </v:shape>
          <w:control r:id="rId16" w:name="CheckBox1" w:shapeid="_x0000_i1083"/>
        </w:object>
      </w:r>
      <w:r w:rsidR="001679EE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r w:rsidR="001679EE">
        <w:rPr>
          <w:rFonts w:ascii="Arial" w:hAnsi="Arial" w:cs="Arial"/>
        </w:rPr>
        <w:t xml:space="preserve">  </w:t>
      </w:r>
      <w:r w:rsidR="001679EE">
        <w:rPr>
          <w:rFonts w:ascii="Arial" w:hAnsi="Arial" w:cs="Arial"/>
        </w:rPr>
        <w:object w:dxaOrig="225" w:dyaOrig="225" w14:anchorId="3D91F532">
          <v:shape id="_x0000_i1085" type="#_x0000_t75" style="width:44.85pt;height:19.7pt" o:ole="">
            <v:imagedata r:id="rId17" o:title=""/>
          </v:shape>
          <w:control r:id="rId18" w:name="CheckBox2" w:shapeid="_x0000_i1085"/>
        </w:object>
      </w:r>
      <w:r>
        <w:rPr>
          <w:rFonts w:ascii="Arial" w:hAnsi="Arial" w:cs="Arial"/>
          <w:bCs w:val="0"/>
        </w:rPr>
        <w:t xml:space="preserve">      </w:t>
      </w:r>
      <w:r w:rsidR="001679EE">
        <w:rPr>
          <w:rFonts w:ascii="Arial" w:hAnsi="Arial" w:cs="Arial"/>
        </w:rPr>
        <w:object w:dxaOrig="225" w:dyaOrig="225" w14:anchorId="2378613F">
          <v:shape id="_x0000_i1087" type="#_x0000_t75" style="width:36.7pt;height:19.7pt" o:ole="">
            <v:imagedata r:id="rId19" o:title=""/>
          </v:shape>
          <w:control r:id="rId20" w:name="CheckBox3" w:shapeid="_x0000_i1087"/>
        </w:object>
      </w:r>
    </w:p>
    <w:p w14:paraId="4D81CD60" w14:textId="46D71497" w:rsidR="00FC778F" w:rsidRDefault="00FC778F" w:rsidP="000A76E9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</w:rPr>
        <w:t>Gestión de Información</w:t>
      </w:r>
      <w:r w:rsidR="001679EE">
        <w:rPr>
          <w:rFonts w:ascii="Arial" w:hAnsi="Arial" w:cs="Arial"/>
        </w:rPr>
        <w:tab/>
        <w:t xml:space="preserve">    </w:t>
      </w:r>
      <w:r w:rsidR="001679EE">
        <w:rPr>
          <w:rFonts w:ascii="Arial" w:hAnsi="Arial" w:cs="Arial"/>
        </w:rPr>
        <w:object w:dxaOrig="225" w:dyaOrig="225" w14:anchorId="5C377ECF">
          <v:shape id="_x0000_i1089" type="#_x0000_t75" style="width:27.15pt;height:19.7pt" o:ole="">
            <v:imagedata r:id="rId21" o:title=""/>
          </v:shape>
          <w:control r:id="rId22" w:name="CheckBox4" w:shapeid="_x0000_i1089"/>
        </w:object>
      </w:r>
      <w:r w:rsidR="001679EE">
        <w:rPr>
          <w:rFonts w:ascii="Arial" w:hAnsi="Arial" w:cs="Arial"/>
        </w:rPr>
        <w:t xml:space="preserve">  </w:t>
      </w:r>
      <w:r w:rsidR="001679EE">
        <w:rPr>
          <w:rFonts w:ascii="Arial" w:hAnsi="Arial" w:cs="Arial"/>
        </w:rPr>
        <w:object w:dxaOrig="225" w:dyaOrig="225" w14:anchorId="5808ABA1">
          <v:shape id="_x0000_i1091" type="#_x0000_t75" style="width:31.9pt;height:19.7pt" o:ole="">
            <v:imagedata r:id="rId23" o:title=""/>
          </v:shape>
          <w:control r:id="rId24" w:name="CheckBox5" w:shapeid="_x0000_i1091"/>
        </w:object>
      </w:r>
      <w:r>
        <w:rPr>
          <w:rFonts w:ascii="Arial" w:hAnsi="Arial" w:cs="Arial"/>
          <w:szCs w:val="20"/>
        </w:rPr>
        <w:tab/>
      </w:r>
      <w:r w:rsidR="001679EE">
        <w:rPr>
          <w:rFonts w:ascii="Arial" w:hAnsi="Arial" w:cs="Arial"/>
          <w:szCs w:val="20"/>
        </w:rPr>
        <w:t xml:space="preserve">      Desarrollado con Proveedor </w:t>
      </w:r>
      <w:r w:rsidR="001679EE">
        <w:rPr>
          <w:rFonts w:ascii="Arial" w:hAnsi="Arial" w:cs="Arial"/>
          <w:szCs w:val="20"/>
        </w:rPr>
        <w:tab/>
        <w:t xml:space="preserve">   </w:t>
      </w:r>
      <w:r w:rsidRPr="00B21428">
        <w:rPr>
          <w:rFonts w:ascii="Arial" w:hAnsi="Arial" w:cs="Arial"/>
          <w:szCs w:val="20"/>
        </w:rPr>
        <w:t xml:space="preserve"> </w:t>
      </w:r>
      <w:r w:rsidR="001679EE">
        <w:rPr>
          <w:rFonts w:ascii="Arial" w:hAnsi="Arial" w:cs="Arial"/>
          <w:szCs w:val="20"/>
        </w:rPr>
        <w:object w:dxaOrig="225" w:dyaOrig="225" w14:anchorId="5FAD36EC">
          <v:shape id="_x0000_i1093" type="#_x0000_t75" style="width:27.85pt;height:19.7pt" o:ole="">
            <v:imagedata r:id="rId25" o:title=""/>
          </v:shape>
          <w:control r:id="rId26" w:name="CheckBox6" w:shapeid="_x0000_i1093"/>
        </w:object>
      </w:r>
      <w:r w:rsidR="001679EE">
        <w:rPr>
          <w:rFonts w:ascii="Arial" w:hAnsi="Arial" w:cs="Arial"/>
          <w:szCs w:val="20"/>
        </w:rPr>
        <w:t xml:space="preserve">     </w:t>
      </w:r>
      <w:r w:rsidR="001679EE">
        <w:rPr>
          <w:rFonts w:ascii="Arial" w:hAnsi="Arial" w:cs="Arial"/>
          <w:szCs w:val="20"/>
        </w:rPr>
        <w:object w:dxaOrig="225" w:dyaOrig="225" w14:anchorId="1320EA1B">
          <v:shape id="_x0000_i1095" type="#_x0000_t75" style="width:33.3pt;height:19.7pt" o:ole="">
            <v:imagedata r:id="rId27" o:title=""/>
          </v:shape>
          <w:control r:id="rId28" w:name="CheckBox7" w:shapeid="_x0000_i1095"/>
        </w:object>
      </w:r>
    </w:p>
    <w:p w14:paraId="07B0C8D3" w14:textId="77777777" w:rsidR="001679EE" w:rsidRDefault="001679EE" w:rsidP="00D919ED">
      <w:pPr>
        <w:jc w:val="both"/>
        <w:rPr>
          <w:rFonts w:ascii="Arial" w:hAnsi="Arial" w:cs="Arial"/>
          <w:b/>
        </w:rPr>
      </w:pPr>
    </w:p>
    <w:p w14:paraId="2414FE2D" w14:textId="77777777" w:rsidR="000A76E9" w:rsidRPr="000A76E9" w:rsidRDefault="009B5E57" w:rsidP="00D919ED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>Datos Generales</w:t>
      </w:r>
      <w:r w:rsidR="00815540" w:rsidRPr="00B21428">
        <w:rPr>
          <w:rFonts w:ascii="Arial" w:hAnsi="Arial" w:cs="Arial"/>
          <w:b/>
          <w:szCs w:val="20"/>
        </w:rPr>
        <w:t xml:space="preserve">  </w:t>
      </w:r>
      <w:r w:rsidR="00815540" w:rsidRPr="00B21428">
        <w:rPr>
          <w:rFonts w:ascii="Arial" w:hAnsi="Arial" w:cs="Arial"/>
          <w:szCs w:val="20"/>
        </w:rPr>
        <w:tab/>
      </w:r>
    </w:p>
    <w:p w14:paraId="5467CEAD" w14:textId="77777777" w:rsidR="009B5E57" w:rsidRPr="00B21428" w:rsidRDefault="00815540" w:rsidP="000A76E9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szCs w:val="20"/>
        </w:rPr>
        <w:tab/>
      </w:r>
      <w:r w:rsidRPr="00B21428">
        <w:rPr>
          <w:rFonts w:ascii="Arial" w:hAnsi="Arial" w:cs="Arial"/>
          <w:szCs w:val="20"/>
        </w:rPr>
        <w:tab/>
      </w:r>
      <w:r w:rsidRPr="00B21428">
        <w:rPr>
          <w:rFonts w:ascii="Arial" w:hAnsi="Arial" w:cs="Arial"/>
          <w:szCs w:val="20"/>
        </w:rPr>
        <w:tab/>
      </w:r>
    </w:p>
    <w:p w14:paraId="2D70A3E2" w14:textId="3788850C" w:rsidR="00090040" w:rsidRPr="000D29F3" w:rsidRDefault="00090040" w:rsidP="005D2302">
      <w:pPr>
        <w:jc w:val="both"/>
        <w:rPr>
          <w:rFonts w:ascii="Arial" w:hAnsi="Arial" w:cs="Arial"/>
          <w:szCs w:val="20"/>
          <w:u w:val="single"/>
        </w:rPr>
      </w:pPr>
      <w:r w:rsidRPr="005553D1">
        <w:rPr>
          <w:rFonts w:ascii="Arial" w:hAnsi="Arial" w:cs="Arial"/>
          <w:szCs w:val="20"/>
        </w:rPr>
        <w:t>Fecha de Solicitud</w:t>
      </w:r>
      <w:r w:rsidR="00FD24A8">
        <w:rPr>
          <w:rFonts w:ascii="Arial" w:hAnsi="Arial" w:cs="Arial"/>
          <w:szCs w:val="20"/>
        </w:rPr>
        <w:t xml:space="preserve"> Pase</w:t>
      </w:r>
      <w:r w:rsidRPr="005553D1">
        <w:rPr>
          <w:rFonts w:ascii="Arial" w:hAnsi="Arial" w:cs="Arial"/>
          <w:szCs w:val="20"/>
        </w:rPr>
        <w:t>___</w:t>
      </w:r>
      <w:r w:rsidR="00EC3C97">
        <w:rPr>
          <w:rFonts w:ascii="Arial" w:hAnsi="Arial" w:cs="Arial"/>
          <w:szCs w:val="20"/>
          <w:u w:val="single"/>
        </w:rPr>
        <w:t>11</w:t>
      </w:r>
      <w:r w:rsidR="00CB7A36">
        <w:rPr>
          <w:rFonts w:ascii="Arial" w:hAnsi="Arial" w:cs="Arial"/>
          <w:szCs w:val="20"/>
          <w:u w:val="single"/>
        </w:rPr>
        <w:t>/</w:t>
      </w:r>
      <w:r w:rsidR="00EC3C97">
        <w:rPr>
          <w:rFonts w:ascii="Arial" w:hAnsi="Arial" w:cs="Arial"/>
          <w:szCs w:val="20"/>
          <w:u w:val="single"/>
        </w:rPr>
        <w:t>01</w:t>
      </w:r>
      <w:r w:rsidR="00977C67">
        <w:rPr>
          <w:rFonts w:ascii="Arial" w:hAnsi="Arial" w:cs="Arial"/>
          <w:szCs w:val="20"/>
          <w:u w:val="single"/>
        </w:rPr>
        <w:t>/20</w:t>
      </w:r>
      <w:r w:rsidR="0079270E">
        <w:rPr>
          <w:rFonts w:ascii="Arial" w:hAnsi="Arial" w:cs="Arial"/>
          <w:szCs w:val="20"/>
          <w:u w:val="single"/>
        </w:rPr>
        <w:t>2</w:t>
      </w:r>
      <w:r w:rsidR="00EC3C97">
        <w:rPr>
          <w:rFonts w:ascii="Arial" w:hAnsi="Arial" w:cs="Arial"/>
          <w:szCs w:val="20"/>
          <w:u w:val="single"/>
        </w:rPr>
        <w:t>4</w:t>
      </w:r>
      <w:r w:rsidRPr="005553D1">
        <w:rPr>
          <w:rFonts w:ascii="Arial" w:hAnsi="Arial" w:cs="Arial"/>
          <w:szCs w:val="20"/>
        </w:rPr>
        <w:t>__</w:t>
      </w:r>
      <w:r w:rsidR="00C454EE">
        <w:rPr>
          <w:rFonts w:ascii="Arial" w:hAnsi="Arial" w:cs="Arial"/>
          <w:szCs w:val="20"/>
        </w:rPr>
        <w:t xml:space="preserve">____ Analista Solicitante </w:t>
      </w:r>
      <w:r w:rsidR="00C454EE" w:rsidRPr="000D29F3">
        <w:rPr>
          <w:rFonts w:ascii="Arial" w:hAnsi="Arial" w:cs="Arial"/>
          <w:szCs w:val="20"/>
        </w:rPr>
        <w:t>__</w:t>
      </w:r>
      <w:r w:rsidR="00394AFB">
        <w:rPr>
          <w:rFonts w:ascii="Arial" w:hAnsi="Arial" w:cs="Arial"/>
          <w:szCs w:val="20"/>
        </w:rPr>
        <w:t>Juan Gala</w:t>
      </w:r>
      <w:r w:rsidR="000D29F3" w:rsidRPr="000D29F3">
        <w:rPr>
          <w:rFonts w:ascii="Arial" w:hAnsi="Arial" w:cs="Arial"/>
          <w:szCs w:val="20"/>
        </w:rPr>
        <w:t>____</w:t>
      </w:r>
      <w:r w:rsidR="000D29F3">
        <w:rPr>
          <w:rFonts w:ascii="Arial" w:hAnsi="Arial" w:cs="Arial"/>
          <w:szCs w:val="20"/>
          <w:u w:val="single"/>
        </w:rPr>
        <w:t xml:space="preserve">              </w:t>
      </w:r>
    </w:p>
    <w:p w14:paraId="554BD131" w14:textId="77777777" w:rsidR="00090040" w:rsidRDefault="00090040" w:rsidP="005D2302">
      <w:pPr>
        <w:jc w:val="both"/>
        <w:rPr>
          <w:rFonts w:ascii="Arial" w:hAnsi="Arial" w:cs="Arial"/>
          <w:b/>
          <w:szCs w:val="20"/>
        </w:rPr>
      </w:pPr>
    </w:p>
    <w:p w14:paraId="58A53890" w14:textId="2357CB58" w:rsidR="00090040" w:rsidRPr="005553D1" w:rsidRDefault="00476F10" w:rsidP="005D2302">
      <w:pPr>
        <w:jc w:val="both"/>
        <w:rPr>
          <w:rFonts w:ascii="Arial" w:hAnsi="Arial" w:cs="Arial"/>
          <w:szCs w:val="20"/>
        </w:rPr>
      </w:pPr>
      <w:bookmarkStart w:id="0" w:name="OLE_LINK1"/>
      <w:bookmarkStart w:id="1" w:name="OLE_LINK2"/>
      <w:r>
        <w:rPr>
          <w:rFonts w:ascii="Arial" w:hAnsi="Arial" w:cs="Arial"/>
          <w:szCs w:val="20"/>
        </w:rPr>
        <w:t>Usuario Final ____</w:t>
      </w:r>
      <w:r w:rsidR="00D43427" w:rsidRPr="00D43427">
        <w:rPr>
          <w:rFonts w:ascii="Arial" w:hAnsi="Arial" w:cs="Arial"/>
          <w:szCs w:val="20"/>
          <w:u w:val="single"/>
        </w:rPr>
        <w:t xml:space="preserve"> </w:t>
      </w:r>
      <w:r w:rsidR="00F57F8A">
        <w:rPr>
          <w:rFonts w:ascii="Arial" w:hAnsi="Arial" w:cs="Arial"/>
          <w:szCs w:val="20"/>
          <w:u w:val="single"/>
        </w:rPr>
        <w:t>Diego Asmat</w:t>
      </w:r>
      <w:r w:rsidR="00AB2E66">
        <w:rPr>
          <w:rFonts w:ascii="Arial" w:hAnsi="Arial" w:cs="Arial"/>
          <w:szCs w:val="20"/>
        </w:rPr>
        <w:t>______ Área Usuario</w:t>
      </w:r>
      <w:r w:rsidR="0079270E">
        <w:rPr>
          <w:rFonts w:ascii="Arial" w:hAnsi="Arial" w:cs="Arial"/>
          <w:szCs w:val="20"/>
        </w:rPr>
        <w:t xml:space="preserve"> Final </w:t>
      </w:r>
      <w:r w:rsidR="00977C67">
        <w:rPr>
          <w:rFonts w:ascii="Arial" w:hAnsi="Arial" w:cs="Arial"/>
          <w:szCs w:val="20"/>
        </w:rPr>
        <w:t>_</w:t>
      </w:r>
      <w:r w:rsidR="00D43427" w:rsidRPr="00D43427">
        <w:rPr>
          <w:rFonts w:ascii="Arial" w:hAnsi="Arial" w:cs="Arial"/>
          <w:szCs w:val="20"/>
        </w:rPr>
        <w:t xml:space="preserve"> </w:t>
      </w:r>
      <w:r w:rsidR="00C90F47">
        <w:rPr>
          <w:rFonts w:ascii="Arial" w:hAnsi="Arial" w:cs="Arial"/>
          <w:szCs w:val="20"/>
        </w:rPr>
        <w:t>Productos y servicios para empresas</w:t>
      </w:r>
      <w:r w:rsidR="00090040" w:rsidRPr="005553D1">
        <w:rPr>
          <w:rFonts w:ascii="Arial" w:hAnsi="Arial" w:cs="Arial"/>
          <w:szCs w:val="20"/>
        </w:rPr>
        <w:t>____</w:t>
      </w:r>
      <w:r w:rsidR="00977C67">
        <w:rPr>
          <w:rFonts w:ascii="Arial" w:hAnsi="Arial" w:cs="Arial"/>
          <w:szCs w:val="20"/>
        </w:rPr>
        <w:t>_</w:t>
      </w:r>
    </w:p>
    <w:bookmarkEnd w:id="0"/>
    <w:bookmarkEnd w:id="1"/>
    <w:p w14:paraId="5577DE81" w14:textId="77777777" w:rsidR="00090040" w:rsidRDefault="00090040" w:rsidP="005D2302">
      <w:pPr>
        <w:jc w:val="both"/>
        <w:rPr>
          <w:rFonts w:ascii="Arial" w:hAnsi="Arial" w:cs="Arial"/>
          <w:b/>
          <w:szCs w:val="20"/>
        </w:rPr>
      </w:pPr>
    </w:p>
    <w:p w14:paraId="729FCDCE" w14:textId="09870133" w:rsidR="00090040" w:rsidRPr="005553D1" w:rsidRDefault="00090040" w:rsidP="005D2302">
      <w:pPr>
        <w:jc w:val="both"/>
        <w:rPr>
          <w:rFonts w:ascii="Arial" w:hAnsi="Arial" w:cs="Arial"/>
          <w:szCs w:val="20"/>
        </w:rPr>
      </w:pPr>
      <w:r w:rsidRPr="005553D1">
        <w:rPr>
          <w:rFonts w:ascii="Arial" w:hAnsi="Arial" w:cs="Arial"/>
          <w:szCs w:val="20"/>
        </w:rPr>
        <w:t>Fecha y Hora programa</w:t>
      </w:r>
      <w:r w:rsidR="00CF3A8B">
        <w:rPr>
          <w:rFonts w:ascii="Arial" w:hAnsi="Arial" w:cs="Arial"/>
          <w:szCs w:val="20"/>
        </w:rPr>
        <w:t>da</w:t>
      </w:r>
      <w:r w:rsidRPr="005553D1">
        <w:rPr>
          <w:rFonts w:ascii="Arial" w:hAnsi="Arial" w:cs="Arial"/>
          <w:szCs w:val="20"/>
        </w:rPr>
        <w:t xml:space="preserve"> de ejecución: ______</w:t>
      </w:r>
      <w:r w:rsidR="00EC3C97">
        <w:rPr>
          <w:rFonts w:ascii="Arial" w:hAnsi="Arial" w:cs="Arial"/>
          <w:szCs w:val="20"/>
          <w:u w:val="single"/>
        </w:rPr>
        <w:t>15</w:t>
      </w:r>
      <w:r w:rsidR="00425C2E">
        <w:rPr>
          <w:rFonts w:ascii="Arial" w:hAnsi="Arial" w:cs="Arial"/>
          <w:szCs w:val="20"/>
          <w:u w:val="single"/>
        </w:rPr>
        <w:t>/</w:t>
      </w:r>
      <w:r w:rsidR="00EC3C97">
        <w:rPr>
          <w:rFonts w:ascii="Arial" w:hAnsi="Arial" w:cs="Arial"/>
          <w:szCs w:val="20"/>
          <w:u w:val="single"/>
        </w:rPr>
        <w:t>01</w:t>
      </w:r>
      <w:r w:rsidR="00425C2E">
        <w:rPr>
          <w:rFonts w:ascii="Arial" w:hAnsi="Arial" w:cs="Arial"/>
          <w:szCs w:val="20"/>
          <w:u w:val="single"/>
        </w:rPr>
        <w:t>/</w:t>
      </w:r>
      <w:r w:rsidR="0079270E">
        <w:rPr>
          <w:rFonts w:ascii="Arial" w:hAnsi="Arial" w:cs="Arial"/>
          <w:szCs w:val="20"/>
          <w:u w:val="single"/>
        </w:rPr>
        <w:t>202</w:t>
      </w:r>
      <w:r w:rsidR="00EC3C97">
        <w:rPr>
          <w:rFonts w:ascii="Arial" w:hAnsi="Arial" w:cs="Arial"/>
          <w:szCs w:val="20"/>
          <w:u w:val="single"/>
        </w:rPr>
        <w:t>4</w:t>
      </w:r>
      <w:r w:rsidR="003412DE" w:rsidRPr="000D29F3">
        <w:rPr>
          <w:rFonts w:ascii="Arial" w:hAnsi="Arial" w:cs="Arial"/>
          <w:szCs w:val="20"/>
          <w:u w:val="single"/>
        </w:rPr>
        <w:t xml:space="preserve"> </w:t>
      </w:r>
      <w:r w:rsidR="00EC3C97">
        <w:rPr>
          <w:rFonts w:ascii="Arial" w:hAnsi="Arial" w:cs="Arial"/>
          <w:szCs w:val="20"/>
          <w:u w:val="single"/>
        </w:rPr>
        <w:t>06</w:t>
      </w:r>
      <w:r w:rsidR="003412DE" w:rsidRPr="000D29F3">
        <w:rPr>
          <w:rFonts w:ascii="Arial" w:hAnsi="Arial" w:cs="Arial"/>
          <w:szCs w:val="20"/>
          <w:u w:val="single"/>
        </w:rPr>
        <w:t>:</w:t>
      </w:r>
      <w:r w:rsidR="0079270E">
        <w:rPr>
          <w:rFonts w:ascii="Arial" w:hAnsi="Arial" w:cs="Arial"/>
          <w:szCs w:val="20"/>
          <w:u w:val="single"/>
        </w:rPr>
        <w:t>0</w:t>
      </w:r>
      <w:r w:rsidR="009440FA">
        <w:rPr>
          <w:rFonts w:ascii="Arial" w:hAnsi="Arial" w:cs="Arial"/>
          <w:szCs w:val="20"/>
          <w:u w:val="single"/>
        </w:rPr>
        <w:t>0</w:t>
      </w:r>
      <w:r w:rsidR="003412DE" w:rsidRPr="000D29F3">
        <w:rPr>
          <w:rFonts w:ascii="Arial" w:hAnsi="Arial" w:cs="Arial"/>
          <w:szCs w:val="20"/>
          <w:u w:val="single"/>
        </w:rPr>
        <w:t xml:space="preserve"> </w:t>
      </w:r>
      <w:r w:rsidR="00EC3C97">
        <w:rPr>
          <w:rFonts w:ascii="Arial" w:hAnsi="Arial" w:cs="Arial"/>
          <w:szCs w:val="20"/>
          <w:u w:val="single"/>
        </w:rPr>
        <w:t>am</w:t>
      </w:r>
      <w:r w:rsidRPr="005553D1">
        <w:rPr>
          <w:rFonts w:ascii="Arial" w:hAnsi="Arial" w:cs="Arial"/>
          <w:szCs w:val="20"/>
        </w:rPr>
        <w:t>__________________</w:t>
      </w:r>
      <w:r w:rsidR="00FA12D0">
        <w:rPr>
          <w:rFonts w:ascii="Arial" w:hAnsi="Arial" w:cs="Arial"/>
          <w:szCs w:val="20"/>
        </w:rPr>
        <w:t>_</w:t>
      </w:r>
    </w:p>
    <w:p w14:paraId="77A75AF5" w14:textId="77777777" w:rsidR="00090040" w:rsidRDefault="00090040" w:rsidP="005D2302">
      <w:pPr>
        <w:jc w:val="both"/>
        <w:rPr>
          <w:rFonts w:ascii="Arial" w:hAnsi="Arial" w:cs="Arial"/>
          <w:b/>
          <w:szCs w:val="20"/>
        </w:rPr>
      </w:pPr>
    </w:p>
    <w:p w14:paraId="6A596469" w14:textId="21B47B1E" w:rsidR="0066265D" w:rsidRDefault="0066265D" w:rsidP="005D2302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Nombre Proyecto</w:t>
      </w:r>
      <w:r w:rsidR="005F37E6">
        <w:rPr>
          <w:rFonts w:ascii="Arial" w:hAnsi="Arial" w:cs="Arial"/>
          <w:szCs w:val="20"/>
        </w:rPr>
        <w:t xml:space="preserve"> </w:t>
      </w:r>
      <w:r w:rsidR="00090040" w:rsidRPr="005553D1">
        <w:rPr>
          <w:rFonts w:ascii="Arial" w:hAnsi="Arial" w:cs="Arial"/>
          <w:szCs w:val="20"/>
        </w:rPr>
        <w:t>_</w:t>
      </w:r>
      <w:r w:rsidR="00EC3C97" w:rsidRPr="00EC3C97">
        <w:rPr>
          <w:rFonts w:ascii="Arial" w:hAnsi="Arial" w:cs="Arial"/>
          <w:szCs w:val="20"/>
          <w:u w:val="single"/>
        </w:rPr>
        <w:t>Compliance por EH: Desarrollos Complementarios Vulnerabilidades Cyberlego</w:t>
      </w:r>
      <w:r w:rsidR="003E7296" w:rsidRPr="005553D1">
        <w:rPr>
          <w:rFonts w:ascii="Arial" w:hAnsi="Arial" w:cs="Arial"/>
          <w:szCs w:val="20"/>
        </w:rPr>
        <w:t>_</w:t>
      </w:r>
      <w:r w:rsidR="003E7296">
        <w:rPr>
          <w:rFonts w:ascii="Arial" w:hAnsi="Arial" w:cs="Arial"/>
          <w:szCs w:val="20"/>
        </w:rPr>
        <w:t>_</w:t>
      </w:r>
    </w:p>
    <w:p w14:paraId="026DF048" w14:textId="77777777" w:rsidR="00F14ADC" w:rsidRDefault="00F14ADC" w:rsidP="005D2302">
      <w:pPr>
        <w:jc w:val="both"/>
        <w:rPr>
          <w:rFonts w:ascii="Arial" w:hAnsi="Arial" w:cs="Arial"/>
          <w:szCs w:val="20"/>
        </w:rPr>
      </w:pPr>
    </w:p>
    <w:p w14:paraId="4EA7AF5B" w14:textId="5DB36839" w:rsidR="00B05871" w:rsidRPr="005553D1" w:rsidRDefault="00B05871" w:rsidP="00B05871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Nombre Empresa Proveedor</w:t>
      </w:r>
      <w:r w:rsidR="008632E4">
        <w:rPr>
          <w:rFonts w:ascii="Arial" w:hAnsi="Arial" w:cs="Arial"/>
          <w:szCs w:val="20"/>
        </w:rPr>
        <w:t xml:space="preserve"> </w:t>
      </w:r>
      <w:r w:rsidR="00977C67">
        <w:rPr>
          <w:rFonts w:ascii="Arial" w:hAnsi="Arial" w:cs="Arial"/>
          <w:szCs w:val="20"/>
        </w:rPr>
        <w:t>_</w:t>
      </w:r>
      <w:r w:rsidRPr="005553D1">
        <w:rPr>
          <w:rFonts w:ascii="Arial" w:hAnsi="Arial" w:cs="Arial"/>
          <w:szCs w:val="20"/>
        </w:rPr>
        <w:t>_</w:t>
      </w:r>
      <w:r w:rsidR="003E7296" w:rsidRPr="00EC3C97">
        <w:rPr>
          <w:rFonts w:ascii="Arial" w:hAnsi="Arial" w:cs="Arial"/>
          <w:szCs w:val="20"/>
          <w:u w:val="single"/>
        </w:rPr>
        <w:t>Fractal</w:t>
      </w:r>
      <w:r w:rsidRPr="005553D1">
        <w:rPr>
          <w:rFonts w:ascii="Arial" w:hAnsi="Arial" w:cs="Arial"/>
          <w:szCs w:val="20"/>
        </w:rPr>
        <w:t>_____</w:t>
      </w:r>
    </w:p>
    <w:p w14:paraId="11FF0E8E" w14:textId="77777777" w:rsidR="000A178B" w:rsidRDefault="000A178B" w:rsidP="005D2302">
      <w:pPr>
        <w:jc w:val="both"/>
        <w:rPr>
          <w:rFonts w:ascii="Arial" w:hAnsi="Arial" w:cs="Arial"/>
          <w:szCs w:val="20"/>
        </w:rPr>
      </w:pPr>
    </w:p>
    <w:p w14:paraId="00DE1590" w14:textId="77777777" w:rsidR="00977C67" w:rsidRDefault="00977C67" w:rsidP="00977C67">
      <w:pPr>
        <w:jc w:val="both"/>
        <w:rPr>
          <w:rFonts w:ascii="Arial" w:hAnsi="Arial" w:cs="Arial"/>
          <w:szCs w:val="20"/>
        </w:rPr>
      </w:pPr>
    </w:p>
    <w:p w14:paraId="62EDDCB9" w14:textId="77777777" w:rsidR="00977C67" w:rsidRPr="00B21428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Información de la Aplicación </w:t>
      </w:r>
      <w:r w:rsidRPr="00B21428">
        <w:rPr>
          <w:rFonts w:ascii="Arial" w:hAnsi="Arial" w:cs="Arial"/>
          <w:b/>
          <w:szCs w:val="20"/>
        </w:rPr>
        <w:tab/>
      </w:r>
      <w:r w:rsidRPr="00B21428">
        <w:rPr>
          <w:rFonts w:ascii="Arial" w:hAnsi="Arial" w:cs="Arial"/>
          <w:b/>
          <w:szCs w:val="20"/>
        </w:rPr>
        <w:tab/>
      </w:r>
      <w:r w:rsidRPr="00B21428">
        <w:rPr>
          <w:rFonts w:ascii="Arial" w:hAnsi="Arial" w:cs="Arial"/>
          <w:b/>
          <w:szCs w:val="20"/>
        </w:rPr>
        <w:tab/>
      </w:r>
      <w:r w:rsidRPr="00B21428">
        <w:rPr>
          <w:rFonts w:ascii="Arial" w:hAnsi="Arial" w:cs="Arial"/>
          <w:szCs w:val="20"/>
        </w:rPr>
        <w:t>Nueva Aplicación: (  ) Si   (</w:t>
      </w:r>
      <w:r>
        <w:rPr>
          <w:rFonts w:ascii="Arial" w:hAnsi="Arial" w:cs="Arial"/>
          <w:szCs w:val="20"/>
        </w:rPr>
        <w:t xml:space="preserve"> x</w:t>
      </w:r>
      <w:r w:rsidRPr="00B21428">
        <w:rPr>
          <w:rFonts w:ascii="Arial" w:hAnsi="Arial" w:cs="Arial"/>
          <w:szCs w:val="20"/>
        </w:rPr>
        <w:t xml:space="preserve"> ) No</w:t>
      </w:r>
    </w:p>
    <w:p w14:paraId="5A3993E0" w14:textId="77777777" w:rsidR="00977C67" w:rsidRDefault="00977C67" w:rsidP="00977C67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9469" w:type="dxa"/>
        <w:tblLook w:val="04A0" w:firstRow="1" w:lastRow="0" w:firstColumn="1" w:lastColumn="0" w:noHBand="0" w:noVBand="1"/>
      </w:tblPr>
      <w:tblGrid>
        <w:gridCol w:w="1561"/>
        <w:gridCol w:w="2465"/>
        <w:gridCol w:w="3199"/>
        <w:gridCol w:w="2244"/>
      </w:tblGrid>
      <w:tr w:rsidR="00977C67" w14:paraId="4866787A" w14:textId="77777777" w:rsidTr="00977C67">
        <w:tc>
          <w:tcPr>
            <w:tcW w:w="1561" w:type="dxa"/>
          </w:tcPr>
          <w:p w14:paraId="6DEAE88A" w14:textId="77777777" w:rsidR="00977C67" w:rsidRPr="004E1B89" w:rsidRDefault="00977C67" w:rsidP="00977C67">
            <w:pPr>
              <w:jc w:val="both"/>
              <w:rPr>
                <w:rFonts w:ascii="Arial" w:hAnsi="Arial" w:cs="Arial"/>
                <w:b/>
              </w:rPr>
            </w:pPr>
            <w:r w:rsidRPr="004E1B89">
              <w:rPr>
                <w:rFonts w:ascii="Arial" w:hAnsi="Arial" w:cs="Arial"/>
                <w:b/>
                <w:szCs w:val="20"/>
              </w:rPr>
              <w:t>Nombre de la aplicación</w:t>
            </w:r>
          </w:p>
        </w:tc>
        <w:tc>
          <w:tcPr>
            <w:tcW w:w="7908" w:type="dxa"/>
            <w:gridSpan w:val="3"/>
          </w:tcPr>
          <w:p w14:paraId="67E7F31C" w14:textId="6FD552AA" w:rsidR="00977C67" w:rsidRDefault="00977C67" w:rsidP="00977C67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FF"/>
              </w:rPr>
              <w:t>Banca por Internet Empresarial</w:t>
            </w:r>
            <w:r w:rsidR="00E141B4">
              <w:rPr>
                <w:rFonts w:ascii="Arial" w:hAnsi="Arial" w:cs="Arial"/>
                <w:b/>
                <w:color w:val="0000FF"/>
              </w:rPr>
              <w:t xml:space="preserve"> Repotenciada</w:t>
            </w:r>
          </w:p>
        </w:tc>
      </w:tr>
      <w:tr w:rsidR="00977C67" w14:paraId="318CD80B" w14:textId="77777777" w:rsidTr="00977C67">
        <w:tc>
          <w:tcPr>
            <w:tcW w:w="1561" w:type="dxa"/>
          </w:tcPr>
          <w:p w14:paraId="1E28AB1A" w14:textId="77777777" w:rsidR="00977C67" w:rsidRPr="003A0FF5" w:rsidRDefault="00977C67" w:rsidP="00977C67">
            <w:pPr>
              <w:jc w:val="both"/>
              <w:rPr>
                <w:rFonts w:ascii="Arial" w:hAnsi="Arial" w:cs="Arial"/>
                <w:b/>
                <w:szCs w:val="20"/>
              </w:rPr>
            </w:pPr>
            <w:r w:rsidRPr="003A0FF5">
              <w:rPr>
                <w:rFonts w:ascii="Arial" w:hAnsi="Arial" w:cs="Arial"/>
                <w:b/>
                <w:szCs w:val="20"/>
              </w:rPr>
              <w:t>Lenguaje de Programación</w:t>
            </w:r>
          </w:p>
        </w:tc>
        <w:tc>
          <w:tcPr>
            <w:tcW w:w="7908" w:type="dxa"/>
            <w:gridSpan w:val="3"/>
          </w:tcPr>
          <w:p w14:paraId="1938C290" w14:textId="77777777" w:rsidR="00977C67" w:rsidRDefault="00977C67" w:rsidP="00977C67">
            <w:pPr>
              <w:jc w:val="both"/>
              <w:rPr>
                <w:rFonts w:ascii="Arial" w:hAnsi="Arial" w:cs="Arial"/>
                <w:b/>
              </w:rPr>
            </w:pPr>
            <w:r w:rsidRPr="000A45AF">
              <w:rPr>
                <w:rFonts w:ascii="Arial" w:hAnsi="Arial" w:cs="Arial"/>
                <w:b/>
                <w:i/>
                <w:color w:val="0000FF"/>
              </w:rPr>
              <w:t>JAVA</w:t>
            </w:r>
          </w:p>
        </w:tc>
      </w:tr>
      <w:tr w:rsidR="00977C67" w14:paraId="4A59E0C5" w14:textId="77777777" w:rsidTr="00977C67">
        <w:tc>
          <w:tcPr>
            <w:tcW w:w="1561" w:type="dxa"/>
          </w:tcPr>
          <w:p w14:paraId="0348EDA6" w14:textId="77777777" w:rsidR="00977C67" w:rsidRPr="003A0FF5" w:rsidRDefault="00977C67" w:rsidP="00977C67">
            <w:pPr>
              <w:jc w:val="both"/>
              <w:rPr>
                <w:rFonts w:ascii="Arial" w:hAnsi="Arial" w:cs="Arial"/>
                <w:b/>
              </w:rPr>
            </w:pPr>
            <w:r w:rsidRPr="003A0FF5">
              <w:rPr>
                <w:rFonts w:ascii="Arial" w:hAnsi="Arial" w:cs="Arial"/>
                <w:b/>
                <w:szCs w:val="20"/>
              </w:rPr>
              <w:t>Ruta Carpeta de Desarrollo</w:t>
            </w:r>
          </w:p>
        </w:tc>
        <w:tc>
          <w:tcPr>
            <w:tcW w:w="7908" w:type="dxa"/>
            <w:gridSpan w:val="3"/>
          </w:tcPr>
          <w:p w14:paraId="5441300C" w14:textId="6BA11008" w:rsidR="00A575B9" w:rsidRDefault="00394AFB" w:rsidP="00A575B9">
            <w:pPr>
              <w:jc w:val="both"/>
              <w:rPr>
                <w:rFonts w:ascii="Arial" w:hAnsi="Arial" w:cs="Arial"/>
                <w:b/>
                <w:sz w:val="18"/>
              </w:rPr>
            </w:pPr>
            <w:r w:rsidRPr="00394AFB">
              <w:rPr>
                <w:rStyle w:val="Hipervnculo"/>
                <w:rFonts w:ascii="Arial" w:hAnsi="Arial" w:cs="Arial"/>
                <w:b/>
                <w:sz w:val="18"/>
              </w:rPr>
              <w:t>\\SERBIFFILEX64\Sistemas_Distribuidos\CarpetaPase\JGALA\BXIE\</w:t>
            </w:r>
            <w:r w:rsidR="00EC3C97" w:rsidRPr="00EC3C97">
              <w:rPr>
                <w:rStyle w:val="Hipervnculo"/>
                <w:rFonts w:ascii="Arial" w:hAnsi="Arial" w:cs="Arial"/>
                <w:b/>
                <w:sz w:val="18"/>
              </w:rPr>
              <w:t>TI-EA2023-12608 - R10 Compliance por EH Desarrollos Complementarios</w:t>
            </w:r>
            <w:r w:rsidR="002D76B7">
              <w:rPr>
                <w:rStyle w:val="Hipervnculo"/>
                <w:rFonts w:ascii="Arial" w:hAnsi="Arial" w:cs="Arial"/>
                <w:b/>
                <w:sz w:val="18"/>
              </w:rPr>
              <w:t>\</w:t>
            </w:r>
            <w:r w:rsidR="00721E2E" w:rsidRPr="00721E2E">
              <w:rPr>
                <w:rStyle w:val="Hipervnculo"/>
                <w:b/>
                <w:sz w:val="18"/>
              </w:rPr>
              <w:t>202</w:t>
            </w:r>
            <w:r w:rsidR="00EC3C97">
              <w:rPr>
                <w:rStyle w:val="Hipervnculo"/>
                <w:b/>
                <w:sz w:val="18"/>
              </w:rPr>
              <w:t>4</w:t>
            </w:r>
            <w:r w:rsidR="00721E2E" w:rsidRPr="00721E2E">
              <w:rPr>
                <w:rStyle w:val="Hipervnculo"/>
                <w:b/>
                <w:sz w:val="18"/>
              </w:rPr>
              <w:t>-13</w:t>
            </w:r>
            <w:r w:rsidR="00EC3C97">
              <w:rPr>
                <w:rStyle w:val="Hipervnculo"/>
                <w:b/>
                <w:sz w:val="18"/>
              </w:rPr>
              <w:t>876</w:t>
            </w:r>
            <w:r w:rsidRPr="00394AFB">
              <w:rPr>
                <w:rStyle w:val="Hipervnculo"/>
                <w:rFonts w:ascii="Arial" w:hAnsi="Arial" w:cs="Arial"/>
                <w:b/>
                <w:sz w:val="18"/>
              </w:rPr>
              <w:t>\B2-BIFNET_EMPRESARIALREP_03.00.0</w:t>
            </w:r>
            <w:r w:rsidR="00EC3C97">
              <w:rPr>
                <w:rStyle w:val="Hipervnculo"/>
                <w:rFonts w:ascii="Arial" w:hAnsi="Arial" w:cs="Arial"/>
                <w:b/>
                <w:sz w:val="18"/>
              </w:rPr>
              <w:t>91</w:t>
            </w:r>
            <w:r w:rsidRPr="00394AFB">
              <w:rPr>
                <w:rStyle w:val="Hipervnculo"/>
                <w:rFonts w:ascii="Arial" w:hAnsi="Arial" w:cs="Arial"/>
                <w:b/>
                <w:sz w:val="18"/>
              </w:rPr>
              <w:t>\FUENTES\APLICATIVO</w:t>
            </w:r>
          </w:p>
          <w:p w14:paraId="1FD1B001" w14:textId="7FA41186" w:rsidR="002350EE" w:rsidRPr="00EC0722" w:rsidRDefault="002350EE" w:rsidP="00A575B9">
            <w:pPr>
              <w:jc w:val="both"/>
              <w:rPr>
                <w:rFonts w:ascii="Arial" w:hAnsi="Arial" w:cs="Arial"/>
                <w:b/>
                <w:sz w:val="18"/>
              </w:rPr>
            </w:pPr>
          </w:p>
        </w:tc>
      </w:tr>
      <w:tr w:rsidR="00977C67" w14:paraId="0F7BFF6F" w14:textId="77777777" w:rsidTr="00977C67">
        <w:tc>
          <w:tcPr>
            <w:tcW w:w="1561" w:type="dxa"/>
          </w:tcPr>
          <w:p w14:paraId="7510BE34" w14:textId="77777777" w:rsidR="00977C67" w:rsidRDefault="00977C67" w:rsidP="00977C67">
            <w:pPr>
              <w:jc w:val="both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Ruta Carpeta Pruebas UAT</w:t>
            </w:r>
          </w:p>
        </w:tc>
        <w:tc>
          <w:tcPr>
            <w:tcW w:w="7908" w:type="dxa"/>
            <w:gridSpan w:val="3"/>
          </w:tcPr>
          <w:p w14:paraId="00F782AC" w14:textId="2D3E8E99" w:rsidR="00661B12" w:rsidRDefault="00EC3C97" w:rsidP="000B5C31">
            <w:pPr>
              <w:jc w:val="both"/>
            </w:pPr>
            <w:hyperlink r:id="rId29" w:history="1">
              <w:r w:rsidR="002350EE" w:rsidRPr="00DF3985">
                <w:rPr>
                  <w:rStyle w:val="Hipervnculo"/>
                </w:rPr>
                <w:t>\\serbiffilex64\Aseguramiento_Calidad_UAT\BIFNETEMPRESARIALREP\B2-BIFNET_EMPRESARIALREP_03.00.0</w:t>
              </w:r>
            </w:hyperlink>
            <w:r>
              <w:rPr>
                <w:rStyle w:val="Hipervnculo"/>
              </w:rPr>
              <w:t>91</w:t>
            </w:r>
          </w:p>
          <w:p w14:paraId="1E5DCC86" w14:textId="6B60F081" w:rsidR="002350EE" w:rsidRPr="00EC0722" w:rsidRDefault="002350EE" w:rsidP="000B5C31">
            <w:pPr>
              <w:jc w:val="both"/>
              <w:rPr>
                <w:rFonts w:ascii="Arial" w:hAnsi="Arial" w:cs="Arial"/>
                <w:b/>
                <w:sz w:val="18"/>
              </w:rPr>
            </w:pPr>
          </w:p>
        </w:tc>
      </w:tr>
      <w:tr w:rsidR="00977C67" w14:paraId="5B32AFFB" w14:textId="77777777" w:rsidTr="00977C67">
        <w:tc>
          <w:tcPr>
            <w:tcW w:w="1561" w:type="dxa"/>
          </w:tcPr>
          <w:p w14:paraId="2302F521" w14:textId="77777777" w:rsidR="00977C67" w:rsidRPr="003A0FF5" w:rsidRDefault="00977C67" w:rsidP="00977C67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Nº </w:t>
            </w:r>
            <w:r w:rsidRPr="003A0FF5">
              <w:rPr>
                <w:rFonts w:ascii="Arial" w:hAnsi="Arial" w:cs="Arial"/>
                <w:b/>
                <w:szCs w:val="20"/>
              </w:rPr>
              <w:t>Versión en producción</w:t>
            </w:r>
          </w:p>
        </w:tc>
        <w:tc>
          <w:tcPr>
            <w:tcW w:w="2465" w:type="dxa"/>
            <w:tcBorders>
              <w:right w:val="single" w:sz="4" w:space="0" w:color="auto"/>
            </w:tcBorders>
          </w:tcPr>
          <w:p w14:paraId="4382C87B" w14:textId="5320FAD2" w:rsidR="00977C67" w:rsidRDefault="00C55675" w:rsidP="00645B5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b/>
                <w:sz w:val="18"/>
                <w:szCs w:val="20"/>
              </w:rPr>
              <w:t>03.00.0</w:t>
            </w:r>
            <w:r w:rsidR="00EC3C97">
              <w:rPr>
                <w:b/>
                <w:sz w:val="18"/>
                <w:szCs w:val="20"/>
              </w:rPr>
              <w:t>90</w:t>
            </w:r>
          </w:p>
        </w:tc>
        <w:tc>
          <w:tcPr>
            <w:tcW w:w="3199" w:type="dxa"/>
            <w:tcBorders>
              <w:left w:val="single" w:sz="4" w:space="0" w:color="auto"/>
              <w:right w:val="single" w:sz="4" w:space="0" w:color="auto"/>
            </w:tcBorders>
          </w:tcPr>
          <w:p w14:paraId="0B51FA31" w14:textId="77777777" w:rsidR="00977C67" w:rsidRDefault="00977C67" w:rsidP="00977C67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Nº </w:t>
            </w:r>
            <w:r w:rsidRPr="003A0FF5">
              <w:rPr>
                <w:rFonts w:ascii="Arial" w:hAnsi="Arial" w:cs="Arial"/>
                <w:b/>
                <w:szCs w:val="20"/>
              </w:rPr>
              <w:t xml:space="preserve">Versión </w:t>
            </w:r>
            <w:r>
              <w:rPr>
                <w:rFonts w:ascii="Arial" w:hAnsi="Arial" w:cs="Arial"/>
                <w:b/>
                <w:szCs w:val="20"/>
              </w:rPr>
              <w:t>después del pase</w:t>
            </w:r>
          </w:p>
        </w:tc>
        <w:tc>
          <w:tcPr>
            <w:tcW w:w="2244" w:type="dxa"/>
            <w:tcBorders>
              <w:left w:val="single" w:sz="4" w:space="0" w:color="auto"/>
            </w:tcBorders>
          </w:tcPr>
          <w:p w14:paraId="62F7E5AB" w14:textId="3CCFE526" w:rsidR="00977C67" w:rsidRDefault="00425C2E" w:rsidP="008B3BC1">
            <w:pPr>
              <w:jc w:val="both"/>
              <w:rPr>
                <w:rFonts w:ascii="Arial" w:hAnsi="Arial" w:cs="Arial"/>
                <w:b/>
              </w:rPr>
            </w:pPr>
            <w:r>
              <w:rPr>
                <w:b/>
                <w:sz w:val="18"/>
                <w:szCs w:val="20"/>
              </w:rPr>
              <w:t>03.00.0</w:t>
            </w:r>
            <w:r w:rsidR="00EC3C97">
              <w:rPr>
                <w:b/>
                <w:sz w:val="18"/>
                <w:szCs w:val="20"/>
              </w:rPr>
              <w:t>91</w:t>
            </w:r>
          </w:p>
        </w:tc>
      </w:tr>
    </w:tbl>
    <w:p w14:paraId="42960860" w14:textId="77777777" w:rsidR="00977C67" w:rsidRDefault="00977C67" w:rsidP="00977C67">
      <w:pPr>
        <w:ind w:left="1080"/>
        <w:jc w:val="both"/>
        <w:rPr>
          <w:rFonts w:ascii="Arial" w:hAnsi="Arial" w:cs="Arial"/>
          <w:b/>
        </w:rPr>
      </w:pPr>
      <w:r w:rsidRPr="002A221F">
        <w:rPr>
          <w:rFonts w:ascii="Arial" w:hAnsi="Arial" w:cs="Arial"/>
          <w:szCs w:val="20"/>
        </w:rPr>
        <w:t xml:space="preserve">    </w:t>
      </w:r>
    </w:p>
    <w:p w14:paraId="10CC1CB3" w14:textId="77777777" w:rsidR="00977C67" w:rsidRPr="00B21428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>Alcance. (Marcar con una X)</w:t>
      </w:r>
    </w:p>
    <w:p w14:paraId="0175BFFF" w14:textId="77777777" w:rsidR="00977C67" w:rsidRPr="00E45672" w:rsidRDefault="00977C67" w:rsidP="00977C67">
      <w:pPr>
        <w:jc w:val="both"/>
        <w:rPr>
          <w:rFonts w:ascii="Arial" w:hAnsi="Arial" w:cs="Arial"/>
          <w:b/>
          <w:bCs w:val="0"/>
          <w:i/>
          <w:iCs/>
          <w:color w:val="0000FF"/>
          <w:szCs w:val="20"/>
          <w:u w:val="single"/>
        </w:rPr>
      </w:pPr>
      <w:r>
        <w:rPr>
          <w:rFonts w:ascii="Arial" w:hAnsi="Arial" w:cs="Arial"/>
          <w:b/>
          <w:bCs w:val="0"/>
          <w:i/>
          <w:iCs/>
          <w:color w:val="0000FF"/>
          <w:szCs w:val="20"/>
          <w:u w:val="singl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06"/>
        <w:gridCol w:w="1080"/>
        <w:gridCol w:w="3260"/>
        <w:gridCol w:w="1418"/>
      </w:tblGrid>
      <w:tr w:rsidR="00977C67" w14:paraId="42367BD8" w14:textId="77777777" w:rsidTr="00977C67">
        <w:tc>
          <w:tcPr>
            <w:tcW w:w="3706" w:type="dxa"/>
          </w:tcPr>
          <w:p w14:paraId="1D533942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 w:rsidRPr="00CB292A">
              <w:rPr>
                <w:rFonts w:ascii="Arial" w:hAnsi="Arial" w:cs="Arial"/>
                <w:szCs w:val="20"/>
              </w:rPr>
              <w:t xml:space="preserve">Aplicaciones Web           </w:t>
            </w:r>
          </w:p>
        </w:tc>
        <w:tc>
          <w:tcPr>
            <w:tcW w:w="1080" w:type="dxa"/>
          </w:tcPr>
          <w:p w14:paraId="1CC8657B" w14:textId="079926B7" w:rsidR="00977C67" w:rsidRDefault="00D37824" w:rsidP="00977C6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X</w:t>
            </w:r>
          </w:p>
        </w:tc>
        <w:tc>
          <w:tcPr>
            <w:tcW w:w="3260" w:type="dxa"/>
          </w:tcPr>
          <w:p w14:paraId="4EE9F01E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 w:rsidRPr="002A221F">
              <w:rPr>
                <w:rFonts w:ascii="Arial" w:hAnsi="Arial" w:cs="Arial"/>
                <w:szCs w:val="20"/>
              </w:rPr>
              <w:t>Base de Datos</w:t>
            </w:r>
          </w:p>
        </w:tc>
        <w:tc>
          <w:tcPr>
            <w:tcW w:w="1418" w:type="dxa"/>
          </w:tcPr>
          <w:p w14:paraId="7FAD9B94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977C67" w14:paraId="5825DB00" w14:textId="77777777" w:rsidTr="00977C67">
        <w:tc>
          <w:tcPr>
            <w:tcW w:w="3706" w:type="dxa"/>
          </w:tcPr>
          <w:p w14:paraId="3F39E9B5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 w:rsidRPr="00182F61">
              <w:rPr>
                <w:rFonts w:ascii="Arial" w:hAnsi="Arial" w:cs="Arial"/>
                <w:szCs w:val="20"/>
              </w:rPr>
              <w:t>Componentes</w:t>
            </w:r>
            <w:r>
              <w:rPr>
                <w:rFonts w:ascii="Arial" w:hAnsi="Arial" w:cs="Arial"/>
                <w:szCs w:val="20"/>
              </w:rPr>
              <w:t xml:space="preserve"> COM+</w:t>
            </w:r>
          </w:p>
        </w:tc>
        <w:tc>
          <w:tcPr>
            <w:tcW w:w="1080" w:type="dxa"/>
          </w:tcPr>
          <w:p w14:paraId="2BC78F3C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3260" w:type="dxa"/>
          </w:tcPr>
          <w:p w14:paraId="21CEB968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 w:rsidRPr="002A221F">
              <w:rPr>
                <w:rFonts w:ascii="Arial" w:hAnsi="Arial" w:cs="Arial"/>
                <w:szCs w:val="20"/>
              </w:rPr>
              <w:t xml:space="preserve">Ejecutables </w:t>
            </w:r>
          </w:p>
        </w:tc>
        <w:tc>
          <w:tcPr>
            <w:tcW w:w="1418" w:type="dxa"/>
          </w:tcPr>
          <w:p w14:paraId="12AB7EA2" w14:textId="672B3DDE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977C67" w14:paraId="6CD9BD76" w14:textId="77777777" w:rsidTr="00977C67">
        <w:tc>
          <w:tcPr>
            <w:tcW w:w="3706" w:type="dxa"/>
          </w:tcPr>
          <w:p w14:paraId="3F4F7A26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 w:rsidRPr="00CB292A">
              <w:rPr>
                <w:rFonts w:ascii="Arial" w:hAnsi="Arial" w:cs="Arial"/>
                <w:szCs w:val="20"/>
              </w:rPr>
              <w:t>Instalación en PCs de usuario</w:t>
            </w:r>
          </w:p>
        </w:tc>
        <w:tc>
          <w:tcPr>
            <w:tcW w:w="1080" w:type="dxa"/>
          </w:tcPr>
          <w:p w14:paraId="670DD3E7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3260" w:type="dxa"/>
          </w:tcPr>
          <w:p w14:paraId="1887256E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 w:rsidRPr="002A221F">
              <w:rPr>
                <w:rFonts w:ascii="Arial" w:hAnsi="Arial" w:cs="Arial"/>
                <w:szCs w:val="20"/>
              </w:rPr>
              <w:t>Web Services</w:t>
            </w:r>
          </w:p>
        </w:tc>
        <w:tc>
          <w:tcPr>
            <w:tcW w:w="1418" w:type="dxa"/>
          </w:tcPr>
          <w:p w14:paraId="13B39EA4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977C67" w14:paraId="0C896993" w14:textId="77777777" w:rsidTr="00977C67">
        <w:tc>
          <w:tcPr>
            <w:tcW w:w="3706" w:type="dxa"/>
          </w:tcPr>
          <w:p w14:paraId="7846476F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Aplicaciones Cliente Servidor</w:t>
            </w:r>
          </w:p>
        </w:tc>
        <w:tc>
          <w:tcPr>
            <w:tcW w:w="1080" w:type="dxa"/>
          </w:tcPr>
          <w:p w14:paraId="3B2F58FF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2276093A" w14:textId="77777777" w:rsidR="00977C67" w:rsidRPr="00CB292A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Otros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54CC0B3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</w:tr>
    </w:tbl>
    <w:p w14:paraId="0EA3D804" w14:textId="77777777" w:rsidR="00977C67" w:rsidRDefault="00977C67" w:rsidP="00977C67">
      <w:pPr>
        <w:ind w:left="360"/>
        <w:jc w:val="both"/>
        <w:rPr>
          <w:rFonts w:ascii="Arial" w:hAnsi="Arial" w:cs="Arial"/>
          <w:szCs w:val="20"/>
        </w:rPr>
      </w:pPr>
    </w:p>
    <w:p w14:paraId="3EA2B9FD" w14:textId="77777777" w:rsidR="00977C67" w:rsidRPr="00B21428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Recursos de Software/Aplicativo pre-instalado que requiere la aplicación </w:t>
      </w:r>
    </w:p>
    <w:p w14:paraId="03C60305" w14:textId="77777777" w:rsidR="00977C67" w:rsidRPr="00182F61" w:rsidRDefault="00977C67" w:rsidP="00977C67">
      <w:pPr>
        <w:ind w:left="360"/>
        <w:jc w:val="both"/>
        <w:rPr>
          <w:rFonts w:ascii="Arial" w:hAnsi="Arial" w:cs="Arial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3"/>
        <w:gridCol w:w="1417"/>
        <w:gridCol w:w="1843"/>
        <w:gridCol w:w="1701"/>
      </w:tblGrid>
      <w:tr w:rsidR="00977C67" w:rsidRPr="007613AC" w14:paraId="0C545FA0" w14:textId="77777777" w:rsidTr="00977C67">
        <w:tc>
          <w:tcPr>
            <w:tcW w:w="4503" w:type="dxa"/>
            <w:shd w:val="clear" w:color="auto" w:fill="auto"/>
          </w:tcPr>
          <w:p w14:paraId="5E6E7DB4" w14:textId="77777777" w:rsidR="00977C67" w:rsidRPr="007613AC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7613AC">
              <w:rPr>
                <w:rFonts w:ascii="Arial" w:hAnsi="Arial" w:cs="Arial"/>
                <w:b/>
              </w:rPr>
              <w:t>Software / Aplicativo</w:t>
            </w:r>
          </w:p>
        </w:tc>
        <w:tc>
          <w:tcPr>
            <w:tcW w:w="1417" w:type="dxa"/>
            <w:shd w:val="clear" w:color="auto" w:fill="auto"/>
          </w:tcPr>
          <w:p w14:paraId="4FD946A5" w14:textId="77777777" w:rsidR="00977C67" w:rsidRPr="007613AC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7613AC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843" w:type="dxa"/>
            <w:shd w:val="clear" w:color="auto" w:fill="auto"/>
          </w:tcPr>
          <w:p w14:paraId="5D780321" w14:textId="77777777" w:rsidR="00977C67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7613AC">
              <w:rPr>
                <w:rFonts w:ascii="Arial" w:hAnsi="Arial" w:cs="Arial"/>
                <w:b/>
              </w:rPr>
              <w:t>En Cliente</w:t>
            </w:r>
          </w:p>
          <w:p w14:paraId="601CE500" w14:textId="77777777" w:rsidR="00977C67" w:rsidRPr="007613AC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1701" w:type="dxa"/>
            <w:shd w:val="clear" w:color="auto" w:fill="auto"/>
          </w:tcPr>
          <w:p w14:paraId="4F8A0CF0" w14:textId="77777777" w:rsidR="00977C67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7613AC">
              <w:rPr>
                <w:rFonts w:ascii="Arial" w:hAnsi="Arial" w:cs="Arial"/>
                <w:b/>
              </w:rPr>
              <w:t>En Servidor</w:t>
            </w:r>
          </w:p>
          <w:p w14:paraId="7E1F2827" w14:textId="77777777" w:rsidR="00977C67" w:rsidRPr="007613AC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</w:tr>
      <w:tr w:rsidR="005E2068" w14:paraId="3FFB5137" w14:textId="77777777" w:rsidTr="00977C67">
        <w:tc>
          <w:tcPr>
            <w:tcW w:w="4503" w:type="dxa"/>
          </w:tcPr>
          <w:p w14:paraId="2D4F62E3" w14:textId="7EBC5931" w:rsidR="005E2068" w:rsidRDefault="00EA5386" w:rsidP="005E2068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b/>
                <w:i/>
                <w:color w:val="0000FF"/>
              </w:rPr>
              <w:t>JBOSS</w:t>
            </w:r>
          </w:p>
        </w:tc>
        <w:tc>
          <w:tcPr>
            <w:tcW w:w="1417" w:type="dxa"/>
          </w:tcPr>
          <w:p w14:paraId="5991651F" w14:textId="1160784A" w:rsidR="005E2068" w:rsidRDefault="00EA5386" w:rsidP="005E2068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b/>
                <w:i/>
                <w:color w:val="0000FF"/>
              </w:rPr>
              <w:t>7.1</w:t>
            </w:r>
          </w:p>
        </w:tc>
        <w:tc>
          <w:tcPr>
            <w:tcW w:w="1843" w:type="dxa"/>
          </w:tcPr>
          <w:p w14:paraId="39E13B1E" w14:textId="795B5F4B" w:rsidR="005E2068" w:rsidRDefault="005E2068" w:rsidP="005E2068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701" w:type="dxa"/>
          </w:tcPr>
          <w:p w14:paraId="10A5B41C" w14:textId="7D701750" w:rsidR="005E2068" w:rsidRDefault="00EA5386" w:rsidP="005E2068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X</w:t>
            </w:r>
          </w:p>
        </w:tc>
      </w:tr>
      <w:tr w:rsidR="00977C67" w14:paraId="6841713C" w14:textId="77777777" w:rsidTr="00977C67">
        <w:tc>
          <w:tcPr>
            <w:tcW w:w="4503" w:type="dxa"/>
          </w:tcPr>
          <w:p w14:paraId="276789EB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417" w:type="dxa"/>
          </w:tcPr>
          <w:p w14:paraId="4A22B52B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843" w:type="dxa"/>
          </w:tcPr>
          <w:p w14:paraId="308D0053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701" w:type="dxa"/>
          </w:tcPr>
          <w:p w14:paraId="2C52317E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977C67" w14:paraId="7D6F2F8B" w14:textId="77777777" w:rsidTr="00977C67">
        <w:tc>
          <w:tcPr>
            <w:tcW w:w="4503" w:type="dxa"/>
          </w:tcPr>
          <w:p w14:paraId="31A1E90F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417" w:type="dxa"/>
          </w:tcPr>
          <w:p w14:paraId="2B76AB42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843" w:type="dxa"/>
          </w:tcPr>
          <w:p w14:paraId="0294CF68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701" w:type="dxa"/>
          </w:tcPr>
          <w:p w14:paraId="21E586C0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2D7FD664" w14:textId="77777777" w:rsidR="00977C67" w:rsidRDefault="00977C67" w:rsidP="00977C67"/>
    <w:p w14:paraId="1C508D93" w14:textId="77777777" w:rsidR="00977C67" w:rsidRPr="00B21428" w:rsidRDefault="00977C67" w:rsidP="00977C67">
      <w:pPr>
        <w:pStyle w:val="Ttulo4"/>
        <w:numPr>
          <w:ilvl w:val="0"/>
          <w:numId w:val="21"/>
        </w:numPr>
        <w:rPr>
          <w:i/>
          <w:sz w:val="20"/>
          <w:szCs w:val="20"/>
        </w:rPr>
      </w:pPr>
      <w:r w:rsidRPr="00B21428">
        <w:rPr>
          <w:i/>
          <w:sz w:val="20"/>
          <w:szCs w:val="20"/>
        </w:rPr>
        <w:t>Archivos de despliegue</w:t>
      </w:r>
    </w:p>
    <w:p w14:paraId="595412AC" w14:textId="77777777" w:rsidR="00977C67" w:rsidRDefault="00977C67" w:rsidP="00977C67">
      <w:pPr>
        <w:jc w:val="both"/>
        <w:rPr>
          <w:rFonts w:ascii="Libre Sans Serif SSi" w:hAnsi="Libre Sans Serif SSi"/>
          <w:b/>
          <w:sz w:val="22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632"/>
        <w:gridCol w:w="5713"/>
        <w:gridCol w:w="3119"/>
      </w:tblGrid>
      <w:tr w:rsidR="00977C67" w:rsidRPr="00421F4B" w14:paraId="574962DA" w14:textId="77777777" w:rsidTr="00977C67">
        <w:tc>
          <w:tcPr>
            <w:tcW w:w="632" w:type="dxa"/>
            <w:shd w:val="clear" w:color="auto" w:fill="auto"/>
          </w:tcPr>
          <w:p w14:paraId="095D3B43" w14:textId="77777777" w:rsidR="00977C67" w:rsidRPr="00421F4B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421F4B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5713" w:type="dxa"/>
            <w:shd w:val="clear" w:color="auto" w:fill="auto"/>
          </w:tcPr>
          <w:p w14:paraId="58B72698" w14:textId="77777777" w:rsidR="00977C67" w:rsidRPr="00421F4B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421F4B">
              <w:rPr>
                <w:rFonts w:ascii="Arial" w:hAnsi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3119" w:type="dxa"/>
            <w:shd w:val="clear" w:color="auto" w:fill="auto"/>
          </w:tcPr>
          <w:p w14:paraId="05508A56" w14:textId="77777777" w:rsidR="00977C67" w:rsidRPr="00421F4B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F4B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  <w:p w14:paraId="7DD7B50B" w14:textId="77777777" w:rsidR="00977C67" w:rsidRPr="00421F4B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F4B">
              <w:rPr>
                <w:rFonts w:ascii="Arial" w:hAnsi="Arial" w:cs="Arial"/>
                <w:b/>
                <w:sz w:val="18"/>
                <w:szCs w:val="18"/>
              </w:rPr>
              <w:t>(Instalador o Deployment)</w:t>
            </w:r>
          </w:p>
        </w:tc>
      </w:tr>
      <w:tr w:rsidR="00EA5386" w:rsidRPr="00421F4B" w14:paraId="36829923" w14:textId="77777777" w:rsidTr="00977C67">
        <w:tc>
          <w:tcPr>
            <w:tcW w:w="632" w:type="dxa"/>
          </w:tcPr>
          <w:p w14:paraId="356228C7" w14:textId="33911F33" w:rsidR="00EA5386" w:rsidRPr="00421F4B" w:rsidRDefault="00EA5386" w:rsidP="00EA53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713" w:type="dxa"/>
          </w:tcPr>
          <w:p w14:paraId="11C31D22" w14:textId="41A3A464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  <w:r w:rsidRPr="001477BA">
              <w:rPr>
                <w:rFonts w:ascii="Arial" w:hAnsi="Arial" w:cs="Arial"/>
                <w:i/>
              </w:rPr>
              <w:t>DCIBS_BIFNETEAR.ear</w:t>
            </w:r>
          </w:p>
        </w:tc>
        <w:tc>
          <w:tcPr>
            <w:tcW w:w="3119" w:type="dxa"/>
          </w:tcPr>
          <w:p w14:paraId="054155BB" w14:textId="5CBC535E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  <w:r w:rsidRPr="001477BA">
              <w:rPr>
                <w:rFonts w:ascii="Arial" w:hAnsi="Arial" w:cs="Arial"/>
                <w:i/>
              </w:rPr>
              <w:t>DCIBS_BIFNETEAR.ear</w:t>
            </w:r>
          </w:p>
        </w:tc>
      </w:tr>
      <w:tr w:rsidR="00EA5386" w:rsidRPr="00421F4B" w14:paraId="1606503A" w14:textId="77777777" w:rsidTr="00977C67">
        <w:tc>
          <w:tcPr>
            <w:tcW w:w="632" w:type="dxa"/>
          </w:tcPr>
          <w:p w14:paraId="4B39A204" w14:textId="77777777" w:rsidR="00EA5386" w:rsidRPr="00421F4B" w:rsidRDefault="00EA5386" w:rsidP="00EA5386">
            <w:pPr>
              <w:jc w:val="center"/>
              <w:rPr>
                <w:rFonts w:ascii="Arial" w:hAnsi="Arial" w:cs="Arial"/>
              </w:rPr>
            </w:pPr>
            <w:r w:rsidRPr="00421F4B">
              <w:rPr>
                <w:rFonts w:ascii="Arial" w:hAnsi="Arial" w:cs="Arial"/>
              </w:rPr>
              <w:t>2</w:t>
            </w:r>
          </w:p>
        </w:tc>
        <w:tc>
          <w:tcPr>
            <w:tcW w:w="5713" w:type="dxa"/>
          </w:tcPr>
          <w:p w14:paraId="7D09462C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3119" w:type="dxa"/>
          </w:tcPr>
          <w:p w14:paraId="67D5F434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EA5386" w:rsidRPr="00421F4B" w14:paraId="366D0D44" w14:textId="77777777" w:rsidTr="00977C67">
        <w:tc>
          <w:tcPr>
            <w:tcW w:w="632" w:type="dxa"/>
          </w:tcPr>
          <w:p w14:paraId="0B4072AD" w14:textId="77777777" w:rsidR="00EA5386" w:rsidRPr="00421F4B" w:rsidRDefault="00EA5386" w:rsidP="00EA5386">
            <w:pPr>
              <w:jc w:val="center"/>
              <w:rPr>
                <w:rFonts w:ascii="Arial" w:hAnsi="Arial" w:cs="Arial"/>
              </w:rPr>
            </w:pPr>
            <w:r w:rsidRPr="00421F4B">
              <w:rPr>
                <w:rFonts w:ascii="Arial" w:hAnsi="Arial" w:cs="Arial"/>
              </w:rPr>
              <w:t>3</w:t>
            </w:r>
          </w:p>
        </w:tc>
        <w:tc>
          <w:tcPr>
            <w:tcW w:w="5713" w:type="dxa"/>
          </w:tcPr>
          <w:p w14:paraId="427C13C4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3119" w:type="dxa"/>
          </w:tcPr>
          <w:p w14:paraId="2D0F1388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EA5386" w:rsidRPr="00421F4B" w14:paraId="07A90DD1" w14:textId="77777777" w:rsidTr="00977C67">
        <w:tc>
          <w:tcPr>
            <w:tcW w:w="632" w:type="dxa"/>
          </w:tcPr>
          <w:p w14:paraId="10A2C0C6" w14:textId="77777777" w:rsidR="00EA5386" w:rsidRPr="00421F4B" w:rsidRDefault="00EA5386" w:rsidP="00EA5386">
            <w:pPr>
              <w:jc w:val="center"/>
              <w:rPr>
                <w:rFonts w:ascii="Arial" w:hAnsi="Arial" w:cs="Arial"/>
              </w:rPr>
            </w:pPr>
            <w:r w:rsidRPr="00421F4B">
              <w:rPr>
                <w:rFonts w:ascii="Arial" w:hAnsi="Arial" w:cs="Arial"/>
              </w:rPr>
              <w:t>4</w:t>
            </w:r>
          </w:p>
        </w:tc>
        <w:tc>
          <w:tcPr>
            <w:tcW w:w="5713" w:type="dxa"/>
          </w:tcPr>
          <w:p w14:paraId="4ECA21F4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3119" w:type="dxa"/>
          </w:tcPr>
          <w:p w14:paraId="3B85660E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EA5386" w:rsidRPr="00421F4B" w14:paraId="20E0FE87" w14:textId="77777777" w:rsidTr="00977C67">
        <w:tc>
          <w:tcPr>
            <w:tcW w:w="632" w:type="dxa"/>
          </w:tcPr>
          <w:p w14:paraId="7B83BF86" w14:textId="77777777" w:rsidR="00EA5386" w:rsidRPr="00421F4B" w:rsidRDefault="00EA5386" w:rsidP="00EA53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5713" w:type="dxa"/>
          </w:tcPr>
          <w:p w14:paraId="08576527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3119" w:type="dxa"/>
          </w:tcPr>
          <w:p w14:paraId="1BD04B2F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EA5386" w:rsidRPr="00421F4B" w14:paraId="0457B95A" w14:textId="77777777" w:rsidTr="00977C67">
        <w:tc>
          <w:tcPr>
            <w:tcW w:w="632" w:type="dxa"/>
          </w:tcPr>
          <w:p w14:paraId="72913A36" w14:textId="77777777" w:rsidR="00EA5386" w:rsidRPr="00421F4B" w:rsidRDefault="00EA5386" w:rsidP="00EA53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713" w:type="dxa"/>
          </w:tcPr>
          <w:p w14:paraId="48731A29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3119" w:type="dxa"/>
          </w:tcPr>
          <w:p w14:paraId="02BF6A25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</w:tr>
    </w:tbl>
    <w:p w14:paraId="346E761C" w14:textId="77777777" w:rsidR="00977C67" w:rsidRDefault="00977C67" w:rsidP="00977C67">
      <w:pPr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Nombres y tipos de archivos a actualizar </w:t>
      </w:r>
    </w:p>
    <w:p w14:paraId="0CB5D46D" w14:textId="77777777" w:rsidR="00977C67" w:rsidRPr="00B21428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p w14:paraId="36A31009" w14:textId="03363922" w:rsidR="00977C67" w:rsidRPr="00A97199" w:rsidRDefault="00977C67" w:rsidP="00977C67">
      <w:pPr>
        <w:pStyle w:val="Ttulo4"/>
        <w:rPr>
          <w:b w:val="0"/>
          <w:i/>
        </w:rPr>
      </w:pPr>
      <w:r w:rsidRPr="001E6994">
        <w:rPr>
          <w:i/>
          <w:u w:val="single"/>
        </w:rPr>
        <w:t>Base de datos</w:t>
      </w:r>
      <w:r>
        <w:rPr>
          <w:i/>
          <w:u w:val="single"/>
        </w:rPr>
        <w:t>:</w:t>
      </w:r>
      <w:r>
        <w:rPr>
          <w:i/>
        </w:rPr>
        <w:tab/>
        <w:t>___DCIBS_BIFNET____</w:t>
      </w:r>
      <w:r>
        <w:rPr>
          <w:i/>
        </w:rPr>
        <w:tab/>
      </w:r>
      <w:r w:rsidRPr="00A97199">
        <w:rPr>
          <w:i/>
          <w:u w:val="single"/>
        </w:rPr>
        <w:t>Servidor:</w:t>
      </w:r>
      <w:r>
        <w:rPr>
          <w:i/>
          <w:u w:val="single"/>
        </w:rPr>
        <w:t xml:space="preserve">  </w:t>
      </w:r>
      <w:r>
        <w:rPr>
          <w:b w:val="0"/>
          <w:i/>
        </w:rPr>
        <w:t xml:space="preserve">   _____</w:t>
      </w:r>
      <w:r w:rsidR="00427F5F">
        <w:rPr>
          <w:b w:val="0"/>
          <w:i/>
        </w:rPr>
        <w:t xml:space="preserve"> </w:t>
      </w:r>
      <w:r>
        <w:rPr>
          <w:b w:val="0"/>
          <w:i/>
        </w:rPr>
        <w:t>________</w:t>
      </w:r>
    </w:p>
    <w:p w14:paraId="28AAEE78" w14:textId="77777777" w:rsidR="00977C67" w:rsidRPr="005D23B6" w:rsidRDefault="00977C67" w:rsidP="00977C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 Agregar, E Eliminar, M Modificar)</w:t>
      </w:r>
    </w:p>
    <w:p w14:paraId="408B2E70" w14:textId="77777777" w:rsidR="00977C67" w:rsidRDefault="00977C67" w:rsidP="00977C67">
      <w:pPr>
        <w:jc w:val="both"/>
        <w:rPr>
          <w:rFonts w:ascii="Libre Sans Serif SSi" w:hAnsi="Libre Sans Serif SSi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9"/>
        <w:gridCol w:w="2613"/>
        <w:gridCol w:w="2201"/>
        <w:gridCol w:w="1931"/>
        <w:gridCol w:w="707"/>
        <w:gridCol w:w="707"/>
        <w:gridCol w:w="775"/>
      </w:tblGrid>
      <w:tr w:rsidR="00977C67" w:rsidRPr="007613AC" w14:paraId="7BD92342" w14:textId="77777777" w:rsidTr="00977C67">
        <w:tc>
          <w:tcPr>
            <w:tcW w:w="675" w:type="dxa"/>
            <w:shd w:val="clear" w:color="auto" w:fill="auto"/>
          </w:tcPr>
          <w:p w14:paraId="3681450C" w14:textId="77777777" w:rsidR="00977C67" w:rsidRPr="005C2303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2694" w:type="dxa"/>
            <w:shd w:val="clear" w:color="auto" w:fill="auto"/>
          </w:tcPr>
          <w:p w14:paraId="1842A658" w14:textId="77777777" w:rsidR="00977C67" w:rsidRPr="007613AC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Nombre de Script</w:t>
            </w:r>
          </w:p>
        </w:tc>
        <w:tc>
          <w:tcPr>
            <w:tcW w:w="2268" w:type="dxa"/>
            <w:shd w:val="clear" w:color="auto" w:fill="auto"/>
          </w:tcPr>
          <w:p w14:paraId="4FF42E4C" w14:textId="77777777" w:rsidR="00977C67" w:rsidRPr="007613AC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Objeto</w:t>
            </w:r>
          </w:p>
        </w:tc>
        <w:tc>
          <w:tcPr>
            <w:tcW w:w="1984" w:type="dxa"/>
            <w:shd w:val="clear" w:color="auto" w:fill="auto"/>
          </w:tcPr>
          <w:p w14:paraId="65A0F984" w14:textId="77777777" w:rsidR="00977C67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Tipo</w:t>
            </w:r>
          </w:p>
          <w:p w14:paraId="6B9129F9" w14:textId="77777777" w:rsidR="00977C67" w:rsidRPr="00DF4006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</w:t>
            </w:r>
            <w:r>
              <w:rPr>
                <w:rFonts w:asciiTheme="minorHAnsi" w:hAnsiTheme="minorHAnsi" w:cs="Arial"/>
                <w:i/>
                <w:sz w:val="14"/>
                <w:szCs w:val="14"/>
              </w:rPr>
              <w:t>D</w:t>
            </w: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e la lista</w:t>
            </w:r>
            <w:r>
              <w:rPr>
                <w:rFonts w:asciiTheme="minorHAnsi" w:hAnsiTheme="minorHAnsi" w:cs="Arial"/>
                <w:i/>
                <w:sz w:val="14"/>
                <w:szCs w:val="14"/>
              </w:rPr>
              <w:t xml:space="preserve"> de tipos, ver instructivo</w:t>
            </w: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14:paraId="3B041A50" w14:textId="77777777" w:rsidR="00977C67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</w:p>
          <w:p w14:paraId="2772356C" w14:textId="77777777" w:rsidR="00977C67" w:rsidRPr="005C2303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709" w:type="dxa"/>
            <w:shd w:val="clear" w:color="auto" w:fill="auto"/>
          </w:tcPr>
          <w:p w14:paraId="63783936" w14:textId="77777777" w:rsidR="00977C67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</w:t>
            </w:r>
          </w:p>
          <w:p w14:paraId="1637C9AD" w14:textId="77777777" w:rsidR="00977C67" w:rsidRPr="00DF4006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780" w:type="dxa"/>
            <w:shd w:val="clear" w:color="auto" w:fill="auto"/>
          </w:tcPr>
          <w:p w14:paraId="7540AB64" w14:textId="77777777" w:rsidR="00977C67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</w:t>
            </w:r>
          </w:p>
          <w:p w14:paraId="4CFC0859" w14:textId="77777777" w:rsidR="00977C67" w:rsidRPr="00DF4006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</w:tr>
      <w:tr w:rsidR="00977C67" w14:paraId="55D69985" w14:textId="77777777" w:rsidTr="00977C67">
        <w:tc>
          <w:tcPr>
            <w:tcW w:w="675" w:type="dxa"/>
          </w:tcPr>
          <w:p w14:paraId="542A8E84" w14:textId="77777777" w:rsidR="00977C67" w:rsidRPr="00F1713C" w:rsidRDefault="00977C67" w:rsidP="00977C67">
            <w:pPr>
              <w:jc w:val="center"/>
              <w:rPr>
                <w:rFonts w:ascii="Arial" w:hAnsi="Arial" w:cs="Arial"/>
              </w:rPr>
            </w:pPr>
            <w:r w:rsidRPr="00F1713C">
              <w:rPr>
                <w:rFonts w:ascii="Arial" w:hAnsi="Arial" w:cs="Arial"/>
              </w:rPr>
              <w:t>1</w:t>
            </w:r>
          </w:p>
        </w:tc>
        <w:tc>
          <w:tcPr>
            <w:tcW w:w="2694" w:type="dxa"/>
          </w:tcPr>
          <w:p w14:paraId="7FAA3B63" w14:textId="77777777" w:rsidR="00977C67" w:rsidRPr="00F1713C" w:rsidRDefault="00977C67" w:rsidP="00977C67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2268" w:type="dxa"/>
          </w:tcPr>
          <w:p w14:paraId="40B53236" w14:textId="77777777" w:rsidR="00977C67" w:rsidRPr="00F1713C" w:rsidRDefault="00977C67" w:rsidP="00977C67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1984" w:type="dxa"/>
          </w:tcPr>
          <w:p w14:paraId="0254152B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09" w:type="dxa"/>
          </w:tcPr>
          <w:p w14:paraId="6EBCB409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09" w:type="dxa"/>
          </w:tcPr>
          <w:p w14:paraId="5853BDEC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80" w:type="dxa"/>
          </w:tcPr>
          <w:p w14:paraId="1FA9F2DC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977C67" w14:paraId="7E782873" w14:textId="77777777" w:rsidTr="00977C67">
        <w:tc>
          <w:tcPr>
            <w:tcW w:w="675" w:type="dxa"/>
          </w:tcPr>
          <w:p w14:paraId="24CC549E" w14:textId="77777777" w:rsidR="00977C67" w:rsidRPr="00F1713C" w:rsidRDefault="00977C67" w:rsidP="00977C67">
            <w:pPr>
              <w:jc w:val="center"/>
              <w:rPr>
                <w:rFonts w:ascii="Arial" w:hAnsi="Arial" w:cs="Arial"/>
              </w:rPr>
            </w:pPr>
            <w:r w:rsidRPr="00F1713C">
              <w:rPr>
                <w:rFonts w:ascii="Arial" w:hAnsi="Arial" w:cs="Arial"/>
              </w:rPr>
              <w:t>2</w:t>
            </w:r>
          </w:p>
        </w:tc>
        <w:tc>
          <w:tcPr>
            <w:tcW w:w="2694" w:type="dxa"/>
          </w:tcPr>
          <w:p w14:paraId="4DD6E7F2" w14:textId="77777777" w:rsidR="00977C67" w:rsidRPr="00F1713C" w:rsidRDefault="00977C67" w:rsidP="00977C67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2268" w:type="dxa"/>
          </w:tcPr>
          <w:p w14:paraId="488D11BF" w14:textId="77777777" w:rsidR="00977C67" w:rsidRPr="00F1713C" w:rsidRDefault="00977C67" w:rsidP="00977C67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1984" w:type="dxa"/>
          </w:tcPr>
          <w:p w14:paraId="66EE9644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09" w:type="dxa"/>
          </w:tcPr>
          <w:p w14:paraId="6A078C49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09" w:type="dxa"/>
          </w:tcPr>
          <w:p w14:paraId="3E9DC7B4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80" w:type="dxa"/>
          </w:tcPr>
          <w:p w14:paraId="46030F8B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977C67" w14:paraId="0AC11DF1" w14:textId="77777777" w:rsidTr="00977C67">
        <w:trPr>
          <w:gridBefore w:val="2"/>
          <w:wBefore w:w="3369" w:type="dxa"/>
        </w:trPr>
        <w:tc>
          <w:tcPr>
            <w:tcW w:w="4252" w:type="dxa"/>
            <w:gridSpan w:val="2"/>
          </w:tcPr>
          <w:p w14:paraId="62B4C5A0" w14:textId="77777777" w:rsidR="00977C67" w:rsidRPr="00F1713C" w:rsidRDefault="00977C67" w:rsidP="00977C67">
            <w:pPr>
              <w:jc w:val="both"/>
              <w:rPr>
                <w:rFonts w:ascii="Arial" w:hAnsi="Arial" w:cs="Arial"/>
                <w:i/>
              </w:rPr>
            </w:pPr>
            <w:r w:rsidRPr="00F1713C">
              <w:rPr>
                <w:rFonts w:ascii="Arial" w:hAnsi="Arial" w:cs="Arial"/>
                <w:i/>
              </w:rPr>
              <w:t>Totales:</w:t>
            </w:r>
          </w:p>
        </w:tc>
        <w:tc>
          <w:tcPr>
            <w:tcW w:w="709" w:type="dxa"/>
          </w:tcPr>
          <w:p w14:paraId="4C0E8316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09" w:type="dxa"/>
          </w:tcPr>
          <w:p w14:paraId="63C7B569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80" w:type="dxa"/>
          </w:tcPr>
          <w:p w14:paraId="7F8775DA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2DA64FD6" w14:textId="77777777" w:rsidR="00977C67" w:rsidRDefault="00977C67" w:rsidP="00977C67">
      <w:pPr>
        <w:pStyle w:val="Ttulo4"/>
        <w:rPr>
          <w:i/>
          <w:u w:val="single"/>
        </w:rPr>
      </w:pPr>
      <w:r>
        <w:rPr>
          <w:i/>
          <w:u w:val="single"/>
        </w:rPr>
        <w:t xml:space="preserve">Aplicación </w:t>
      </w:r>
    </w:p>
    <w:p w14:paraId="6051A1CD" w14:textId="77777777" w:rsidR="00977C67" w:rsidRPr="005D23B6" w:rsidRDefault="00977C67" w:rsidP="00977C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 Agregar, E Eliminar, M Modificar)</w:t>
      </w:r>
    </w:p>
    <w:tbl>
      <w:tblPr>
        <w:tblStyle w:val="Tablaconcuadrcula"/>
        <w:tblW w:w="9650" w:type="dxa"/>
        <w:tblLayout w:type="fixed"/>
        <w:tblLook w:val="04A0" w:firstRow="1" w:lastRow="0" w:firstColumn="1" w:lastColumn="0" w:noHBand="0" w:noVBand="1"/>
      </w:tblPr>
      <w:tblGrid>
        <w:gridCol w:w="562"/>
        <w:gridCol w:w="2977"/>
        <w:gridCol w:w="2552"/>
        <w:gridCol w:w="567"/>
        <w:gridCol w:w="579"/>
        <w:gridCol w:w="508"/>
        <w:gridCol w:w="1905"/>
      </w:tblGrid>
      <w:tr w:rsidR="00977C67" w:rsidRPr="007613AC" w14:paraId="66039373" w14:textId="77777777" w:rsidTr="00977C67">
        <w:trPr>
          <w:trHeight w:val="1027"/>
        </w:trPr>
        <w:tc>
          <w:tcPr>
            <w:tcW w:w="562" w:type="dxa"/>
            <w:shd w:val="clear" w:color="auto" w:fill="auto"/>
          </w:tcPr>
          <w:p w14:paraId="36B9263E" w14:textId="77777777" w:rsidR="00977C67" w:rsidRPr="005C2303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2977" w:type="dxa"/>
            <w:shd w:val="clear" w:color="auto" w:fill="auto"/>
          </w:tcPr>
          <w:p w14:paraId="77FCDA28" w14:textId="77777777" w:rsidR="00977C67" w:rsidRPr="002D18B5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Nombre  Fuente</w:t>
            </w:r>
          </w:p>
        </w:tc>
        <w:tc>
          <w:tcPr>
            <w:tcW w:w="2552" w:type="dxa"/>
            <w:shd w:val="clear" w:color="auto" w:fill="auto"/>
          </w:tcPr>
          <w:p w14:paraId="3A4A353B" w14:textId="77777777" w:rsidR="00977C67" w:rsidRPr="002D18B5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Nombre Compilado</w:t>
            </w:r>
          </w:p>
        </w:tc>
        <w:tc>
          <w:tcPr>
            <w:tcW w:w="567" w:type="dxa"/>
            <w:shd w:val="clear" w:color="auto" w:fill="auto"/>
          </w:tcPr>
          <w:p w14:paraId="4BE8E649" w14:textId="77777777" w:rsidR="00977C67" w:rsidRPr="002D18B5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  <w:p w14:paraId="40D74DCB" w14:textId="77777777" w:rsidR="00977C67" w:rsidRPr="005C2303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579" w:type="dxa"/>
            <w:shd w:val="clear" w:color="auto" w:fill="auto"/>
          </w:tcPr>
          <w:p w14:paraId="1ED04555" w14:textId="77777777" w:rsidR="00977C67" w:rsidRPr="002D18B5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E</w:t>
            </w:r>
          </w:p>
          <w:p w14:paraId="37008687" w14:textId="77777777" w:rsidR="00977C67" w:rsidRPr="00DF4006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508" w:type="dxa"/>
            <w:shd w:val="clear" w:color="auto" w:fill="auto"/>
          </w:tcPr>
          <w:p w14:paraId="2A35A8CF" w14:textId="77777777" w:rsidR="00977C67" w:rsidRPr="002D18B5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  <w:p w14:paraId="6799D6C7" w14:textId="77777777" w:rsidR="00977C67" w:rsidRPr="00DF4006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1905" w:type="dxa"/>
            <w:shd w:val="clear" w:color="auto" w:fill="auto"/>
          </w:tcPr>
          <w:p w14:paraId="13D1785F" w14:textId="77777777" w:rsidR="00977C67" w:rsidRPr="002D18B5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C77509" w14:paraId="26428F76" w14:textId="77777777" w:rsidTr="00977C67">
        <w:trPr>
          <w:trHeight w:val="224"/>
        </w:trPr>
        <w:tc>
          <w:tcPr>
            <w:tcW w:w="562" w:type="dxa"/>
          </w:tcPr>
          <w:p w14:paraId="323C92CC" w14:textId="7481D51B" w:rsidR="00C77509" w:rsidRPr="00F1713C" w:rsidRDefault="00C77509" w:rsidP="00C775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77" w:type="dxa"/>
          </w:tcPr>
          <w:p w14:paraId="58D864CA" w14:textId="243DF59F" w:rsidR="00C77509" w:rsidRPr="00645B5F" w:rsidRDefault="00C77509" w:rsidP="00C77509">
            <w:pPr>
              <w:jc w:val="both"/>
              <w:rPr>
                <w:rFonts w:ascii="Courier New" w:eastAsia="Calibri" w:hAnsi="Courier New" w:cs="Courier New"/>
                <w:bCs w:val="0"/>
                <w:color w:val="000000"/>
                <w:szCs w:val="20"/>
                <w:lang w:val="es-PE" w:eastAsia="en-US"/>
              </w:rPr>
            </w:pPr>
          </w:p>
        </w:tc>
        <w:tc>
          <w:tcPr>
            <w:tcW w:w="2552" w:type="dxa"/>
          </w:tcPr>
          <w:p w14:paraId="009F7A92" w14:textId="1A17F5D0" w:rsidR="00C77509" w:rsidRPr="00645B5F" w:rsidRDefault="00C77509" w:rsidP="00C77509">
            <w:pPr>
              <w:jc w:val="both"/>
              <w:rPr>
                <w:rFonts w:ascii="Courier New" w:eastAsia="Calibri" w:hAnsi="Courier New" w:cs="Courier New"/>
                <w:bCs w:val="0"/>
                <w:color w:val="000000"/>
                <w:szCs w:val="20"/>
                <w:lang w:val="es-PE" w:eastAsia="en-US"/>
              </w:rPr>
            </w:pPr>
          </w:p>
        </w:tc>
        <w:tc>
          <w:tcPr>
            <w:tcW w:w="567" w:type="dxa"/>
          </w:tcPr>
          <w:p w14:paraId="012DD6B6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5692A2EA" w14:textId="445B7089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5280C315" w14:textId="6B759D14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30C8E694" w14:textId="2DF4FB13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2647077C" w14:textId="77777777" w:rsidTr="00977C67">
        <w:trPr>
          <w:trHeight w:val="217"/>
        </w:trPr>
        <w:tc>
          <w:tcPr>
            <w:tcW w:w="562" w:type="dxa"/>
          </w:tcPr>
          <w:p w14:paraId="62867795" w14:textId="4B7D6887" w:rsidR="00C77509" w:rsidRPr="00F1713C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5BA6878A" w14:textId="0ACBE784" w:rsidR="00C77509" w:rsidRPr="00645B5F" w:rsidRDefault="00C77509" w:rsidP="00C77509">
            <w:pPr>
              <w:rPr>
                <w:rFonts w:ascii="Calibri" w:hAnsi="Calibri" w:cs="Calibri"/>
                <w:bCs w:val="0"/>
                <w:szCs w:val="22"/>
                <w:lang w:val="es-PE" w:eastAsia="en-US"/>
              </w:rPr>
            </w:pPr>
          </w:p>
        </w:tc>
        <w:tc>
          <w:tcPr>
            <w:tcW w:w="2552" w:type="dxa"/>
          </w:tcPr>
          <w:p w14:paraId="1EAA8F01" w14:textId="7A43817F" w:rsidR="00C77509" w:rsidRPr="00645B5F" w:rsidRDefault="00C77509" w:rsidP="00C77509">
            <w:pPr>
              <w:jc w:val="both"/>
              <w:rPr>
                <w:rFonts w:ascii="Courier New" w:eastAsia="Calibri" w:hAnsi="Courier New" w:cs="Courier New"/>
                <w:bCs w:val="0"/>
                <w:color w:val="000000"/>
                <w:szCs w:val="20"/>
                <w:lang w:val="es-PE" w:eastAsia="en-US"/>
              </w:rPr>
            </w:pPr>
          </w:p>
        </w:tc>
        <w:tc>
          <w:tcPr>
            <w:tcW w:w="567" w:type="dxa"/>
          </w:tcPr>
          <w:p w14:paraId="103CD2FD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0876DB2D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52C307B7" w14:textId="69303A8F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1F0BE46E" w14:textId="610791C6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5125C6D1" w14:textId="77777777" w:rsidTr="009E7E29">
        <w:trPr>
          <w:trHeight w:val="224"/>
        </w:trPr>
        <w:tc>
          <w:tcPr>
            <w:tcW w:w="562" w:type="dxa"/>
          </w:tcPr>
          <w:p w14:paraId="0DF6EA61" w14:textId="4442BED6" w:rsidR="00C77509" w:rsidRPr="00F1713C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bottom"/>
          </w:tcPr>
          <w:p w14:paraId="548A45E8" w14:textId="38A8F16D" w:rsidR="00C77509" w:rsidRPr="00645B5F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lang w:val="es-PE" w:eastAsia="en-US"/>
              </w:rPr>
            </w:pPr>
          </w:p>
        </w:tc>
        <w:tc>
          <w:tcPr>
            <w:tcW w:w="2552" w:type="dxa"/>
            <w:vAlign w:val="bottom"/>
          </w:tcPr>
          <w:p w14:paraId="57A8B7BC" w14:textId="51AEC42E" w:rsidR="00C77509" w:rsidRPr="00645B5F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lang w:val="es-PE" w:eastAsia="en-US"/>
              </w:rPr>
            </w:pPr>
          </w:p>
        </w:tc>
        <w:tc>
          <w:tcPr>
            <w:tcW w:w="567" w:type="dxa"/>
          </w:tcPr>
          <w:p w14:paraId="7E9D9B0F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7F5280A3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1B1DE687" w14:textId="251FD803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65217F84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44FEC905" w14:textId="77777777" w:rsidTr="009E7E29">
        <w:trPr>
          <w:trHeight w:val="224"/>
        </w:trPr>
        <w:tc>
          <w:tcPr>
            <w:tcW w:w="562" w:type="dxa"/>
          </w:tcPr>
          <w:p w14:paraId="726B61F7" w14:textId="77777777" w:rsidR="00C77509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bottom"/>
          </w:tcPr>
          <w:p w14:paraId="1C9A45A8" w14:textId="77777777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2552" w:type="dxa"/>
            <w:vAlign w:val="bottom"/>
          </w:tcPr>
          <w:p w14:paraId="656EFA7F" w14:textId="77777777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567" w:type="dxa"/>
          </w:tcPr>
          <w:p w14:paraId="6D8CCA60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4D3CC8D3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2FF11B8C" w14:textId="4049117D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4FBA9BFB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47B6DC75" w14:textId="77777777" w:rsidTr="009E7E29">
        <w:trPr>
          <w:trHeight w:val="224"/>
        </w:trPr>
        <w:tc>
          <w:tcPr>
            <w:tcW w:w="562" w:type="dxa"/>
          </w:tcPr>
          <w:p w14:paraId="725A8904" w14:textId="77777777" w:rsidR="00C77509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bottom"/>
          </w:tcPr>
          <w:p w14:paraId="164748C7" w14:textId="6EE1E160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2552" w:type="dxa"/>
            <w:vAlign w:val="bottom"/>
          </w:tcPr>
          <w:p w14:paraId="47BFCA8B" w14:textId="4136D04D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567" w:type="dxa"/>
          </w:tcPr>
          <w:p w14:paraId="23C9FE94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17384391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6484D64F" w14:textId="4E30CD0A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571E7D39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6138C85A" w14:textId="77777777" w:rsidTr="009E7E29">
        <w:trPr>
          <w:trHeight w:val="224"/>
        </w:trPr>
        <w:tc>
          <w:tcPr>
            <w:tcW w:w="562" w:type="dxa"/>
          </w:tcPr>
          <w:p w14:paraId="312657B7" w14:textId="77777777" w:rsidR="00C77509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bottom"/>
          </w:tcPr>
          <w:p w14:paraId="26FFD15D" w14:textId="102C6CC9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2552" w:type="dxa"/>
            <w:vAlign w:val="bottom"/>
          </w:tcPr>
          <w:p w14:paraId="3F0F9402" w14:textId="36C3CA16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567" w:type="dxa"/>
          </w:tcPr>
          <w:p w14:paraId="53ADE58B" w14:textId="6A90240C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514BF703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6A500F0B" w14:textId="4DEDEDF6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1C5E1AD9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4026EE44" w14:textId="77777777" w:rsidTr="009E7E29">
        <w:trPr>
          <w:trHeight w:val="224"/>
        </w:trPr>
        <w:tc>
          <w:tcPr>
            <w:tcW w:w="562" w:type="dxa"/>
          </w:tcPr>
          <w:p w14:paraId="66C814C4" w14:textId="77777777" w:rsidR="00C77509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bottom"/>
          </w:tcPr>
          <w:p w14:paraId="24D19C10" w14:textId="3B1C3190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2552" w:type="dxa"/>
            <w:vAlign w:val="bottom"/>
          </w:tcPr>
          <w:p w14:paraId="185CEB21" w14:textId="68B32195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567" w:type="dxa"/>
          </w:tcPr>
          <w:p w14:paraId="3FB5183F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216FF8C3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5FA71C71" w14:textId="135616BE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28FAFF75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73713CD3" w14:textId="77777777" w:rsidTr="009E7E29">
        <w:trPr>
          <w:trHeight w:val="224"/>
        </w:trPr>
        <w:tc>
          <w:tcPr>
            <w:tcW w:w="562" w:type="dxa"/>
          </w:tcPr>
          <w:p w14:paraId="525B7D1C" w14:textId="77777777" w:rsidR="00C77509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bottom"/>
          </w:tcPr>
          <w:p w14:paraId="1ADB8FC3" w14:textId="2BEF644A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2552" w:type="dxa"/>
            <w:vAlign w:val="bottom"/>
          </w:tcPr>
          <w:p w14:paraId="7426F797" w14:textId="59E7C7F8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567" w:type="dxa"/>
          </w:tcPr>
          <w:p w14:paraId="15F54E33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7EC5B531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01C521A0" w14:textId="43A63263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02A79E51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71EE9937" w14:textId="77777777" w:rsidTr="009E7E29">
        <w:trPr>
          <w:trHeight w:val="224"/>
        </w:trPr>
        <w:tc>
          <w:tcPr>
            <w:tcW w:w="562" w:type="dxa"/>
          </w:tcPr>
          <w:p w14:paraId="0D993522" w14:textId="77777777" w:rsidR="00C77509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bottom"/>
          </w:tcPr>
          <w:p w14:paraId="499814D8" w14:textId="77777777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2552" w:type="dxa"/>
            <w:vAlign w:val="bottom"/>
          </w:tcPr>
          <w:p w14:paraId="6A6484D9" w14:textId="77777777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567" w:type="dxa"/>
          </w:tcPr>
          <w:p w14:paraId="2D4965A1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73CCA16F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0C5A1843" w14:textId="19E733A4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77617C68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6CCEAD09" w14:textId="77777777" w:rsidTr="00977C67">
        <w:trPr>
          <w:trHeight w:val="224"/>
        </w:trPr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490DED" w14:textId="77777777" w:rsidR="00C77509" w:rsidRPr="00F1713C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AA81A4F" w14:textId="77777777" w:rsidR="00C77509" w:rsidRPr="00F1713C" w:rsidRDefault="00C77509" w:rsidP="00C77509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7E062109" w14:textId="77777777" w:rsidR="00C77509" w:rsidRPr="00F1713C" w:rsidRDefault="00C77509" w:rsidP="00C77509">
            <w:pPr>
              <w:jc w:val="both"/>
              <w:rPr>
                <w:rFonts w:ascii="Arial" w:hAnsi="Arial" w:cs="Arial"/>
                <w:i/>
              </w:rPr>
            </w:pPr>
            <w:r w:rsidRPr="00F1713C">
              <w:rPr>
                <w:rFonts w:ascii="Arial" w:hAnsi="Arial" w:cs="Arial"/>
                <w:i/>
              </w:rPr>
              <w:t>Totales:</w:t>
            </w:r>
          </w:p>
        </w:tc>
        <w:tc>
          <w:tcPr>
            <w:tcW w:w="567" w:type="dxa"/>
          </w:tcPr>
          <w:p w14:paraId="4C2E5C64" w14:textId="538F3BF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299B4790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</w:tcPr>
          <w:p w14:paraId="451533FB" w14:textId="035B9845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97807C3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4FD1335F" w14:textId="77777777" w:rsidR="00977C67" w:rsidRDefault="00977C67" w:rsidP="00977C67">
      <w:pPr>
        <w:pStyle w:val="Prrafodelista"/>
        <w:rPr>
          <w:rFonts w:ascii="Arial" w:hAnsi="Arial" w:cs="Arial"/>
          <w:lang w:val="es-PE"/>
        </w:rPr>
      </w:pPr>
    </w:p>
    <w:p w14:paraId="27AC9C27" w14:textId="77777777" w:rsidR="00977C67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Procedimiento de ejecución del Pase a Producción – Plan de Instalación</w:t>
      </w:r>
    </w:p>
    <w:p w14:paraId="23EF5970" w14:textId="77777777" w:rsidR="00977C67" w:rsidRDefault="00977C67" w:rsidP="00977C67">
      <w:pPr>
        <w:ind w:left="90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7"/>
        <w:gridCol w:w="9106"/>
      </w:tblGrid>
      <w:tr w:rsidR="00EA5386" w14:paraId="586A5B79" w14:textId="77777777" w:rsidTr="0077665E">
        <w:tc>
          <w:tcPr>
            <w:tcW w:w="487" w:type="dxa"/>
          </w:tcPr>
          <w:p w14:paraId="3430496C" w14:textId="197E0EDD" w:rsidR="00EA5386" w:rsidRDefault="00EA5386" w:rsidP="00EA5386">
            <w:pPr>
              <w:jc w:val="both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1</w:t>
            </w:r>
          </w:p>
        </w:tc>
        <w:tc>
          <w:tcPr>
            <w:tcW w:w="9106" w:type="dxa"/>
          </w:tcPr>
          <w:p w14:paraId="67C35EC8" w14:textId="77777777" w:rsidR="00EA5386" w:rsidRDefault="00EA5386" w:rsidP="00EA5386">
            <w:pPr>
              <w:pStyle w:val="Prrafodelista"/>
              <w:ind w:left="0"/>
              <w:rPr>
                <w:b/>
                <w:sz w:val="18"/>
                <w:szCs w:val="18"/>
              </w:rPr>
            </w:pPr>
            <w:r w:rsidRPr="00AE50DF">
              <w:rPr>
                <w:b/>
                <w:sz w:val="18"/>
                <w:szCs w:val="18"/>
              </w:rPr>
              <w:t xml:space="preserve">Ingresar al </w:t>
            </w:r>
            <w:r>
              <w:rPr>
                <w:b/>
                <w:sz w:val="18"/>
                <w:szCs w:val="18"/>
              </w:rPr>
              <w:t>administrador JBOSS</w:t>
            </w:r>
            <w:r w:rsidRPr="00AE50DF">
              <w:rPr>
                <w:b/>
                <w:sz w:val="18"/>
                <w:szCs w:val="18"/>
              </w:rPr>
              <w:t xml:space="preserve"> con el usuario </w:t>
            </w:r>
            <w:r w:rsidRPr="001477BA">
              <w:rPr>
                <w:b/>
                <w:sz w:val="18"/>
                <w:szCs w:val="18"/>
              </w:rPr>
              <w:t xml:space="preserve">jbossadmin </w:t>
            </w:r>
            <w:r w:rsidRPr="00AE50DF">
              <w:rPr>
                <w:b/>
                <w:sz w:val="18"/>
                <w:szCs w:val="18"/>
              </w:rPr>
              <w:t>Y CLAVE DE ACCESO</w:t>
            </w:r>
          </w:p>
          <w:p w14:paraId="3317833C" w14:textId="062EB100" w:rsidR="00CB7A36" w:rsidRDefault="00EC3C97" w:rsidP="00EA5386">
            <w:pPr>
              <w:pStyle w:val="Prrafodelista"/>
              <w:ind w:left="0"/>
              <w:rPr>
                <w:b/>
                <w:sz w:val="18"/>
                <w:szCs w:val="18"/>
              </w:rPr>
            </w:pPr>
            <w:hyperlink r:id="rId30" w:anchor="hosts" w:history="1">
              <w:r w:rsidR="00CB7A36" w:rsidRPr="008A7D4C">
                <w:rPr>
                  <w:rStyle w:val="Hipervnculo"/>
                  <w:b/>
                  <w:sz w:val="18"/>
                  <w:szCs w:val="18"/>
                </w:rPr>
                <w:t>https://bif1bpipj14.dombif.peru:9993/console/App.html#hosts</w:t>
              </w:r>
            </w:hyperlink>
          </w:p>
          <w:p w14:paraId="3B7D7E7D" w14:textId="3AE9B6D3" w:rsidR="00CB7A36" w:rsidRPr="00AE50DF" w:rsidRDefault="00CB7A36" w:rsidP="00EA5386">
            <w:pPr>
              <w:pStyle w:val="Prrafodelista"/>
              <w:ind w:left="0"/>
              <w:rPr>
                <w:b/>
                <w:sz w:val="18"/>
                <w:szCs w:val="18"/>
              </w:rPr>
            </w:pPr>
          </w:p>
        </w:tc>
      </w:tr>
      <w:tr w:rsidR="00EA5386" w14:paraId="22859EC0" w14:textId="77777777" w:rsidTr="0077665E">
        <w:trPr>
          <w:trHeight w:val="348"/>
        </w:trPr>
        <w:tc>
          <w:tcPr>
            <w:tcW w:w="487" w:type="dxa"/>
          </w:tcPr>
          <w:p w14:paraId="0344178A" w14:textId="4FED00F3" w:rsidR="00EA5386" w:rsidRPr="00C77509" w:rsidRDefault="00EA5386" w:rsidP="00EA5386">
            <w:pPr>
              <w:jc w:val="both"/>
              <w:rPr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 w:val="0"/>
              </w:rPr>
              <w:t>2</w:t>
            </w:r>
          </w:p>
        </w:tc>
        <w:tc>
          <w:tcPr>
            <w:tcW w:w="9106" w:type="dxa"/>
          </w:tcPr>
          <w:p w14:paraId="524A4098" w14:textId="49546C21" w:rsidR="00EA5386" w:rsidRDefault="00EA5386" w:rsidP="00EA5386">
            <w:pPr>
              <w:pStyle w:val="Prrafodelista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Cs w:val="0"/>
              </w:rPr>
              <w:t xml:space="preserve">Realizar </w:t>
            </w:r>
            <w:r w:rsidR="00D07A86">
              <w:rPr>
                <w:rFonts w:ascii="Arial" w:hAnsi="Arial" w:cs="Arial"/>
                <w:bCs w:val="0"/>
              </w:rPr>
              <w:t xml:space="preserve">la deshabilitacion </w:t>
            </w:r>
            <w:r>
              <w:rPr>
                <w:rFonts w:ascii="Arial" w:hAnsi="Arial" w:cs="Arial"/>
                <w:bCs w:val="0"/>
              </w:rPr>
              <w:t>de</w:t>
            </w:r>
            <w:r w:rsidR="00D07A86">
              <w:rPr>
                <w:rFonts w:ascii="Arial" w:hAnsi="Arial" w:cs="Arial"/>
                <w:bCs w:val="0"/>
              </w:rPr>
              <w:t>l EAR</w:t>
            </w:r>
            <w:r>
              <w:rPr>
                <w:rFonts w:ascii="Arial" w:hAnsi="Arial" w:cs="Arial"/>
                <w:bCs w:val="0"/>
              </w:rPr>
              <w:t xml:space="preserve"> </w:t>
            </w:r>
            <w:r w:rsidRPr="001477BA">
              <w:rPr>
                <w:rFonts w:ascii="Arial" w:hAnsi="Arial" w:cs="Arial"/>
                <w:i/>
              </w:rPr>
              <w:t>DCIBS_BIFNETEAR</w:t>
            </w:r>
          </w:p>
          <w:p w14:paraId="0460F4EB" w14:textId="46C4FDDD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i/>
              </w:rPr>
            </w:pPr>
          </w:p>
          <w:p w14:paraId="0E4BD2E4" w14:textId="7FB83E46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i/>
              </w:rPr>
            </w:pPr>
            <w:r>
              <w:rPr>
                <w:noProof/>
              </w:rPr>
              <w:drawing>
                <wp:inline distT="0" distB="0" distL="0" distR="0" wp14:anchorId="3750A5FB" wp14:editId="2EA80AEF">
                  <wp:extent cx="5080883" cy="1529163"/>
                  <wp:effectExtent l="0" t="0" r="571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/>
                          <a:srcRect t="9968" r="2074" b="37640"/>
                          <a:stretch/>
                        </pic:blipFill>
                        <pic:spPr bwMode="auto">
                          <a:xfrm>
                            <a:off x="0" y="0"/>
                            <a:ext cx="5087349" cy="1531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3A0042" w14:textId="49AFE995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i/>
              </w:rPr>
            </w:pPr>
          </w:p>
          <w:p w14:paraId="7CA0CC5F" w14:textId="42EC027B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Luego lo desasignamos </w:t>
            </w:r>
          </w:p>
          <w:p w14:paraId="73280DAF" w14:textId="62A1ED15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i/>
              </w:rPr>
            </w:pPr>
          </w:p>
          <w:p w14:paraId="791117DE" w14:textId="3B6AB9F8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i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6D3D0F" wp14:editId="0C7F615C">
                  <wp:extent cx="5645150" cy="2242114"/>
                  <wp:effectExtent l="0" t="0" r="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2"/>
                          <a:srcRect t="9736" r="7419" b="24898"/>
                          <a:stretch/>
                        </pic:blipFill>
                        <pic:spPr bwMode="auto">
                          <a:xfrm>
                            <a:off x="0" y="0"/>
                            <a:ext cx="5645487" cy="2242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F0E85E" w14:textId="0DC6C058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1CCDB31B" w14:textId="1A5CE30F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787F7E87" w14:textId="5FDA15ED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Luego eliminamos el EAR</w:t>
            </w:r>
          </w:p>
          <w:p w14:paraId="4C881304" w14:textId="1B4E6C34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2A99C203" w14:textId="25FD64C4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1F3A8AE" wp14:editId="2A8A4B33">
                  <wp:extent cx="5605670" cy="1955788"/>
                  <wp:effectExtent l="0" t="0" r="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/>
                          <a:srcRect t="10199" r="8063" b="32780"/>
                          <a:stretch/>
                        </pic:blipFill>
                        <pic:spPr bwMode="auto">
                          <a:xfrm>
                            <a:off x="0" y="0"/>
                            <a:ext cx="5606254" cy="1955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0F68C8" w14:textId="2A8EB316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3F791D79" w14:textId="07B3EB0A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Luego Asignamos el EAR</w:t>
            </w:r>
          </w:p>
          <w:p w14:paraId="7A2E614A" w14:textId="11614065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6F9A3586" w14:textId="3253CD79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F46DBC3" wp14:editId="70A881EF">
                  <wp:extent cx="5605145" cy="1955800"/>
                  <wp:effectExtent l="0" t="0" r="0" b="635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/>
                          <a:srcRect t="10200" r="8070" b="32778"/>
                          <a:stretch/>
                        </pic:blipFill>
                        <pic:spPr bwMode="auto">
                          <a:xfrm>
                            <a:off x="0" y="0"/>
                            <a:ext cx="5605827" cy="1956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3FE77A4" w14:textId="2F6FB545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6B89D44E" w14:textId="0B8DA0C5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 xml:space="preserve">Luego damos Reload al servidor </w:t>
            </w:r>
          </w:p>
          <w:p w14:paraId="440F8E5A" w14:textId="23D4E7AB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39C83DD9" w14:textId="3AA399C3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DFC757" wp14:editId="42950059">
                  <wp:extent cx="5398936" cy="2289723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5"/>
                          <a:srcRect t="9735" r="11453" b="23507"/>
                          <a:stretch/>
                        </pic:blipFill>
                        <pic:spPr bwMode="auto">
                          <a:xfrm>
                            <a:off x="0" y="0"/>
                            <a:ext cx="5399498" cy="2289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4EA3A2" w14:textId="3DD4C7D4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2702DC25" w14:textId="35CEDD80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 xml:space="preserve">Luego reiniciamos cada uno de los nodos </w:t>
            </w:r>
          </w:p>
          <w:p w14:paraId="545D27C1" w14:textId="14CAF8E6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49BB449B" w14:textId="12C58637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EBA9591" wp14:editId="5A162103">
                  <wp:extent cx="5486400" cy="2472620"/>
                  <wp:effectExtent l="0" t="0" r="0" b="444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6"/>
                          <a:srcRect t="10200" r="10019" b="17711"/>
                          <a:stretch/>
                        </pic:blipFill>
                        <pic:spPr bwMode="auto">
                          <a:xfrm>
                            <a:off x="0" y="0"/>
                            <a:ext cx="5486971" cy="2472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492E64" w14:textId="48E70714" w:rsidR="00EA5386" w:rsidRPr="00C77509" w:rsidRDefault="00EA5386" w:rsidP="00EA5386">
            <w:pPr>
              <w:jc w:val="both"/>
              <w:rPr>
                <w:b/>
                <w:sz w:val="18"/>
                <w:szCs w:val="18"/>
              </w:rPr>
            </w:pPr>
          </w:p>
        </w:tc>
      </w:tr>
    </w:tbl>
    <w:p w14:paraId="78CDBE1F" w14:textId="77777777" w:rsidR="00977C67" w:rsidRDefault="00977C67" w:rsidP="00977C67">
      <w:pPr>
        <w:jc w:val="both"/>
        <w:rPr>
          <w:rFonts w:ascii="Arial" w:hAnsi="Arial" w:cs="Arial"/>
          <w:b/>
          <w:bCs w:val="0"/>
        </w:rPr>
      </w:pPr>
    </w:p>
    <w:p w14:paraId="0803A7CC" w14:textId="77777777" w:rsidR="00ED1214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Plan de Rollback</w:t>
      </w:r>
    </w:p>
    <w:p w14:paraId="0F48EC64" w14:textId="77777777" w:rsidR="00977C67" w:rsidRDefault="00977C67" w:rsidP="00ED1214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 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675"/>
        <w:gridCol w:w="8789"/>
      </w:tblGrid>
      <w:tr w:rsidR="00977C67" w14:paraId="35DFAA9D" w14:textId="77777777" w:rsidTr="00977C67">
        <w:tc>
          <w:tcPr>
            <w:tcW w:w="675" w:type="dxa"/>
          </w:tcPr>
          <w:p w14:paraId="1E8A79F7" w14:textId="55C662C6" w:rsidR="00977C67" w:rsidRDefault="00C55675" w:rsidP="00977C67">
            <w:pPr>
              <w:jc w:val="both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1</w:t>
            </w:r>
          </w:p>
        </w:tc>
        <w:tc>
          <w:tcPr>
            <w:tcW w:w="8789" w:type="dxa"/>
          </w:tcPr>
          <w:p w14:paraId="4175BBCB" w14:textId="77777777" w:rsidR="00977C67" w:rsidRDefault="00977C67" w:rsidP="00977C67">
            <w:pPr>
              <w:jc w:val="both"/>
              <w:rPr>
                <w:rFonts w:ascii="Arial" w:hAnsi="Arial" w:cs="Arial"/>
                <w:b/>
                <w:bCs w:val="0"/>
              </w:rPr>
            </w:pPr>
            <w:r w:rsidRPr="00BD24C7">
              <w:rPr>
                <w:rFonts w:ascii="Arial" w:hAnsi="Arial" w:cs="Arial"/>
                <w:b/>
                <w:bCs w:val="0"/>
              </w:rPr>
              <w:t>ACTIVIDAD</w:t>
            </w:r>
            <w:r>
              <w:rPr>
                <w:rFonts w:ascii="Arial" w:hAnsi="Arial" w:cs="Arial"/>
                <w:b/>
                <w:bCs w:val="0"/>
              </w:rPr>
              <w:t xml:space="preserve">: </w:t>
            </w:r>
            <w:r w:rsidRPr="007D1870">
              <w:rPr>
                <w:rFonts w:ascii="Arial" w:hAnsi="Arial" w:cs="Arial"/>
                <w:b/>
                <w:bCs w:val="0"/>
              </w:rPr>
              <w:t>Seguimiento post-RollBack</w:t>
            </w:r>
            <w:r>
              <w:rPr>
                <w:rFonts w:ascii="Arial" w:hAnsi="Arial" w:cs="Arial"/>
                <w:b/>
                <w:bCs w:val="0"/>
              </w:rPr>
              <w:t>.</w:t>
            </w:r>
          </w:p>
          <w:p w14:paraId="37D889E4" w14:textId="11D0F771" w:rsidR="00427F5F" w:rsidRDefault="00427F5F" w:rsidP="00427F5F">
            <w:pPr>
              <w:jc w:val="both"/>
              <w:rPr>
                <w:rFonts w:ascii="Arial" w:hAnsi="Arial" w:cs="Arial"/>
                <w:b/>
                <w:bCs w:val="0"/>
              </w:rPr>
            </w:pPr>
            <w:r w:rsidRPr="00BD24C7">
              <w:rPr>
                <w:rFonts w:ascii="Arial" w:hAnsi="Arial" w:cs="Arial"/>
                <w:b/>
                <w:bCs w:val="0"/>
              </w:rPr>
              <w:t>FECHA</w:t>
            </w:r>
            <w:r>
              <w:rPr>
                <w:rFonts w:ascii="Arial" w:hAnsi="Arial" w:cs="Arial"/>
                <w:b/>
                <w:bCs w:val="0"/>
              </w:rPr>
              <w:t>:</w:t>
            </w:r>
            <w:r w:rsidR="00C26D52">
              <w:rPr>
                <w:rFonts w:ascii="Arial" w:hAnsi="Arial" w:cs="Arial"/>
                <w:b/>
                <w:bCs w:val="0"/>
              </w:rPr>
              <w:t xml:space="preserve"> </w:t>
            </w:r>
            <w:r w:rsidR="00EC3C97">
              <w:rPr>
                <w:rFonts w:ascii="Arial" w:hAnsi="Arial" w:cs="Arial"/>
                <w:b/>
                <w:bCs w:val="0"/>
              </w:rPr>
              <w:t>15</w:t>
            </w:r>
            <w:r w:rsidR="00425C2E">
              <w:rPr>
                <w:rFonts w:ascii="Arial" w:hAnsi="Arial" w:cs="Arial"/>
                <w:b/>
                <w:bCs w:val="0"/>
              </w:rPr>
              <w:t>/</w:t>
            </w:r>
            <w:r w:rsidR="00EC3C97">
              <w:rPr>
                <w:rFonts w:ascii="Arial" w:hAnsi="Arial" w:cs="Arial"/>
                <w:b/>
                <w:bCs w:val="0"/>
              </w:rPr>
              <w:t>01</w:t>
            </w:r>
            <w:r w:rsidR="0079270E">
              <w:rPr>
                <w:rFonts w:ascii="Arial" w:hAnsi="Arial" w:cs="Arial"/>
                <w:b/>
                <w:bCs w:val="0"/>
              </w:rPr>
              <w:t>/202</w:t>
            </w:r>
            <w:r w:rsidR="00EC3C97">
              <w:rPr>
                <w:rFonts w:ascii="Arial" w:hAnsi="Arial" w:cs="Arial"/>
                <w:b/>
                <w:bCs w:val="0"/>
              </w:rPr>
              <w:t>4</w:t>
            </w:r>
          </w:p>
          <w:p w14:paraId="391CECBF" w14:textId="77777777" w:rsidR="00977C67" w:rsidRDefault="00977C67" w:rsidP="00977C67">
            <w:pPr>
              <w:jc w:val="both"/>
              <w:rPr>
                <w:rFonts w:ascii="Arial" w:hAnsi="Arial" w:cs="Arial"/>
                <w:b/>
                <w:bCs w:val="0"/>
              </w:rPr>
            </w:pPr>
            <w:r w:rsidRPr="00BD24C7">
              <w:rPr>
                <w:rFonts w:ascii="Arial" w:hAnsi="Arial" w:cs="Arial"/>
                <w:b/>
                <w:bCs w:val="0"/>
              </w:rPr>
              <w:t>HORA</w:t>
            </w:r>
            <w:r>
              <w:rPr>
                <w:rFonts w:ascii="Arial" w:hAnsi="Arial" w:cs="Arial"/>
                <w:b/>
                <w:bCs w:val="0"/>
              </w:rPr>
              <w:t xml:space="preserve">: </w:t>
            </w:r>
            <w:r w:rsidRPr="007D1870">
              <w:rPr>
                <w:rFonts w:ascii="Arial" w:hAnsi="Arial" w:cs="Arial"/>
                <w:b/>
                <w:bCs w:val="0"/>
              </w:rPr>
              <w:t>Durante el día</w:t>
            </w:r>
            <w:r w:rsidRPr="00BD24C7">
              <w:rPr>
                <w:rFonts w:ascii="Arial" w:hAnsi="Arial" w:cs="Arial"/>
                <w:b/>
                <w:bCs w:val="0"/>
              </w:rPr>
              <w:tab/>
            </w:r>
          </w:p>
          <w:p w14:paraId="25B32AD0" w14:textId="77777777" w:rsidR="00977C67" w:rsidRDefault="00977C67" w:rsidP="00977C67">
            <w:pPr>
              <w:jc w:val="both"/>
              <w:rPr>
                <w:rFonts w:ascii="Arial" w:hAnsi="Arial" w:cs="Arial"/>
                <w:b/>
                <w:bCs w:val="0"/>
              </w:rPr>
            </w:pPr>
            <w:r w:rsidRPr="00BD24C7">
              <w:rPr>
                <w:rFonts w:ascii="Arial" w:hAnsi="Arial" w:cs="Arial"/>
                <w:b/>
                <w:bCs w:val="0"/>
              </w:rPr>
              <w:t>AREA</w:t>
            </w:r>
            <w:r>
              <w:rPr>
                <w:rFonts w:ascii="Arial" w:hAnsi="Arial" w:cs="Arial"/>
                <w:b/>
                <w:bCs w:val="0"/>
              </w:rPr>
              <w:t xml:space="preserve">: </w:t>
            </w:r>
            <w:r w:rsidRPr="00BD24C7">
              <w:rPr>
                <w:rFonts w:ascii="Arial" w:hAnsi="Arial" w:cs="Arial"/>
                <w:b/>
                <w:bCs w:val="0"/>
              </w:rPr>
              <w:t>Producción,</w:t>
            </w:r>
            <w:r>
              <w:rPr>
                <w:rFonts w:ascii="Arial" w:hAnsi="Arial" w:cs="Arial"/>
                <w:b/>
                <w:bCs w:val="0"/>
              </w:rPr>
              <w:t xml:space="preserve"> Canales y CRM</w:t>
            </w:r>
            <w:r w:rsidRPr="00BD24C7">
              <w:rPr>
                <w:rFonts w:ascii="Arial" w:hAnsi="Arial" w:cs="Arial"/>
                <w:b/>
                <w:bCs w:val="0"/>
              </w:rPr>
              <w:tab/>
            </w:r>
          </w:p>
          <w:p w14:paraId="4E557740" w14:textId="211C29A5" w:rsidR="0077665E" w:rsidRDefault="00977C67" w:rsidP="00977C67">
            <w:pPr>
              <w:jc w:val="both"/>
              <w:rPr>
                <w:rFonts w:ascii="Arial" w:hAnsi="Arial" w:cs="Arial"/>
                <w:b/>
                <w:bCs w:val="0"/>
              </w:rPr>
            </w:pPr>
            <w:r w:rsidRPr="007D1870">
              <w:rPr>
                <w:rFonts w:ascii="Arial" w:hAnsi="Arial" w:cs="Arial"/>
                <w:b/>
                <w:bCs w:val="0"/>
              </w:rPr>
              <w:t>RESPONSABLE</w:t>
            </w:r>
            <w:r>
              <w:rPr>
                <w:rFonts w:ascii="Arial" w:hAnsi="Arial" w:cs="Arial"/>
                <w:b/>
                <w:bCs w:val="0"/>
              </w:rPr>
              <w:t xml:space="preserve">: </w:t>
            </w:r>
            <w:r w:rsidRPr="00BD24C7">
              <w:rPr>
                <w:rFonts w:ascii="Arial" w:hAnsi="Arial" w:cs="Arial"/>
                <w:b/>
                <w:bCs w:val="0"/>
              </w:rPr>
              <w:t>Producción (</w:t>
            </w:r>
            <w:r>
              <w:rPr>
                <w:rFonts w:ascii="Arial" w:hAnsi="Arial" w:cs="Arial"/>
                <w:b/>
                <w:bCs w:val="0"/>
              </w:rPr>
              <w:t xml:space="preserve">Operador de turno), </w:t>
            </w:r>
            <w:r w:rsidR="003E7296">
              <w:rPr>
                <w:rFonts w:ascii="Arial" w:hAnsi="Arial" w:cs="Arial"/>
                <w:b/>
                <w:bCs w:val="0"/>
              </w:rPr>
              <w:t>Juan Gala</w:t>
            </w:r>
            <w:r w:rsidR="002E197C">
              <w:rPr>
                <w:rFonts w:ascii="Arial" w:hAnsi="Arial" w:cs="Arial"/>
                <w:b/>
                <w:bCs w:val="0"/>
              </w:rPr>
              <w:t xml:space="preserve"> (</w:t>
            </w:r>
            <w:r w:rsidR="007348A4">
              <w:rPr>
                <w:rFonts w:ascii="Arial" w:hAnsi="Arial" w:cs="Arial"/>
                <w:b/>
                <w:bCs w:val="0"/>
              </w:rPr>
              <w:t>LM</w:t>
            </w:r>
            <w:r w:rsidR="002E197C" w:rsidRPr="00BD24C7">
              <w:rPr>
                <w:rFonts w:ascii="Arial" w:hAnsi="Arial" w:cs="Arial"/>
                <w:b/>
                <w:bCs w:val="0"/>
              </w:rPr>
              <w:t>)</w:t>
            </w:r>
            <w:r w:rsidR="00C55675">
              <w:rPr>
                <w:rFonts w:ascii="Arial" w:hAnsi="Arial" w:cs="Arial"/>
                <w:b/>
                <w:bCs w:val="0"/>
              </w:rPr>
              <w:t>.</w:t>
            </w:r>
          </w:p>
          <w:p w14:paraId="28EA4BED" w14:textId="77777777" w:rsidR="00C55675" w:rsidRDefault="00C55675" w:rsidP="00977C67">
            <w:pPr>
              <w:jc w:val="both"/>
              <w:rPr>
                <w:rFonts w:ascii="Arial" w:hAnsi="Arial" w:cs="Arial"/>
                <w:b/>
                <w:bCs w:val="0"/>
              </w:rPr>
            </w:pPr>
          </w:p>
          <w:p w14:paraId="657E35B7" w14:textId="0FB326CF" w:rsidR="00C55675" w:rsidRDefault="00C55675" w:rsidP="00977C67">
            <w:pPr>
              <w:jc w:val="both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Tomar el EAR de la versión 03.00.0</w:t>
            </w:r>
            <w:r w:rsidR="00EC3C97">
              <w:rPr>
                <w:rFonts w:ascii="Arial" w:hAnsi="Arial" w:cs="Arial"/>
                <w:b/>
                <w:bCs w:val="0"/>
              </w:rPr>
              <w:t>90</w:t>
            </w:r>
            <w:r>
              <w:rPr>
                <w:b/>
                <w:sz w:val="18"/>
                <w:szCs w:val="20"/>
              </w:rPr>
              <w:t xml:space="preserve"> y realizar el procedimiento del paso 6.</w:t>
            </w:r>
          </w:p>
        </w:tc>
      </w:tr>
    </w:tbl>
    <w:p w14:paraId="60A1098C" w14:textId="77777777" w:rsidR="00977C67" w:rsidRPr="001679EE" w:rsidRDefault="00977C67" w:rsidP="00977C67">
      <w:pPr>
        <w:jc w:val="both"/>
        <w:rPr>
          <w:rFonts w:ascii="Arial" w:hAnsi="Arial" w:cs="Arial"/>
          <w:b/>
          <w:szCs w:val="20"/>
        </w:rPr>
      </w:pPr>
    </w:p>
    <w:p w14:paraId="1CF828C3" w14:textId="77777777" w:rsidR="00977C67" w:rsidRPr="00B21428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>Observaciones</w:t>
      </w:r>
    </w:p>
    <w:p w14:paraId="77407FB4" w14:textId="77777777" w:rsidR="00977C67" w:rsidRDefault="00977C67" w:rsidP="00977C6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___________________________________________________________________________________</w:t>
      </w:r>
    </w:p>
    <w:p w14:paraId="00700572" w14:textId="3EA925CB" w:rsidR="00977C67" w:rsidRDefault="00E218ED" w:rsidP="00E218E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 fuente a modificar se saca de la ruta de fuentes de pases:</w:t>
      </w:r>
    </w:p>
    <w:p w14:paraId="4B645B54" w14:textId="07B5D69A" w:rsidR="00E218ED" w:rsidRDefault="00EC3C97" w:rsidP="00E218ED">
      <w:pPr>
        <w:jc w:val="both"/>
      </w:pPr>
      <w:hyperlink r:id="rId37" w:history="1">
        <w:r w:rsidR="009A093E" w:rsidRPr="00B07C82">
          <w:rPr>
            <w:rStyle w:val="Hipervnculo"/>
          </w:rPr>
          <w:t>http://10.30.30.248/BanBifEmpresas/banbif-bxie-v2</w:t>
        </w:r>
      </w:hyperlink>
    </w:p>
    <w:p w14:paraId="648D8D00" w14:textId="77777777" w:rsidR="00977C67" w:rsidRDefault="00977C67" w:rsidP="00977C6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___________________________________________________________________________________</w:t>
      </w:r>
    </w:p>
    <w:p w14:paraId="256727BF" w14:textId="77777777" w:rsidR="00977C67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p w14:paraId="016C9B2A" w14:textId="136BE037" w:rsidR="00977C67" w:rsidRPr="00B45E31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/>
          <w:szCs w:val="20"/>
        </w:rPr>
        <w:t xml:space="preserve">Medición del Riesgo </w:t>
      </w:r>
      <w:r w:rsidRPr="00B45E31">
        <w:rPr>
          <w:rFonts w:ascii="Arial" w:hAnsi="Arial" w:cs="Arial"/>
          <w:b/>
          <w:szCs w:val="20"/>
        </w:rPr>
        <w:tab/>
      </w:r>
      <w:r w:rsidRPr="00B45E31">
        <w:rPr>
          <w:rFonts w:ascii="Arial" w:hAnsi="Arial" w:cs="Arial"/>
        </w:rPr>
        <w:object w:dxaOrig="225" w:dyaOrig="225" w14:anchorId="70C1D6A3">
          <v:shape id="_x0000_i1097" type="#_x0000_t75" style="width:38.05pt;height:18.35pt" o:ole="">
            <v:imagedata r:id="rId38" o:title=""/>
          </v:shape>
          <w:control r:id="rId39" w:name="CheckBox12" w:shapeid="_x0000_i1097"/>
        </w:object>
      </w:r>
      <w:r w:rsidRPr="00B45E31">
        <w:rPr>
          <w:rFonts w:ascii="Arial" w:hAnsi="Arial" w:cs="Arial"/>
        </w:rPr>
        <w:t xml:space="preserve">     </w:t>
      </w:r>
      <w:r w:rsidRPr="00B45E31">
        <w:rPr>
          <w:rFonts w:ascii="Arial" w:hAnsi="Arial" w:cs="Arial"/>
        </w:rPr>
        <w:object w:dxaOrig="225" w:dyaOrig="225" w14:anchorId="57541A55">
          <v:shape id="_x0000_i1099" type="#_x0000_t75" style="width:44.85pt;height:19.7pt" o:ole="">
            <v:imagedata r:id="rId40" o:title=""/>
          </v:shape>
          <w:control r:id="rId41" w:name="CheckBox21" w:shapeid="_x0000_i1099"/>
        </w:object>
      </w:r>
      <w:r w:rsidRPr="00B45E31">
        <w:rPr>
          <w:rFonts w:ascii="Arial" w:hAnsi="Arial" w:cs="Arial"/>
        </w:rPr>
        <w:t xml:space="preserve">     </w:t>
      </w:r>
      <w:r w:rsidRPr="00B45E31">
        <w:rPr>
          <w:rFonts w:ascii="Arial" w:hAnsi="Arial" w:cs="Arial"/>
        </w:rPr>
        <w:object w:dxaOrig="225" w:dyaOrig="225" w14:anchorId="5083171A">
          <v:shape id="_x0000_i1101" type="#_x0000_t75" style="width:36.7pt;height:19.7pt" o:ole="">
            <v:imagedata r:id="rId42" o:title=""/>
          </v:shape>
          <w:control r:id="rId43" w:name="CheckBox31" w:shapeid="_x0000_i1101"/>
        </w:object>
      </w:r>
    </w:p>
    <w:p w14:paraId="3E894664" w14:textId="77777777" w:rsidR="00977C67" w:rsidRPr="00B45E31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/>
          <w:szCs w:val="20"/>
        </w:rPr>
        <w:t xml:space="preserve">Sustento de la valoración del riesgo: </w:t>
      </w:r>
    </w:p>
    <w:p w14:paraId="335E43A5" w14:textId="0C1CEBED" w:rsidR="00977C67" w:rsidRPr="00B45E31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</w:rPr>
        <w:object w:dxaOrig="225" w:dyaOrig="225" w14:anchorId="501A33AF">
          <v:shape id="_x0000_i1103" type="#_x0000_t75" style="width:116.85pt;height:18.35pt" o:ole="">
            <v:imagedata r:id="rId44" o:title=""/>
          </v:shape>
          <w:control r:id="rId45" w:name="CheckBox11" w:shapeid="_x0000_i1103"/>
        </w:object>
      </w:r>
      <w:r w:rsidRPr="00B45E31">
        <w:rPr>
          <w:rFonts w:ascii="Arial" w:hAnsi="Arial" w:cs="Arial"/>
        </w:rPr>
        <w:t xml:space="preserve">           </w:t>
      </w:r>
      <w:r w:rsidRPr="00B45E31">
        <w:rPr>
          <w:rFonts w:ascii="Arial" w:hAnsi="Arial" w:cs="Arial"/>
        </w:rPr>
        <w:object w:dxaOrig="225" w:dyaOrig="225" w14:anchorId="183DA85A">
          <v:shape id="_x0000_i1105" type="#_x0000_t75" style="width:304.3pt;height:18.35pt" o:ole="">
            <v:imagedata r:id="rId46" o:title=""/>
          </v:shape>
          <w:control r:id="rId47" w:name="TextBox44" w:shapeid="_x0000_i1105"/>
        </w:object>
      </w:r>
    </w:p>
    <w:p w14:paraId="4255E3AA" w14:textId="64BB5229" w:rsidR="00977C67" w:rsidRPr="00B45E31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</w:rPr>
        <w:object w:dxaOrig="225" w:dyaOrig="225" w14:anchorId="10704E21">
          <v:shape id="_x0000_i1107" type="#_x0000_t75" style="width:123.6pt;height:18.35pt" o:ole="">
            <v:imagedata r:id="rId48" o:title=""/>
          </v:shape>
          <w:control r:id="rId49" w:name="CheckBox111" w:shapeid="_x0000_i1107"/>
        </w:object>
      </w:r>
      <w:r w:rsidRPr="00B45E31">
        <w:rPr>
          <w:rFonts w:ascii="Arial" w:hAnsi="Arial" w:cs="Arial"/>
        </w:rPr>
        <w:t xml:space="preserve">         </w:t>
      </w:r>
      <w:r w:rsidRPr="00B45E31">
        <w:rPr>
          <w:rFonts w:ascii="Arial" w:hAnsi="Arial" w:cs="Arial"/>
        </w:rPr>
        <w:object w:dxaOrig="225" w:dyaOrig="225" w14:anchorId="3F71FBC4">
          <v:shape id="_x0000_i1109" type="#_x0000_t75" style="width:304.3pt;height:18.35pt" o:ole="">
            <v:imagedata r:id="rId50" o:title=""/>
          </v:shape>
          <w:control r:id="rId51" w:name="TextBox43" w:shapeid="_x0000_i1109"/>
        </w:object>
      </w:r>
    </w:p>
    <w:p w14:paraId="740BB89C" w14:textId="1FF7EF26" w:rsidR="00977C67" w:rsidRPr="00B45E31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</w:rPr>
        <w:lastRenderedPageBreak/>
        <w:object w:dxaOrig="225" w:dyaOrig="225" w14:anchorId="12D45563">
          <v:shape id="_x0000_i1111" type="#_x0000_t75" style="width:131.75pt;height:18.35pt" o:ole="">
            <v:imagedata r:id="rId52" o:title=""/>
          </v:shape>
          <w:control r:id="rId53" w:name="CheckBox1111" w:shapeid="_x0000_i1111"/>
        </w:object>
      </w:r>
      <w:r w:rsidRPr="00B45E31">
        <w:rPr>
          <w:rFonts w:ascii="Arial" w:hAnsi="Arial" w:cs="Arial"/>
        </w:rPr>
        <w:t xml:space="preserve">      </w:t>
      </w:r>
      <w:r w:rsidRPr="00B45E31">
        <w:rPr>
          <w:rFonts w:ascii="Arial" w:hAnsi="Arial" w:cs="Arial"/>
        </w:rPr>
        <w:object w:dxaOrig="225" w:dyaOrig="225" w14:anchorId="76DC7FDE">
          <v:shape id="_x0000_i1113" type="#_x0000_t75" style="width:304.3pt;height:18.35pt" o:ole="">
            <v:imagedata r:id="rId54" o:title=""/>
          </v:shape>
          <w:control r:id="rId55" w:name="TextBox42" w:shapeid="_x0000_i1113"/>
        </w:object>
      </w:r>
    </w:p>
    <w:p w14:paraId="00B6404C" w14:textId="24045229" w:rsidR="00977C67" w:rsidRPr="00B45E31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</w:rPr>
        <w:object w:dxaOrig="225" w:dyaOrig="225" w14:anchorId="04225DBD">
          <v:shape id="_x0000_i1115" type="#_x0000_t75" style="width:148.75pt;height:18.35pt" o:ole="">
            <v:imagedata r:id="rId56" o:title=""/>
          </v:shape>
          <w:control r:id="rId57" w:name="CheckBox11111" w:shapeid="_x0000_i1115"/>
        </w:object>
      </w:r>
      <w:r w:rsidRPr="00B45E31">
        <w:rPr>
          <w:rFonts w:ascii="Arial" w:hAnsi="Arial" w:cs="Arial"/>
        </w:rPr>
        <w:object w:dxaOrig="225" w:dyaOrig="225" w14:anchorId="3572D954">
          <v:shape id="_x0000_i1117" type="#_x0000_t75" style="width:304.3pt;height:18.35pt" o:ole="">
            <v:imagedata r:id="rId50" o:title=""/>
          </v:shape>
          <w:control r:id="rId58" w:name="TextBox41" w:shapeid="_x0000_i1117"/>
        </w:object>
      </w:r>
    </w:p>
    <w:p w14:paraId="6ACD4E64" w14:textId="5A9730DD" w:rsidR="00977C67" w:rsidRPr="00B45E31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</w:rPr>
        <w:object w:dxaOrig="225" w:dyaOrig="225" w14:anchorId="120831CD">
          <v:shape id="_x0000_i1119" type="#_x0000_t75" style="width:148.75pt;height:18.35pt" o:ole="">
            <v:imagedata r:id="rId59" o:title=""/>
          </v:shape>
          <w:control r:id="rId60" w:name="CheckBox111111" w:shapeid="_x0000_i1119"/>
        </w:object>
      </w:r>
      <w:r w:rsidRPr="00B45E31">
        <w:rPr>
          <w:rFonts w:ascii="Arial" w:hAnsi="Arial" w:cs="Arial"/>
        </w:rPr>
        <w:object w:dxaOrig="225" w:dyaOrig="225" w14:anchorId="5F6B477C">
          <v:shape id="_x0000_i1121" type="#_x0000_t75" style="width:304.3pt;height:18.35pt" o:ole="">
            <v:imagedata r:id="rId50" o:title=""/>
          </v:shape>
          <w:control r:id="rId61" w:name="TextBox4" w:shapeid="_x0000_i1121"/>
        </w:object>
      </w:r>
    </w:p>
    <w:p w14:paraId="614547AA" w14:textId="7C5AA6FF" w:rsidR="00977C67" w:rsidRPr="007D71A9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  <w:r w:rsidRPr="00782DFB">
        <w:rPr>
          <w:rFonts w:ascii="Arial" w:hAnsi="Arial" w:cs="Arial"/>
          <w:highlight w:val="yellow"/>
        </w:rPr>
        <w:object w:dxaOrig="225" w:dyaOrig="225" w14:anchorId="31A23ADC">
          <v:shape id="_x0000_i1123" type="#_x0000_t75" style="width:148.75pt;height:18.35pt" o:ole="">
            <v:imagedata r:id="rId62" o:title=""/>
          </v:shape>
          <w:control r:id="rId63" w:name="CheckBox11111111" w:shapeid="_x0000_i1123"/>
        </w:object>
      </w:r>
      <w:r w:rsidRPr="00782DFB">
        <w:rPr>
          <w:rFonts w:ascii="Arial" w:hAnsi="Arial" w:cs="Arial"/>
          <w:highlight w:val="yellow"/>
        </w:rPr>
        <w:object w:dxaOrig="225" w:dyaOrig="225" w14:anchorId="37B8E975">
          <v:shape id="_x0000_i1125" type="#_x0000_t75" style="width:304.3pt;height:18.35pt" o:ole="">
            <v:imagedata r:id="rId50" o:title=""/>
          </v:shape>
          <w:control r:id="rId64" w:name="TextBox451" w:shapeid="_x0000_i1125"/>
        </w:object>
      </w:r>
    </w:p>
    <w:p w14:paraId="39DB3B5F" w14:textId="77777777" w:rsidR="00977C67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</w:p>
    <w:p w14:paraId="2A817398" w14:textId="77777777" w:rsidR="00977C67" w:rsidRPr="00D01A63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D01A63">
        <w:rPr>
          <w:rFonts w:ascii="Arial" w:hAnsi="Arial" w:cs="Arial"/>
          <w:b/>
          <w:szCs w:val="20"/>
        </w:rPr>
        <w:t xml:space="preserve">Describa la complejidad del cambio </w:t>
      </w:r>
    </w:p>
    <w:p w14:paraId="433C5E04" w14:textId="3CFD515C" w:rsidR="00977C67" w:rsidRPr="007D71A9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  <w:r w:rsidRPr="007D71A9">
        <w:rPr>
          <w:rFonts w:ascii="Arial" w:hAnsi="Arial" w:cs="Arial"/>
          <w:b/>
          <w:szCs w:val="20"/>
          <w:highlight w:val="yellow"/>
        </w:rPr>
        <w:object w:dxaOrig="225" w:dyaOrig="225" w14:anchorId="4BE0F7AF">
          <v:shape id="_x0000_i1133" type="#_x0000_t75" style="width:444.9pt;height:18.35pt" o:ole="">
            <v:imagedata r:id="rId65" o:title=""/>
          </v:shape>
          <w:control r:id="rId66" w:name="TextBox2" w:shapeid="_x0000_i1133"/>
        </w:object>
      </w:r>
    </w:p>
    <w:p w14:paraId="7DEFAA73" w14:textId="160BA052" w:rsidR="00977C67" w:rsidRPr="007D71A9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  <w:r w:rsidRPr="007D71A9">
        <w:rPr>
          <w:rFonts w:ascii="Arial" w:hAnsi="Arial" w:cs="Arial"/>
          <w:b/>
          <w:szCs w:val="20"/>
          <w:highlight w:val="yellow"/>
        </w:rPr>
        <w:object w:dxaOrig="225" w:dyaOrig="225" w14:anchorId="108AC7AC">
          <v:shape id="_x0000_i1129" type="#_x0000_t75" style="width:444.25pt;height:18.35pt" o:ole="">
            <v:imagedata r:id="rId67" o:title=""/>
          </v:shape>
          <w:control r:id="rId68" w:name="TextBox3" w:shapeid="_x0000_i1129"/>
        </w:object>
      </w:r>
    </w:p>
    <w:p w14:paraId="6E6AE64D" w14:textId="681F0578" w:rsidR="00977C67" w:rsidRPr="007D71A9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  <w:r w:rsidRPr="007D71A9">
        <w:rPr>
          <w:rFonts w:ascii="Arial" w:hAnsi="Arial" w:cs="Arial"/>
          <w:b/>
          <w:szCs w:val="20"/>
          <w:highlight w:val="yellow"/>
        </w:rPr>
        <w:object w:dxaOrig="225" w:dyaOrig="225" w14:anchorId="371AD5D2">
          <v:shape id="_x0000_i1131" type="#_x0000_t75" style="width:443.55pt;height:18.35pt" o:ole="">
            <v:imagedata r:id="rId69" o:title=""/>
          </v:shape>
          <w:control r:id="rId70" w:name="TextBox8" w:shapeid="_x0000_i1131"/>
        </w:object>
      </w:r>
    </w:p>
    <w:p w14:paraId="161200CD" w14:textId="77777777" w:rsidR="00977C67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p w14:paraId="4BB57072" w14:textId="77777777" w:rsidR="00977C67" w:rsidRPr="00D7727C" w:rsidRDefault="00977C67" w:rsidP="00D7727C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D7727C">
        <w:rPr>
          <w:rFonts w:ascii="Arial" w:hAnsi="Arial" w:cs="Arial"/>
          <w:b/>
          <w:szCs w:val="20"/>
        </w:rPr>
        <w:t xml:space="preserve">Conformidad y Autorizaciones. </w:t>
      </w:r>
    </w:p>
    <w:p w14:paraId="0AA79331" w14:textId="77777777" w:rsidR="00977C67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4"/>
        <w:gridCol w:w="2456"/>
        <w:gridCol w:w="4783"/>
      </w:tblGrid>
      <w:tr w:rsidR="00977C67" w:rsidRPr="00C977A2" w14:paraId="52C064B4" w14:textId="77777777" w:rsidTr="00977C67">
        <w:trPr>
          <w:trHeight w:val="940"/>
        </w:trPr>
        <w:tc>
          <w:tcPr>
            <w:tcW w:w="2354" w:type="dxa"/>
            <w:tcBorders>
              <w:bottom w:val="single" w:sz="4" w:space="0" w:color="000000"/>
            </w:tcBorders>
            <w:shd w:val="clear" w:color="auto" w:fill="auto"/>
          </w:tcPr>
          <w:p w14:paraId="59C6871B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 xml:space="preserve">Analista </w:t>
            </w:r>
          </w:p>
          <w:p w14:paraId="3039FB83" w14:textId="77777777" w:rsidR="00977C6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>Desarrollo</w:t>
            </w:r>
          </w:p>
          <w:p w14:paraId="3B72AF3A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39B9075B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0A5C0C3F" w14:textId="77777777" w:rsidR="00977C6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084E8CBB" w14:textId="77777777" w:rsidR="00977C6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48798C1E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7A013ED9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</w:pPr>
          </w:p>
        </w:tc>
        <w:tc>
          <w:tcPr>
            <w:tcW w:w="245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CD516E0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>Especialista</w:t>
            </w:r>
          </w:p>
          <w:p w14:paraId="35DB5595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</w:pPr>
            <w:r w:rsidRPr="002130F7">
              <w:rPr>
                <w:b/>
              </w:rPr>
              <w:t>Desarrollo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F1689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</w:tbl>
    <w:p w14:paraId="39E42C8D" w14:textId="77777777" w:rsidR="00977C67" w:rsidRDefault="00977C67" w:rsidP="00977C67">
      <w:pPr>
        <w:ind w:left="360"/>
        <w:jc w:val="both"/>
        <w:rPr>
          <w:rFonts w:ascii="Arial" w:hAnsi="Arial" w:cs="Arial"/>
          <w:b/>
        </w:rPr>
      </w:pPr>
    </w:p>
    <w:p w14:paraId="018DEAED" w14:textId="77777777" w:rsidR="00977C67" w:rsidRPr="0066265D" w:rsidRDefault="00977C67" w:rsidP="00977C67">
      <w:pPr>
        <w:jc w:val="both"/>
        <w:rPr>
          <w:rFonts w:ascii="Arial" w:hAnsi="Arial" w:cs="Arial"/>
          <w:b/>
        </w:rPr>
      </w:pPr>
    </w:p>
    <w:sectPr w:rsidR="00977C67" w:rsidRPr="0066265D" w:rsidSect="00C041A8">
      <w:headerReference w:type="default" r:id="rId71"/>
      <w:footerReference w:type="default" r:id="rId72"/>
      <w:pgSz w:w="11907" w:h="16840" w:code="9"/>
      <w:pgMar w:top="720" w:right="1008" w:bottom="432" w:left="1296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C371C" w14:textId="77777777" w:rsidR="00D7727C" w:rsidRDefault="00D7727C" w:rsidP="00E465C3">
      <w:r>
        <w:separator/>
      </w:r>
    </w:p>
    <w:p w14:paraId="761B140C" w14:textId="77777777" w:rsidR="00D7727C" w:rsidRDefault="00D7727C"/>
  </w:endnote>
  <w:endnote w:type="continuationSeparator" w:id="0">
    <w:p w14:paraId="43533E34" w14:textId="77777777" w:rsidR="00D7727C" w:rsidRDefault="00D7727C" w:rsidP="00E465C3">
      <w:r>
        <w:continuationSeparator/>
      </w:r>
    </w:p>
    <w:p w14:paraId="6B8639F0" w14:textId="77777777" w:rsidR="00D7727C" w:rsidRDefault="00D772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re Sans Serif SSi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3656" w14:textId="77777777" w:rsidR="00D7727C" w:rsidRDefault="00D7727C" w:rsidP="000A76E9">
    <w:pPr>
      <w:pStyle w:val="Piedepgina"/>
    </w:pPr>
    <w:r>
      <w:rPr>
        <w:noProof/>
        <w:color w:val="1F497D" w:themeColor="text2"/>
        <w:sz w:val="26"/>
        <w:szCs w:val="26"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1124E7" wp14:editId="4EC15C7A">
              <wp:simplePos x="0" y="0"/>
              <wp:positionH relativeFrom="page">
                <wp:posOffset>6648450</wp:posOffset>
              </wp:positionH>
              <wp:positionV relativeFrom="page">
                <wp:posOffset>10172700</wp:posOffset>
              </wp:positionV>
              <wp:extent cx="388620" cy="370205"/>
              <wp:effectExtent l="0" t="0" r="3175" b="0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702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39DEB5" w14:textId="3ADCC8B5" w:rsidR="00D7727C" w:rsidRPr="000A76E9" w:rsidRDefault="00D7727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</w:pP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begin"/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instrText>PAGE  \* Arabic  \* MERGEFORMAT</w:instrText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separate"/>
                          </w:r>
                          <w:r w:rsidR="00C97485">
                            <w:rPr>
                              <w:rFonts w:ascii="Arial" w:hAnsi="Arial" w:cs="Arial"/>
                              <w:b/>
                              <w:noProof/>
                              <w:color w:val="0193CF"/>
                              <w:szCs w:val="20"/>
                            </w:rPr>
                            <w:t>3</w:t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124E7"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7" type="#_x0000_t202" style="position:absolute;margin-left:523.5pt;margin-top:801pt;width:30.6pt;height:29.15pt;z-index:251660288;visibility:visible;mso-wrap-style:square;mso-width-percent: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" fillcolor="white [3201]" stroked="f" strokeweight=".5pt">
              <v:textbox inset="0,,0">
                <w:txbxContent>
                  <w:p w14:paraId="4A39DEB5" w14:textId="3ADCC8B5" w:rsidR="00D7727C" w:rsidRPr="000A76E9" w:rsidRDefault="00D7727C">
                    <w:pPr>
                      <w:jc w:val="center"/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</w:pP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begin"/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instrText>PAGE  \* Arabic  \* MERGEFORMAT</w:instrText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separate"/>
                    </w:r>
                    <w:r w:rsidR="00C97485">
                      <w:rPr>
                        <w:rFonts w:ascii="Arial" w:hAnsi="Arial" w:cs="Arial"/>
                        <w:b/>
                        <w:noProof/>
                        <w:color w:val="0193CF"/>
                        <w:szCs w:val="20"/>
                      </w:rPr>
                      <w:t>3</w:t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32"/>
        <w:lang w:val="es-MX"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B0594C0" wp14:editId="5028812F">
              <wp:simplePos x="0" y="0"/>
              <wp:positionH relativeFrom="column">
                <wp:posOffset>-534670</wp:posOffset>
              </wp:positionH>
              <wp:positionV relativeFrom="paragraph">
                <wp:posOffset>132080</wp:posOffset>
              </wp:positionV>
              <wp:extent cx="6883400" cy="0"/>
              <wp:effectExtent l="0" t="0" r="12700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834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1">
                            <a:lumMod val="75000"/>
                          </a:schemeClr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F06C79B" id="6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1pt,10.4pt" to="499.9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" strokecolor="#365f91 [2404]" strokeweight=".5pt">
              <v:stroke dashstyle="1 1"/>
            </v:line>
          </w:pict>
        </mc:Fallback>
      </mc:AlternateContent>
    </w:r>
    <w:r w:rsidRPr="00B10241">
      <w:rPr>
        <w:noProof/>
        <w:sz w:val="32"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F0D698" wp14:editId="7E655BFB">
              <wp:simplePos x="0" y="0"/>
              <wp:positionH relativeFrom="column">
                <wp:posOffset>-634365</wp:posOffset>
              </wp:positionH>
              <wp:positionV relativeFrom="paragraph">
                <wp:posOffset>165999</wp:posOffset>
              </wp:positionV>
              <wp:extent cx="4114800" cy="284480"/>
              <wp:effectExtent l="0" t="0" r="0" b="1270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0E91C0" w14:textId="77777777" w:rsidR="00D7727C" w:rsidRPr="00AE65CF" w:rsidRDefault="00D7727C" w:rsidP="000A76E9">
                          <w:pPr>
                            <w:rPr>
                              <w:rFonts w:ascii="Trebuchet MS" w:hAnsi="Trebuchet MS"/>
                              <w:b/>
                              <w:sz w:val="24"/>
                            </w:rPr>
                          </w:pPr>
                          <w:r w:rsidRPr="00AE65CF">
                            <w:rPr>
                              <w:rFonts w:ascii="Trebuchet MS" w:hAnsi="Trebuchet MS"/>
                              <w:b/>
                              <w:color w:val="0193CF"/>
                              <w:sz w:val="18"/>
                            </w:rPr>
                            <w:t>SUBGERENCIA GENERAL DE INNOVACIÓN, TECNOLOGÍA Y OPERACIONES</w:t>
                          </w:r>
                          <w:r w:rsidRPr="00AE65CF">
                            <w:rPr>
                              <w:rFonts w:ascii="Trebuchet MS" w:hAnsi="Trebuchet MS"/>
                              <w:b/>
                              <w:sz w:val="18"/>
                            </w:rPr>
                            <w:br/>
                          </w:r>
                        </w:p>
                        <w:p w14:paraId="31FA2BB2" w14:textId="77777777" w:rsidR="00D7727C" w:rsidRPr="001A609F" w:rsidRDefault="00D7727C" w:rsidP="000A76E9">
                          <w:pPr>
                            <w:rPr>
                              <w:rFonts w:ascii="Trebuchet MS" w:hAnsi="Trebuchet M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0D698" id="_x0000_s1028" type="#_x0000_t202" style="position:absolute;margin-left:-49.95pt;margin-top:13.05pt;width:324pt;height: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" stroked="f">
              <v:textbox>
                <w:txbxContent>
                  <w:p w14:paraId="080E91C0" w14:textId="77777777" w:rsidR="00D7727C" w:rsidRPr="00AE65CF" w:rsidRDefault="00D7727C" w:rsidP="000A76E9">
                    <w:pPr>
                      <w:rPr>
                        <w:rFonts w:ascii="Trebuchet MS" w:hAnsi="Trebuchet MS"/>
                        <w:b/>
                        <w:sz w:val="24"/>
                      </w:rPr>
                    </w:pPr>
                    <w:r w:rsidRPr="00AE65CF">
                      <w:rPr>
                        <w:rFonts w:ascii="Trebuchet MS" w:hAnsi="Trebuchet MS"/>
                        <w:b/>
                        <w:color w:val="0193CF"/>
                        <w:sz w:val="18"/>
                      </w:rPr>
                      <w:t>SUBGERENCIA GENERAL DE INNOVACIÓN, TECNOLOGÍA Y OPERACIONES</w:t>
                    </w:r>
                    <w:r w:rsidRPr="00AE65CF">
                      <w:rPr>
                        <w:rFonts w:ascii="Trebuchet MS" w:hAnsi="Trebuchet MS"/>
                        <w:b/>
                        <w:sz w:val="18"/>
                      </w:rPr>
                      <w:br/>
                    </w:r>
                  </w:p>
                  <w:p w14:paraId="31FA2BB2" w14:textId="77777777" w:rsidR="00D7727C" w:rsidRPr="001A609F" w:rsidRDefault="00D7727C" w:rsidP="000A76E9">
                    <w:pPr>
                      <w:rPr>
                        <w:rFonts w:ascii="Trebuchet MS" w:hAnsi="Trebuchet MS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5E15B3C" w14:textId="77777777" w:rsidR="00D7727C" w:rsidRDefault="00D7727C">
    <w:pPr>
      <w:ind w:right="260"/>
      <w:rPr>
        <w:color w:val="0F243E" w:themeColor="text2" w:themeShade="80"/>
        <w:sz w:val="26"/>
        <w:szCs w:val="26"/>
      </w:rPr>
    </w:pPr>
  </w:p>
  <w:p w14:paraId="3175C60B" w14:textId="77777777" w:rsidR="00D7727C" w:rsidRDefault="00D772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FE16D" w14:textId="77777777" w:rsidR="00D7727C" w:rsidRDefault="00D7727C" w:rsidP="00E465C3">
      <w:r>
        <w:separator/>
      </w:r>
    </w:p>
    <w:p w14:paraId="1867C208" w14:textId="77777777" w:rsidR="00D7727C" w:rsidRDefault="00D7727C"/>
  </w:footnote>
  <w:footnote w:type="continuationSeparator" w:id="0">
    <w:p w14:paraId="00DDC2B3" w14:textId="77777777" w:rsidR="00D7727C" w:rsidRDefault="00D7727C" w:rsidP="00E465C3">
      <w:r>
        <w:continuationSeparator/>
      </w:r>
    </w:p>
    <w:p w14:paraId="56830705" w14:textId="77777777" w:rsidR="00D7727C" w:rsidRDefault="00D772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32094" w14:textId="77777777" w:rsidR="00D7727C" w:rsidRPr="001A609F" w:rsidRDefault="00D7727C" w:rsidP="00F14ADC">
    <w:pPr>
      <w:rPr>
        <w:sz w:val="32"/>
      </w:rPr>
    </w:pPr>
    <w:r>
      <w:rPr>
        <w:noProof/>
        <w:sz w:val="32"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56CC95" wp14:editId="1BF33943">
              <wp:simplePos x="0" y="0"/>
              <wp:positionH relativeFrom="column">
                <wp:posOffset>-17145</wp:posOffset>
              </wp:positionH>
              <wp:positionV relativeFrom="paragraph">
                <wp:posOffset>386715</wp:posOffset>
              </wp:positionV>
              <wp:extent cx="4899025" cy="0"/>
              <wp:effectExtent l="0" t="0" r="15875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990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400EE87" id="4 Conector recto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30.45pt" to="384.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" strokecolor="#5a5a5a [2109]" strokeweight="1pt"/>
          </w:pict>
        </mc:Fallback>
      </mc:AlternateContent>
    </w:r>
    <w:r w:rsidRPr="00B10241">
      <w:rPr>
        <w:noProof/>
        <w:sz w:val="32"/>
        <w:lang w:val="es-MX" w:eastAsia="es-MX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CE87D9B" wp14:editId="5E277AF9">
              <wp:simplePos x="0" y="0"/>
              <wp:positionH relativeFrom="column">
                <wp:posOffset>-120650</wp:posOffset>
              </wp:positionH>
              <wp:positionV relativeFrom="paragraph">
                <wp:posOffset>-139065</wp:posOffset>
              </wp:positionV>
              <wp:extent cx="5003165" cy="551815"/>
              <wp:effectExtent l="0" t="0" r="6985" b="63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16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86B96D" w14:textId="77777777" w:rsidR="00D7727C" w:rsidRPr="00AE65CF" w:rsidRDefault="00D7727C" w:rsidP="00F14ADC">
                          <w:pPr>
                            <w:rPr>
                              <w:rFonts w:ascii="Trebuchet MS" w:hAnsi="Trebuchet MS"/>
                              <w:sz w:val="2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6"/>
                            </w:rPr>
                            <w:t>PASE A PRODUCCION - DISTRIBUIDO</w:t>
                          </w:r>
                          <w:r w:rsidRPr="00AE65CF">
                            <w:rPr>
                              <w:rFonts w:ascii="Trebuchet MS" w:hAnsi="Trebuchet MS"/>
                              <w:sz w:val="28"/>
                            </w:rPr>
                            <w:br/>
                          </w:r>
                          <w:r w:rsidRPr="00AE65CF">
                            <w:rPr>
                              <w:rFonts w:ascii="Trebuchet MS" w:hAnsi="Trebuchet MS"/>
                              <w:color w:val="0193CF"/>
                              <w:szCs w:val="20"/>
                            </w:rPr>
                            <w:t>GERENCIA DE TECNOLOGÍA DE LA INFORMACIÓN</w:t>
                          </w:r>
                        </w:p>
                        <w:p w14:paraId="78844D35" w14:textId="77777777" w:rsidR="00D7727C" w:rsidRPr="001A609F" w:rsidRDefault="00D7727C" w:rsidP="00F14ADC">
                          <w:pPr>
                            <w:rPr>
                              <w:rFonts w:ascii="Trebuchet MS" w:hAnsi="Trebuchet M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E87D9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9.5pt;margin-top:-10.95pt;width:393.95pt;height:43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" stroked="f">
              <v:textbox>
                <w:txbxContent>
                  <w:p w14:paraId="1186B96D" w14:textId="77777777" w:rsidR="00D7727C" w:rsidRPr="00AE65CF" w:rsidRDefault="00D7727C" w:rsidP="00F14ADC">
                    <w:pPr>
                      <w:rPr>
                        <w:rFonts w:ascii="Trebuchet MS" w:hAnsi="Trebuchet MS"/>
                        <w:sz w:val="28"/>
                      </w:rPr>
                    </w:pPr>
                    <w:r>
                      <w:rPr>
                        <w:rFonts w:ascii="Trebuchet MS" w:hAnsi="Trebuchet MS"/>
                        <w:b/>
                        <w:color w:val="595959" w:themeColor="text1" w:themeTint="A6"/>
                        <w:sz w:val="36"/>
                      </w:rPr>
                      <w:t>PASE A PRODUCCION - DISTRIBUIDO</w:t>
                    </w:r>
                    <w:r w:rsidRPr="00AE65CF">
                      <w:rPr>
                        <w:rFonts w:ascii="Trebuchet MS" w:hAnsi="Trebuchet MS"/>
                        <w:sz w:val="28"/>
                      </w:rPr>
                      <w:br/>
                    </w:r>
                    <w:r w:rsidRPr="00AE65CF">
                      <w:rPr>
                        <w:rFonts w:ascii="Trebuchet MS" w:hAnsi="Trebuchet MS"/>
                        <w:color w:val="0193CF"/>
                        <w:szCs w:val="20"/>
                      </w:rPr>
                      <w:t>GERENCIA DE TECNOLOGÍA DE LA INFORMACIÓN</w:t>
                    </w:r>
                  </w:p>
                  <w:p w14:paraId="78844D35" w14:textId="77777777" w:rsidR="00D7727C" w:rsidRPr="001A609F" w:rsidRDefault="00D7727C" w:rsidP="00F14ADC">
                    <w:pPr>
                      <w:rPr>
                        <w:rFonts w:ascii="Trebuchet MS" w:hAnsi="Trebuchet M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54144" behindDoc="0" locked="0" layoutInCell="1" allowOverlap="1" wp14:anchorId="2BA5903B" wp14:editId="099ADEE2">
          <wp:simplePos x="0" y="0"/>
          <wp:positionH relativeFrom="column">
            <wp:posOffset>-681990</wp:posOffset>
          </wp:positionH>
          <wp:positionV relativeFrom="paragraph">
            <wp:posOffset>-184150</wp:posOffset>
          </wp:positionV>
          <wp:extent cx="666115" cy="698500"/>
          <wp:effectExtent l="0" t="0" r="0" b="6350"/>
          <wp:wrapTopAndBottom/>
          <wp:docPr id="9" name="Imagen 9" descr="D:\mvila\Utilidades BANBIF\cir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vila\Utilidades BANBIF\cir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6192" behindDoc="0" locked="0" layoutInCell="1" allowOverlap="1" wp14:anchorId="15654777" wp14:editId="69735F05">
          <wp:simplePos x="0" y="0"/>
          <wp:positionH relativeFrom="column">
            <wp:posOffset>5122281</wp:posOffset>
          </wp:positionH>
          <wp:positionV relativeFrom="paragraph">
            <wp:posOffset>-175260</wp:posOffset>
          </wp:positionV>
          <wp:extent cx="1224915" cy="740410"/>
          <wp:effectExtent l="0" t="0" r="0" b="2540"/>
          <wp:wrapNone/>
          <wp:docPr id="10" name="Imagen 10" descr="D:\mvila\Utilidades BANBIF\logo-fondo-transparente_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vila\Utilidades BANBIF\logo-fondo-transparente_S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D5A249" w14:textId="77777777" w:rsidR="00D7727C" w:rsidRPr="00317748" w:rsidRDefault="00D7727C" w:rsidP="003177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9FC"/>
    <w:multiLevelType w:val="hybridMultilevel"/>
    <w:tmpl w:val="866206E6"/>
    <w:lvl w:ilvl="0" w:tplc="86FC1A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6FC1A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91BD6"/>
    <w:multiLevelType w:val="hybridMultilevel"/>
    <w:tmpl w:val="BF103D7E"/>
    <w:lvl w:ilvl="0" w:tplc="C346E34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B5858"/>
    <w:multiLevelType w:val="hybridMultilevel"/>
    <w:tmpl w:val="1F8ED93A"/>
    <w:lvl w:ilvl="0" w:tplc="65446542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" w15:restartNumberingAfterBreak="0">
    <w:nsid w:val="0DDD79E2"/>
    <w:multiLevelType w:val="hybridMultilevel"/>
    <w:tmpl w:val="48C050E4"/>
    <w:lvl w:ilvl="0" w:tplc="CBF8A1BC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4" w15:restartNumberingAfterBreak="0">
    <w:nsid w:val="14AC4FD5"/>
    <w:multiLevelType w:val="hybridMultilevel"/>
    <w:tmpl w:val="71CC2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9523EC"/>
    <w:multiLevelType w:val="hybridMultilevel"/>
    <w:tmpl w:val="9E28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43B49"/>
    <w:multiLevelType w:val="hybridMultilevel"/>
    <w:tmpl w:val="DAFEE446"/>
    <w:lvl w:ilvl="0" w:tplc="86FC1A7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6E5C4BF0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ascii="Arial" w:eastAsia="Times New Roman" w:hAnsi="Arial" w:cs="Arial"/>
      </w:rPr>
    </w:lvl>
    <w:lvl w:ilvl="2" w:tplc="FC828AD6">
      <w:start w:val="1"/>
      <w:numFmt w:val="decimal"/>
      <w:lvlText w:val="%3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1B856C1D"/>
    <w:multiLevelType w:val="hybridMultilevel"/>
    <w:tmpl w:val="93A21332"/>
    <w:lvl w:ilvl="0" w:tplc="325C6C5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ahoma" w:hint="default"/>
        <w:sz w:val="18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1A3BAF"/>
    <w:multiLevelType w:val="multilevel"/>
    <w:tmpl w:val="AE3E0F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9" w15:restartNumberingAfterBreak="0">
    <w:nsid w:val="28AF70C8"/>
    <w:multiLevelType w:val="hybridMultilevel"/>
    <w:tmpl w:val="1F8ED93A"/>
    <w:lvl w:ilvl="0" w:tplc="65446542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0" w15:restartNumberingAfterBreak="0">
    <w:nsid w:val="2C5C11B4"/>
    <w:multiLevelType w:val="hybridMultilevel"/>
    <w:tmpl w:val="B628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93584"/>
    <w:multiLevelType w:val="hybridMultilevel"/>
    <w:tmpl w:val="48C050E4"/>
    <w:lvl w:ilvl="0" w:tplc="CBF8A1BC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12" w15:restartNumberingAfterBreak="0">
    <w:nsid w:val="307241E8"/>
    <w:multiLevelType w:val="hybridMultilevel"/>
    <w:tmpl w:val="48C050E4"/>
    <w:lvl w:ilvl="0" w:tplc="CBF8A1BC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13" w15:restartNumberingAfterBreak="0">
    <w:nsid w:val="30FB4A9D"/>
    <w:multiLevelType w:val="hybridMultilevel"/>
    <w:tmpl w:val="521EB78A"/>
    <w:lvl w:ilvl="0" w:tplc="7C8226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  <w:szCs w:val="24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B12A0"/>
    <w:multiLevelType w:val="hybridMultilevel"/>
    <w:tmpl w:val="1F8ED93A"/>
    <w:lvl w:ilvl="0" w:tplc="65446542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5" w15:restartNumberingAfterBreak="0">
    <w:nsid w:val="381821C5"/>
    <w:multiLevelType w:val="hybridMultilevel"/>
    <w:tmpl w:val="FAEA8BB0"/>
    <w:lvl w:ilvl="0" w:tplc="442A8662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71070"/>
    <w:multiLevelType w:val="hybridMultilevel"/>
    <w:tmpl w:val="8D0C792E"/>
    <w:lvl w:ilvl="0" w:tplc="49C09F08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4F0EBD"/>
    <w:multiLevelType w:val="hybridMultilevel"/>
    <w:tmpl w:val="1F8ED93A"/>
    <w:lvl w:ilvl="0" w:tplc="65446542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8" w15:restartNumberingAfterBreak="0">
    <w:nsid w:val="444F59EC"/>
    <w:multiLevelType w:val="hybridMultilevel"/>
    <w:tmpl w:val="48C050E4"/>
    <w:lvl w:ilvl="0" w:tplc="CBF8A1BC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19" w15:restartNumberingAfterBreak="0">
    <w:nsid w:val="50191C1B"/>
    <w:multiLevelType w:val="hybridMultilevel"/>
    <w:tmpl w:val="A888EE36"/>
    <w:lvl w:ilvl="0" w:tplc="8E3E4FCC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47235E"/>
    <w:multiLevelType w:val="hybridMultilevel"/>
    <w:tmpl w:val="E7EE3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32A4C"/>
    <w:multiLevelType w:val="hybridMultilevel"/>
    <w:tmpl w:val="DACA0A1A"/>
    <w:lvl w:ilvl="0" w:tplc="511E5F3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AD7679"/>
    <w:multiLevelType w:val="hybridMultilevel"/>
    <w:tmpl w:val="CC3824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7843E1"/>
    <w:multiLevelType w:val="multilevel"/>
    <w:tmpl w:val="B798BE10"/>
    <w:lvl w:ilvl="0">
      <w:start w:val="1"/>
      <w:numFmt w:val="decimal"/>
      <w:lvlText w:val="%1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Verdana" w:eastAsia="Times New Roman" w:hAnsi="Verdana" w:cs="Tahom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Verdana" w:eastAsia="Times New Roman" w:hAnsi="Verdana" w:cs="Tahom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Verdana" w:eastAsia="Times New Roman" w:hAnsi="Verdana" w:cs="Tahom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Verdana" w:eastAsia="Times New Roman" w:hAnsi="Verdana" w:cs="Tahom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Verdana" w:eastAsia="Times New Roman" w:hAnsi="Verdana" w:cs="Tahom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Verdana" w:eastAsia="Times New Roman" w:hAnsi="Verdana" w:cs="Tahom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Verdana" w:eastAsia="Times New Roman" w:hAnsi="Verdana" w:cs="Tahoma" w:hint="default"/>
      </w:rPr>
    </w:lvl>
  </w:abstractNum>
  <w:abstractNum w:abstractNumId="24" w15:restartNumberingAfterBreak="0">
    <w:nsid w:val="5FC24E9B"/>
    <w:multiLevelType w:val="hybridMultilevel"/>
    <w:tmpl w:val="227E95FC"/>
    <w:lvl w:ilvl="0" w:tplc="86FC1A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6FC1A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2648B2"/>
    <w:multiLevelType w:val="hybridMultilevel"/>
    <w:tmpl w:val="CC3824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4D38D8"/>
    <w:multiLevelType w:val="hybridMultilevel"/>
    <w:tmpl w:val="DE527E64"/>
    <w:lvl w:ilvl="0" w:tplc="FA8C7722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953BC"/>
    <w:multiLevelType w:val="hybridMultilevel"/>
    <w:tmpl w:val="05ACF04A"/>
    <w:lvl w:ilvl="0" w:tplc="86FC1A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6FC1A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965CA4"/>
    <w:multiLevelType w:val="hybridMultilevel"/>
    <w:tmpl w:val="DAFEE446"/>
    <w:lvl w:ilvl="0" w:tplc="86FC1A7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6E5C4BF0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ascii="Arial" w:eastAsia="Times New Roman" w:hAnsi="Arial" w:cs="Arial"/>
      </w:rPr>
    </w:lvl>
    <w:lvl w:ilvl="2" w:tplc="FC828AD6">
      <w:start w:val="1"/>
      <w:numFmt w:val="decimal"/>
      <w:lvlText w:val="%3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7C117D2A"/>
    <w:multiLevelType w:val="multilevel"/>
    <w:tmpl w:val="19C03278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67016161">
    <w:abstractNumId w:val="13"/>
  </w:num>
  <w:num w:numId="2" w16cid:durableId="1614436171">
    <w:abstractNumId w:val="6"/>
  </w:num>
  <w:num w:numId="3" w16cid:durableId="1638607837">
    <w:abstractNumId w:val="27"/>
  </w:num>
  <w:num w:numId="4" w16cid:durableId="827137986">
    <w:abstractNumId w:val="17"/>
  </w:num>
  <w:num w:numId="5" w16cid:durableId="1358385043">
    <w:abstractNumId w:val="2"/>
  </w:num>
  <w:num w:numId="6" w16cid:durableId="20936697">
    <w:abstractNumId w:val="29"/>
  </w:num>
  <w:num w:numId="7" w16cid:durableId="1076322763">
    <w:abstractNumId w:val="11"/>
  </w:num>
  <w:num w:numId="8" w16cid:durableId="1031757665">
    <w:abstractNumId w:val="12"/>
  </w:num>
  <w:num w:numId="9" w16cid:durableId="2044087804">
    <w:abstractNumId w:val="28"/>
  </w:num>
  <w:num w:numId="10" w16cid:durableId="979461949">
    <w:abstractNumId w:val="25"/>
  </w:num>
  <w:num w:numId="11" w16cid:durableId="1454322769">
    <w:abstractNumId w:val="22"/>
  </w:num>
  <w:num w:numId="12" w16cid:durableId="678585035">
    <w:abstractNumId w:val="14"/>
  </w:num>
  <w:num w:numId="13" w16cid:durableId="662663409">
    <w:abstractNumId w:val="9"/>
  </w:num>
  <w:num w:numId="14" w16cid:durableId="90318537">
    <w:abstractNumId w:val="18"/>
  </w:num>
  <w:num w:numId="15" w16cid:durableId="1224216019">
    <w:abstractNumId w:val="3"/>
  </w:num>
  <w:num w:numId="16" w16cid:durableId="397679357">
    <w:abstractNumId w:val="10"/>
  </w:num>
  <w:num w:numId="17" w16cid:durableId="825442100">
    <w:abstractNumId w:val="24"/>
  </w:num>
  <w:num w:numId="18" w16cid:durableId="864752675">
    <w:abstractNumId w:val="0"/>
  </w:num>
  <w:num w:numId="19" w16cid:durableId="2013292336">
    <w:abstractNumId w:val="20"/>
  </w:num>
  <w:num w:numId="20" w16cid:durableId="1045569226">
    <w:abstractNumId w:val="5"/>
  </w:num>
  <w:num w:numId="21" w16cid:durableId="821001623">
    <w:abstractNumId w:val="4"/>
  </w:num>
  <w:num w:numId="22" w16cid:durableId="3795934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58691273">
    <w:abstractNumId w:val="21"/>
  </w:num>
  <w:num w:numId="24" w16cid:durableId="1011252661">
    <w:abstractNumId w:val="1"/>
  </w:num>
  <w:num w:numId="25" w16cid:durableId="705567048">
    <w:abstractNumId w:val="26"/>
  </w:num>
  <w:num w:numId="26" w16cid:durableId="124545927">
    <w:abstractNumId w:val="19"/>
  </w:num>
  <w:num w:numId="27" w16cid:durableId="1621380476">
    <w:abstractNumId w:val="15"/>
  </w:num>
  <w:num w:numId="28" w16cid:durableId="1671638823">
    <w:abstractNumId w:val="16"/>
  </w:num>
  <w:num w:numId="29" w16cid:durableId="1686596891">
    <w:abstractNumId w:val="23"/>
  </w:num>
  <w:num w:numId="30" w16cid:durableId="1600914467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305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B27"/>
    <w:rsid w:val="000035C6"/>
    <w:rsid w:val="000112A6"/>
    <w:rsid w:val="00013315"/>
    <w:rsid w:val="000404D7"/>
    <w:rsid w:val="000447BC"/>
    <w:rsid w:val="00057B89"/>
    <w:rsid w:val="000668AA"/>
    <w:rsid w:val="00066A91"/>
    <w:rsid w:val="00067BD7"/>
    <w:rsid w:val="00070D8C"/>
    <w:rsid w:val="00075A6A"/>
    <w:rsid w:val="00076915"/>
    <w:rsid w:val="00081B6B"/>
    <w:rsid w:val="00090040"/>
    <w:rsid w:val="0009221A"/>
    <w:rsid w:val="00097230"/>
    <w:rsid w:val="000973A9"/>
    <w:rsid w:val="000A0F2E"/>
    <w:rsid w:val="000A178B"/>
    <w:rsid w:val="000A34A9"/>
    <w:rsid w:val="000A4060"/>
    <w:rsid w:val="000A58CD"/>
    <w:rsid w:val="000A76E9"/>
    <w:rsid w:val="000B0805"/>
    <w:rsid w:val="000B12FC"/>
    <w:rsid w:val="000B4FC3"/>
    <w:rsid w:val="000B5C31"/>
    <w:rsid w:val="000B684D"/>
    <w:rsid w:val="000B76A1"/>
    <w:rsid w:val="000C1D71"/>
    <w:rsid w:val="000C265C"/>
    <w:rsid w:val="000C5EDB"/>
    <w:rsid w:val="000D23CA"/>
    <w:rsid w:val="000D29F3"/>
    <w:rsid w:val="000D444E"/>
    <w:rsid w:val="000D64D6"/>
    <w:rsid w:val="000D7B2B"/>
    <w:rsid w:val="000E02C0"/>
    <w:rsid w:val="000E1454"/>
    <w:rsid w:val="000E2A9D"/>
    <w:rsid w:val="000E4181"/>
    <w:rsid w:val="00105AFA"/>
    <w:rsid w:val="0010793C"/>
    <w:rsid w:val="00114D8C"/>
    <w:rsid w:val="00115580"/>
    <w:rsid w:val="0012113A"/>
    <w:rsid w:val="00122888"/>
    <w:rsid w:val="00125CC2"/>
    <w:rsid w:val="00127C70"/>
    <w:rsid w:val="001301AC"/>
    <w:rsid w:val="001436BF"/>
    <w:rsid w:val="00146054"/>
    <w:rsid w:val="0014695E"/>
    <w:rsid w:val="00150967"/>
    <w:rsid w:val="0015521E"/>
    <w:rsid w:val="00156F9E"/>
    <w:rsid w:val="00160639"/>
    <w:rsid w:val="00164FD5"/>
    <w:rsid w:val="001679EE"/>
    <w:rsid w:val="0017179E"/>
    <w:rsid w:val="001738F4"/>
    <w:rsid w:val="00174715"/>
    <w:rsid w:val="001753EB"/>
    <w:rsid w:val="001769D7"/>
    <w:rsid w:val="001805CB"/>
    <w:rsid w:val="001840FB"/>
    <w:rsid w:val="001866B5"/>
    <w:rsid w:val="00192569"/>
    <w:rsid w:val="00192CEF"/>
    <w:rsid w:val="001943D2"/>
    <w:rsid w:val="001A17FC"/>
    <w:rsid w:val="001A1F03"/>
    <w:rsid w:val="001A2300"/>
    <w:rsid w:val="001A2C75"/>
    <w:rsid w:val="001A34FC"/>
    <w:rsid w:val="001A3AD5"/>
    <w:rsid w:val="001A5A41"/>
    <w:rsid w:val="001B5EC8"/>
    <w:rsid w:val="001C6AA0"/>
    <w:rsid w:val="001C7728"/>
    <w:rsid w:val="001D7E0F"/>
    <w:rsid w:val="001E6994"/>
    <w:rsid w:val="001F3DE3"/>
    <w:rsid w:val="001F7DB8"/>
    <w:rsid w:val="00200899"/>
    <w:rsid w:val="00203416"/>
    <w:rsid w:val="002038F5"/>
    <w:rsid w:val="00203D69"/>
    <w:rsid w:val="0020720D"/>
    <w:rsid w:val="00207542"/>
    <w:rsid w:val="002079CB"/>
    <w:rsid w:val="00207FF8"/>
    <w:rsid w:val="00211015"/>
    <w:rsid w:val="002112B2"/>
    <w:rsid w:val="002137A2"/>
    <w:rsid w:val="00216106"/>
    <w:rsid w:val="0022097E"/>
    <w:rsid w:val="00223898"/>
    <w:rsid w:val="00234F6D"/>
    <w:rsid w:val="002350EE"/>
    <w:rsid w:val="0023720F"/>
    <w:rsid w:val="00237A20"/>
    <w:rsid w:val="0024437C"/>
    <w:rsid w:val="00245722"/>
    <w:rsid w:val="002518F4"/>
    <w:rsid w:val="0025286B"/>
    <w:rsid w:val="002629EA"/>
    <w:rsid w:val="00263D14"/>
    <w:rsid w:val="002646D5"/>
    <w:rsid w:val="002648C9"/>
    <w:rsid w:val="00267239"/>
    <w:rsid w:val="00271237"/>
    <w:rsid w:val="00277B35"/>
    <w:rsid w:val="0028341B"/>
    <w:rsid w:val="002931B7"/>
    <w:rsid w:val="002943FE"/>
    <w:rsid w:val="002A221F"/>
    <w:rsid w:val="002A76B9"/>
    <w:rsid w:val="002B44C1"/>
    <w:rsid w:val="002C22AD"/>
    <w:rsid w:val="002C28EB"/>
    <w:rsid w:val="002D18B5"/>
    <w:rsid w:val="002D38E7"/>
    <w:rsid w:val="002D536D"/>
    <w:rsid w:val="002D76B7"/>
    <w:rsid w:val="002D7A49"/>
    <w:rsid w:val="002E197C"/>
    <w:rsid w:val="00301DC9"/>
    <w:rsid w:val="003064A9"/>
    <w:rsid w:val="003151E9"/>
    <w:rsid w:val="003154F5"/>
    <w:rsid w:val="00317531"/>
    <w:rsid w:val="00317748"/>
    <w:rsid w:val="003211E6"/>
    <w:rsid w:val="00327557"/>
    <w:rsid w:val="00331D3B"/>
    <w:rsid w:val="0033378C"/>
    <w:rsid w:val="00333977"/>
    <w:rsid w:val="003364D1"/>
    <w:rsid w:val="003412DE"/>
    <w:rsid w:val="00341DA1"/>
    <w:rsid w:val="00343FD7"/>
    <w:rsid w:val="0034468D"/>
    <w:rsid w:val="003503A6"/>
    <w:rsid w:val="00352A0E"/>
    <w:rsid w:val="00354B1E"/>
    <w:rsid w:val="00356F4F"/>
    <w:rsid w:val="00371856"/>
    <w:rsid w:val="00371EE4"/>
    <w:rsid w:val="003746F2"/>
    <w:rsid w:val="00374CF7"/>
    <w:rsid w:val="00384225"/>
    <w:rsid w:val="0038551B"/>
    <w:rsid w:val="00393C26"/>
    <w:rsid w:val="00394AFB"/>
    <w:rsid w:val="0039713A"/>
    <w:rsid w:val="00397C22"/>
    <w:rsid w:val="003A0FF5"/>
    <w:rsid w:val="003A2ECA"/>
    <w:rsid w:val="003A5541"/>
    <w:rsid w:val="003A5D99"/>
    <w:rsid w:val="003C6841"/>
    <w:rsid w:val="003D10F2"/>
    <w:rsid w:val="003D11EE"/>
    <w:rsid w:val="003D4329"/>
    <w:rsid w:val="003D7B34"/>
    <w:rsid w:val="003E3AD7"/>
    <w:rsid w:val="003E7296"/>
    <w:rsid w:val="003F399C"/>
    <w:rsid w:val="003F4C86"/>
    <w:rsid w:val="0040598F"/>
    <w:rsid w:val="00405AE0"/>
    <w:rsid w:val="0041048D"/>
    <w:rsid w:val="00411B32"/>
    <w:rsid w:val="00421F4B"/>
    <w:rsid w:val="0042310C"/>
    <w:rsid w:val="00425C2E"/>
    <w:rsid w:val="00427B06"/>
    <w:rsid w:val="00427F5F"/>
    <w:rsid w:val="00437D11"/>
    <w:rsid w:val="00445D07"/>
    <w:rsid w:val="004466E2"/>
    <w:rsid w:val="00461299"/>
    <w:rsid w:val="004614C1"/>
    <w:rsid w:val="00461A3B"/>
    <w:rsid w:val="0046490F"/>
    <w:rsid w:val="00465510"/>
    <w:rsid w:val="0047155D"/>
    <w:rsid w:val="00474644"/>
    <w:rsid w:val="00474C68"/>
    <w:rsid w:val="00475683"/>
    <w:rsid w:val="00476F10"/>
    <w:rsid w:val="0048322F"/>
    <w:rsid w:val="0048354B"/>
    <w:rsid w:val="00485E59"/>
    <w:rsid w:val="00492146"/>
    <w:rsid w:val="00496C6C"/>
    <w:rsid w:val="004A0F3A"/>
    <w:rsid w:val="004B420E"/>
    <w:rsid w:val="004C3B0A"/>
    <w:rsid w:val="004C615C"/>
    <w:rsid w:val="004D530D"/>
    <w:rsid w:val="004D5FB2"/>
    <w:rsid w:val="004E1B89"/>
    <w:rsid w:val="004F14EE"/>
    <w:rsid w:val="004F3EE2"/>
    <w:rsid w:val="004F548C"/>
    <w:rsid w:val="00516FD0"/>
    <w:rsid w:val="00532D42"/>
    <w:rsid w:val="00533BAE"/>
    <w:rsid w:val="00533DEE"/>
    <w:rsid w:val="0054042A"/>
    <w:rsid w:val="00543393"/>
    <w:rsid w:val="005434BB"/>
    <w:rsid w:val="00551324"/>
    <w:rsid w:val="00552FCD"/>
    <w:rsid w:val="0055401B"/>
    <w:rsid w:val="005553D1"/>
    <w:rsid w:val="00555DB7"/>
    <w:rsid w:val="0056069E"/>
    <w:rsid w:val="0056136D"/>
    <w:rsid w:val="0056294D"/>
    <w:rsid w:val="00564334"/>
    <w:rsid w:val="00564A04"/>
    <w:rsid w:val="00571E6B"/>
    <w:rsid w:val="00575AD1"/>
    <w:rsid w:val="00575FA8"/>
    <w:rsid w:val="00576B36"/>
    <w:rsid w:val="00581193"/>
    <w:rsid w:val="005820F5"/>
    <w:rsid w:val="005852C0"/>
    <w:rsid w:val="00593935"/>
    <w:rsid w:val="005A6C32"/>
    <w:rsid w:val="005B62ED"/>
    <w:rsid w:val="005B6AA3"/>
    <w:rsid w:val="005C2303"/>
    <w:rsid w:val="005D2302"/>
    <w:rsid w:val="005D23B6"/>
    <w:rsid w:val="005D51ED"/>
    <w:rsid w:val="005D5322"/>
    <w:rsid w:val="005E1514"/>
    <w:rsid w:val="005E2068"/>
    <w:rsid w:val="005F37E6"/>
    <w:rsid w:val="005F7A80"/>
    <w:rsid w:val="006062AC"/>
    <w:rsid w:val="00613CD8"/>
    <w:rsid w:val="00614531"/>
    <w:rsid w:val="0061532D"/>
    <w:rsid w:val="00616131"/>
    <w:rsid w:val="00617550"/>
    <w:rsid w:val="006219F9"/>
    <w:rsid w:val="00622557"/>
    <w:rsid w:val="00624FE2"/>
    <w:rsid w:val="00625786"/>
    <w:rsid w:val="0063546C"/>
    <w:rsid w:val="006358A3"/>
    <w:rsid w:val="00635C17"/>
    <w:rsid w:val="006416C0"/>
    <w:rsid w:val="006444DB"/>
    <w:rsid w:val="00644E9E"/>
    <w:rsid w:val="00645B5F"/>
    <w:rsid w:val="00646AB4"/>
    <w:rsid w:val="00646BA3"/>
    <w:rsid w:val="00651B7F"/>
    <w:rsid w:val="00652891"/>
    <w:rsid w:val="00656CBC"/>
    <w:rsid w:val="00661B12"/>
    <w:rsid w:val="0066265D"/>
    <w:rsid w:val="006644FB"/>
    <w:rsid w:val="006650A3"/>
    <w:rsid w:val="00666B1D"/>
    <w:rsid w:val="0066762D"/>
    <w:rsid w:val="00671460"/>
    <w:rsid w:val="006772CC"/>
    <w:rsid w:val="0068295E"/>
    <w:rsid w:val="00683E86"/>
    <w:rsid w:val="006842B1"/>
    <w:rsid w:val="00694273"/>
    <w:rsid w:val="0069782D"/>
    <w:rsid w:val="006A09EF"/>
    <w:rsid w:val="006A44A0"/>
    <w:rsid w:val="006A505A"/>
    <w:rsid w:val="006B0867"/>
    <w:rsid w:val="006C15ED"/>
    <w:rsid w:val="006C1CC4"/>
    <w:rsid w:val="006D01F1"/>
    <w:rsid w:val="006D1819"/>
    <w:rsid w:val="006D6907"/>
    <w:rsid w:val="006E1396"/>
    <w:rsid w:val="006E6136"/>
    <w:rsid w:val="006F7D91"/>
    <w:rsid w:val="00703331"/>
    <w:rsid w:val="00712EA0"/>
    <w:rsid w:val="007169CB"/>
    <w:rsid w:val="00717FB1"/>
    <w:rsid w:val="00721D37"/>
    <w:rsid w:val="00721E2E"/>
    <w:rsid w:val="0072456C"/>
    <w:rsid w:val="007251C4"/>
    <w:rsid w:val="00727CCE"/>
    <w:rsid w:val="00727FFB"/>
    <w:rsid w:val="00730FBA"/>
    <w:rsid w:val="00733062"/>
    <w:rsid w:val="007348A4"/>
    <w:rsid w:val="007415E3"/>
    <w:rsid w:val="0074619F"/>
    <w:rsid w:val="00746676"/>
    <w:rsid w:val="007533B7"/>
    <w:rsid w:val="00753A99"/>
    <w:rsid w:val="007552C8"/>
    <w:rsid w:val="00756A8F"/>
    <w:rsid w:val="007613AC"/>
    <w:rsid w:val="0076151A"/>
    <w:rsid w:val="00761864"/>
    <w:rsid w:val="00763076"/>
    <w:rsid w:val="00765508"/>
    <w:rsid w:val="0077084D"/>
    <w:rsid w:val="00772AED"/>
    <w:rsid w:val="0077665E"/>
    <w:rsid w:val="0078023D"/>
    <w:rsid w:val="0078162A"/>
    <w:rsid w:val="007816A0"/>
    <w:rsid w:val="00783F12"/>
    <w:rsid w:val="007856FF"/>
    <w:rsid w:val="00790796"/>
    <w:rsid w:val="00792327"/>
    <w:rsid w:val="0079270E"/>
    <w:rsid w:val="00793988"/>
    <w:rsid w:val="007962A5"/>
    <w:rsid w:val="00797AA6"/>
    <w:rsid w:val="007A2BEB"/>
    <w:rsid w:val="007A5712"/>
    <w:rsid w:val="007B1093"/>
    <w:rsid w:val="007B37AB"/>
    <w:rsid w:val="007B55CF"/>
    <w:rsid w:val="007B6316"/>
    <w:rsid w:val="007B6D41"/>
    <w:rsid w:val="007C092F"/>
    <w:rsid w:val="007C0D24"/>
    <w:rsid w:val="007D1870"/>
    <w:rsid w:val="007D5B05"/>
    <w:rsid w:val="007D5E6B"/>
    <w:rsid w:val="007F1127"/>
    <w:rsid w:val="007F4748"/>
    <w:rsid w:val="007F5135"/>
    <w:rsid w:val="0080611B"/>
    <w:rsid w:val="00806A3B"/>
    <w:rsid w:val="00806BA4"/>
    <w:rsid w:val="0081294F"/>
    <w:rsid w:val="00815540"/>
    <w:rsid w:val="008208D8"/>
    <w:rsid w:val="00826A4F"/>
    <w:rsid w:val="0083110B"/>
    <w:rsid w:val="008334E5"/>
    <w:rsid w:val="00834478"/>
    <w:rsid w:val="00842DB1"/>
    <w:rsid w:val="00845491"/>
    <w:rsid w:val="00852DB1"/>
    <w:rsid w:val="008569E5"/>
    <w:rsid w:val="0086007A"/>
    <w:rsid w:val="008632E4"/>
    <w:rsid w:val="008665D6"/>
    <w:rsid w:val="00874C13"/>
    <w:rsid w:val="00883687"/>
    <w:rsid w:val="00884001"/>
    <w:rsid w:val="00885A1E"/>
    <w:rsid w:val="00886BF9"/>
    <w:rsid w:val="00887ECB"/>
    <w:rsid w:val="00891FE4"/>
    <w:rsid w:val="008A3374"/>
    <w:rsid w:val="008B3BC1"/>
    <w:rsid w:val="008B3C18"/>
    <w:rsid w:val="008B3C54"/>
    <w:rsid w:val="008B7201"/>
    <w:rsid w:val="008D1A98"/>
    <w:rsid w:val="008D4844"/>
    <w:rsid w:val="008D6C02"/>
    <w:rsid w:val="008E14ED"/>
    <w:rsid w:val="008E4829"/>
    <w:rsid w:val="008E6C13"/>
    <w:rsid w:val="008E7C64"/>
    <w:rsid w:val="008F12D6"/>
    <w:rsid w:val="008F1448"/>
    <w:rsid w:val="008F19F2"/>
    <w:rsid w:val="008F2104"/>
    <w:rsid w:val="008F5138"/>
    <w:rsid w:val="00900C3F"/>
    <w:rsid w:val="009023D2"/>
    <w:rsid w:val="00903F0A"/>
    <w:rsid w:val="00904B7B"/>
    <w:rsid w:val="0091706C"/>
    <w:rsid w:val="00917407"/>
    <w:rsid w:val="009246E0"/>
    <w:rsid w:val="00927208"/>
    <w:rsid w:val="00927DDC"/>
    <w:rsid w:val="00931789"/>
    <w:rsid w:val="009319FD"/>
    <w:rsid w:val="00931A21"/>
    <w:rsid w:val="00943073"/>
    <w:rsid w:val="009440FA"/>
    <w:rsid w:val="009441EE"/>
    <w:rsid w:val="00945EFD"/>
    <w:rsid w:val="00945FA8"/>
    <w:rsid w:val="00946E44"/>
    <w:rsid w:val="00950735"/>
    <w:rsid w:val="0095141C"/>
    <w:rsid w:val="0095279E"/>
    <w:rsid w:val="00956ACB"/>
    <w:rsid w:val="00956CEB"/>
    <w:rsid w:val="00962B02"/>
    <w:rsid w:val="009639DA"/>
    <w:rsid w:val="00970A03"/>
    <w:rsid w:val="009721E3"/>
    <w:rsid w:val="00974151"/>
    <w:rsid w:val="00977C67"/>
    <w:rsid w:val="009849E4"/>
    <w:rsid w:val="00985119"/>
    <w:rsid w:val="009854C4"/>
    <w:rsid w:val="00992ACA"/>
    <w:rsid w:val="009965CB"/>
    <w:rsid w:val="009A093E"/>
    <w:rsid w:val="009B5E57"/>
    <w:rsid w:val="009B635C"/>
    <w:rsid w:val="009B6E64"/>
    <w:rsid w:val="009C1DA2"/>
    <w:rsid w:val="009C7817"/>
    <w:rsid w:val="009D13F8"/>
    <w:rsid w:val="009D20E9"/>
    <w:rsid w:val="009D5ABF"/>
    <w:rsid w:val="009E5F38"/>
    <w:rsid w:val="00A015C1"/>
    <w:rsid w:val="00A0447C"/>
    <w:rsid w:val="00A15031"/>
    <w:rsid w:val="00A30F8B"/>
    <w:rsid w:val="00A32032"/>
    <w:rsid w:val="00A3269C"/>
    <w:rsid w:val="00A33A6A"/>
    <w:rsid w:val="00A352DB"/>
    <w:rsid w:val="00A37726"/>
    <w:rsid w:val="00A43459"/>
    <w:rsid w:val="00A44553"/>
    <w:rsid w:val="00A4461D"/>
    <w:rsid w:val="00A45182"/>
    <w:rsid w:val="00A559F2"/>
    <w:rsid w:val="00A575B9"/>
    <w:rsid w:val="00A57823"/>
    <w:rsid w:val="00A72114"/>
    <w:rsid w:val="00A801A7"/>
    <w:rsid w:val="00A83160"/>
    <w:rsid w:val="00A92917"/>
    <w:rsid w:val="00A97199"/>
    <w:rsid w:val="00AA2DDC"/>
    <w:rsid w:val="00AB175A"/>
    <w:rsid w:val="00AB2E66"/>
    <w:rsid w:val="00AB6FD7"/>
    <w:rsid w:val="00AB760B"/>
    <w:rsid w:val="00AD2214"/>
    <w:rsid w:val="00AD26D6"/>
    <w:rsid w:val="00AD766E"/>
    <w:rsid w:val="00AD7989"/>
    <w:rsid w:val="00AE3B32"/>
    <w:rsid w:val="00AE50DF"/>
    <w:rsid w:val="00AF26D7"/>
    <w:rsid w:val="00AF5624"/>
    <w:rsid w:val="00AF6F36"/>
    <w:rsid w:val="00B04B7E"/>
    <w:rsid w:val="00B05871"/>
    <w:rsid w:val="00B11F57"/>
    <w:rsid w:val="00B13445"/>
    <w:rsid w:val="00B15604"/>
    <w:rsid w:val="00B17228"/>
    <w:rsid w:val="00B21428"/>
    <w:rsid w:val="00B21D8D"/>
    <w:rsid w:val="00B32A34"/>
    <w:rsid w:val="00B42073"/>
    <w:rsid w:val="00B46A3A"/>
    <w:rsid w:val="00B51864"/>
    <w:rsid w:val="00B54FDA"/>
    <w:rsid w:val="00B5585A"/>
    <w:rsid w:val="00B60EA2"/>
    <w:rsid w:val="00B612B1"/>
    <w:rsid w:val="00B64F4C"/>
    <w:rsid w:val="00B70A52"/>
    <w:rsid w:val="00B72D1D"/>
    <w:rsid w:val="00B77735"/>
    <w:rsid w:val="00B93E2D"/>
    <w:rsid w:val="00B94DE9"/>
    <w:rsid w:val="00BA1423"/>
    <w:rsid w:val="00BA1E9F"/>
    <w:rsid w:val="00BB1E8F"/>
    <w:rsid w:val="00BB22C3"/>
    <w:rsid w:val="00BC18BF"/>
    <w:rsid w:val="00BC6761"/>
    <w:rsid w:val="00BD0577"/>
    <w:rsid w:val="00BD07A6"/>
    <w:rsid w:val="00BD24C7"/>
    <w:rsid w:val="00BD71E3"/>
    <w:rsid w:val="00BE3504"/>
    <w:rsid w:val="00BF7723"/>
    <w:rsid w:val="00C02B9B"/>
    <w:rsid w:val="00C041A8"/>
    <w:rsid w:val="00C06734"/>
    <w:rsid w:val="00C11449"/>
    <w:rsid w:val="00C1512B"/>
    <w:rsid w:val="00C21759"/>
    <w:rsid w:val="00C26615"/>
    <w:rsid w:val="00C26D52"/>
    <w:rsid w:val="00C27802"/>
    <w:rsid w:val="00C37BBD"/>
    <w:rsid w:val="00C436A4"/>
    <w:rsid w:val="00C454EE"/>
    <w:rsid w:val="00C468ED"/>
    <w:rsid w:val="00C4748F"/>
    <w:rsid w:val="00C50B27"/>
    <w:rsid w:val="00C53886"/>
    <w:rsid w:val="00C55675"/>
    <w:rsid w:val="00C66C7A"/>
    <w:rsid w:val="00C73984"/>
    <w:rsid w:val="00C749C0"/>
    <w:rsid w:val="00C77509"/>
    <w:rsid w:val="00C830A1"/>
    <w:rsid w:val="00C8343E"/>
    <w:rsid w:val="00C87258"/>
    <w:rsid w:val="00C900AE"/>
    <w:rsid w:val="00C90592"/>
    <w:rsid w:val="00C90F47"/>
    <w:rsid w:val="00C96C15"/>
    <w:rsid w:val="00C971FB"/>
    <w:rsid w:val="00C97485"/>
    <w:rsid w:val="00C9792A"/>
    <w:rsid w:val="00CA13F6"/>
    <w:rsid w:val="00CA2624"/>
    <w:rsid w:val="00CA2F8E"/>
    <w:rsid w:val="00CA4B8B"/>
    <w:rsid w:val="00CA67FB"/>
    <w:rsid w:val="00CB0DDA"/>
    <w:rsid w:val="00CB13FB"/>
    <w:rsid w:val="00CB6616"/>
    <w:rsid w:val="00CB7A36"/>
    <w:rsid w:val="00CC1CF1"/>
    <w:rsid w:val="00CC26BE"/>
    <w:rsid w:val="00CC428D"/>
    <w:rsid w:val="00CC6827"/>
    <w:rsid w:val="00CC70B1"/>
    <w:rsid w:val="00CD02C3"/>
    <w:rsid w:val="00CD35AD"/>
    <w:rsid w:val="00CD7164"/>
    <w:rsid w:val="00CE7F17"/>
    <w:rsid w:val="00CF0B01"/>
    <w:rsid w:val="00CF3A8B"/>
    <w:rsid w:val="00D02139"/>
    <w:rsid w:val="00D07A86"/>
    <w:rsid w:val="00D1001F"/>
    <w:rsid w:val="00D11D2D"/>
    <w:rsid w:val="00D215A7"/>
    <w:rsid w:val="00D26F13"/>
    <w:rsid w:val="00D30B54"/>
    <w:rsid w:val="00D322C4"/>
    <w:rsid w:val="00D37824"/>
    <w:rsid w:val="00D412D2"/>
    <w:rsid w:val="00D42C66"/>
    <w:rsid w:val="00D43427"/>
    <w:rsid w:val="00D45E45"/>
    <w:rsid w:val="00D47BF0"/>
    <w:rsid w:val="00D47F6D"/>
    <w:rsid w:val="00D53181"/>
    <w:rsid w:val="00D5425D"/>
    <w:rsid w:val="00D60A02"/>
    <w:rsid w:val="00D70738"/>
    <w:rsid w:val="00D722C3"/>
    <w:rsid w:val="00D7727C"/>
    <w:rsid w:val="00D8148B"/>
    <w:rsid w:val="00D84B85"/>
    <w:rsid w:val="00D9069E"/>
    <w:rsid w:val="00D919ED"/>
    <w:rsid w:val="00D91BE7"/>
    <w:rsid w:val="00D978DF"/>
    <w:rsid w:val="00DA0737"/>
    <w:rsid w:val="00DA50C2"/>
    <w:rsid w:val="00DA57FD"/>
    <w:rsid w:val="00DA5B10"/>
    <w:rsid w:val="00DB07F0"/>
    <w:rsid w:val="00DB5155"/>
    <w:rsid w:val="00DB5164"/>
    <w:rsid w:val="00DB6735"/>
    <w:rsid w:val="00DC552C"/>
    <w:rsid w:val="00DC68ED"/>
    <w:rsid w:val="00DD220D"/>
    <w:rsid w:val="00DD31A4"/>
    <w:rsid w:val="00DE3485"/>
    <w:rsid w:val="00DE35C3"/>
    <w:rsid w:val="00DE6EAC"/>
    <w:rsid w:val="00DF4006"/>
    <w:rsid w:val="00DF58EE"/>
    <w:rsid w:val="00DF5E2A"/>
    <w:rsid w:val="00DF5FD7"/>
    <w:rsid w:val="00DF6904"/>
    <w:rsid w:val="00DF6AF1"/>
    <w:rsid w:val="00E046E8"/>
    <w:rsid w:val="00E141B4"/>
    <w:rsid w:val="00E1502C"/>
    <w:rsid w:val="00E15E10"/>
    <w:rsid w:val="00E17C36"/>
    <w:rsid w:val="00E20911"/>
    <w:rsid w:val="00E218ED"/>
    <w:rsid w:val="00E22393"/>
    <w:rsid w:val="00E24A58"/>
    <w:rsid w:val="00E272DA"/>
    <w:rsid w:val="00E30354"/>
    <w:rsid w:val="00E3137B"/>
    <w:rsid w:val="00E35C6A"/>
    <w:rsid w:val="00E36ADF"/>
    <w:rsid w:val="00E3792B"/>
    <w:rsid w:val="00E465C3"/>
    <w:rsid w:val="00E519F2"/>
    <w:rsid w:val="00E52B00"/>
    <w:rsid w:val="00E54E2D"/>
    <w:rsid w:val="00E659A4"/>
    <w:rsid w:val="00E66C49"/>
    <w:rsid w:val="00E73071"/>
    <w:rsid w:val="00E73CF9"/>
    <w:rsid w:val="00E7509C"/>
    <w:rsid w:val="00E80629"/>
    <w:rsid w:val="00E80A30"/>
    <w:rsid w:val="00E83399"/>
    <w:rsid w:val="00E9683D"/>
    <w:rsid w:val="00E9770D"/>
    <w:rsid w:val="00EA5386"/>
    <w:rsid w:val="00EB3275"/>
    <w:rsid w:val="00EB39BD"/>
    <w:rsid w:val="00EB3F6E"/>
    <w:rsid w:val="00EC3C97"/>
    <w:rsid w:val="00EC5D97"/>
    <w:rsid w:val="00EC6951"/>
    <w:rsid w:val="00ED1214"/>
    <w:rsid w:val="00ED2F41"/>
    <w:rsid w:val="00EE6BAE"/>
    <w:rsid w:val="00F116E2"/>
    <w:rsid w:val="00F12366"/>
    <w:rsid w:val="00F124BF"/>
    <w:rsid w:val="00F13A52"/>
    <w:rsid w:val="00F14ADC"/>
    <w:rsid w:val="00F1713C"/>
    <w:rsid w:val="00F201FA"/>
    <w:rsid w:val="00F20878"/>
    <w:rsid w:val="00F20A80"/>
    <w:rsid w:val="00F22D9C"/>
    <w:rsid w:val="00F24999"/>
    <w:rsid w:val="00F3275A"/>
    <w:rsid w:val="00F32D86"/>
    <w:rsid w:val="00F3742C"/>
    <w:rsid w:val="00F45525"/>
    <w:rsid w:val="00F46C27"/>
    <w:rsid w:val="00F57CA9"/>
    <w:rsid w:val="00F57F4C"/>
    <w:rsid w:val="00F57F8A"/>
    <w:rsid w:val="00F60B6C"/>
    <w:rsid w:val="00F6253B"/>
    <w:rsid w:val="00F6646E"/>
    <w:rsid w:val="00F6669F"/>
    <w:rsid w:val="00F669F2"/>
    <w:rsid w:val="00F66AD3"/>
    <w:rsid w:val="00F67530"/>
    <w:rsid w:val="00F72FE4"/>
    <w:rsid w:val="00F74A8E"/>
    <w:rsid w:val="00F77D54"/>
    <w:rsid w:val="00F80A51"/>
    <w:rsid w:val="00F8249B"/>
    <w:rsid w:val="00F82D02"/>
    <w:rsid w:val="00F90260"/>
    <w:rsid w:val="00F911BF"/>
    <w:rsid w:val="00FA0104"/>
    <w:rsid w:val="00FA12D0"/>
    <w:rsid w:val="00FA42BA"/>
    <w:rsid w:val="00FA46E8"/>
    <w:rsid w:val="00FA49B1"/>
    <w:rsid w:val="00FA696F"/>
    <w:rsid w:val="00FB1201"/>
    <w:rsid w:val="00FB1410"/>
    <w:rsid w:val="00FB70CD"/>
    <w:rsid w:val="00FB7450"/>
    <w:rsid w:val="00FC778F"/>
    <w:rsid w:val="00FC7927"/>
    <w:rsid w:val="00FD24A8"/>
    <w:rsid w:val="00FD2807"/>
    <w:rsid w:val="00FE7AE0"/>
    <w:rsid w:val="00FE7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5153"/>
    <o:shapelayout v:ext="edit">
      <o:idmap v:ext="edit" data="1"/>
    </o:shapelayout>
  </w:shapeDefaults>
  <w:decimalSymbol w:val="."/>
  <w:listSeparator w:val=";"/>
  <w14:docId w14:val="4B0C43FC"/>
  <w15:docId w15:val="{DF5C1EA4-AD51-4F67-B74B-4F9AD47D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65D"/>
    <w:rPr>
      <w:rFonts w:ascii="Verdana" w:eastAsia="Times New Roman" w:hAnsi="Verdana" w:cs="Tahoma"/>
      <w:bCs/>
      <w:szCs w:val="24"/>
      <w:lang w:val="es-ES" w:eastAsia="es-ES"/>
    </w:rPr>
  </w:style>
  <w:style w:type="paragraph" w:styleId="Ttulo1">
    <w:name w:val="heading 1"/>
    <w:aliases w:val=" Car,Car"/>
    <w:basedOn w:val="Normal"/>
    <w:next w:val="Normal"/>
    <w:link w:val="Ttulo1Car"/>
    <w:autoRedefine/>
    <w:qFormat/>
    <w:rsid w:val="00122888"/>
    <w:pPr>
      <w:keepNext/>
      <w:numPr>
        <w:numId w:val="6"/>
      </w:numPr>
      <w:pBdr>
        <w:bottom w:val="thickThinSmallGap" w:sz="18" w:space="1" w:color="auto"/>
      </w:pBdr>
      <w:spacing w:before="240" w:after="60"/>
      <w:jc w:val="both"/>
      <w:outlineLvl w:val="0"/>
    </w:pPr>
    <w:rPr>
      <w:rFonts w:ascii="Arial" w:hAnsi="Arial" w:cs="Arial"/>
      <w:b/>
      <w:kern w:val="32"/>
      <w:sz w:val="28"/>
      <w:szCs w:val="28"/>
      <w:lang w:val="es-PE" w:eastAsia="en-US"/>
    </w:rPr>
  </w:style>
  <w:style w:type="paragraph" w:styleId="Ttulo2">
    <w:name w:val="heading 2"/>
    <w:basedOn w:val="Normal"/>
    <w:next w:val="Normal"/>
    <w:link w:val="Ttulo2Car"/>
    <w:qFormat/>
    <w:rsid w:val="00C50B27"/>
    <w:pPr>
      <w:keepNext/>
      <w:outlineLvl w:val="1"/>
    </w:pPr>
    <w:rPr>
      <w:rFonts w:ascii="Arial" w:hAnsi="Arial" w:cs="Times New Roman"/>
      <w:b/>
      <w:bCs w:val="0"/>
      <w:szCs w:val="20"/>
      <w:lang w:val="es-MX"/>
    </w:rPr>
  </w:style>
  <w:style w:type="paragraph" w:styleId="Ttulo3">
    <w:name w:val="heading 3"/>
    <w:basedOn w:val="Normal"/>
    <w:next w:val="Normal"/>
    <w:link w:val="Ttulo3Car"/>
    <w:qFormat/>
    <w:rsid w:val="00C50B27"/>
    <w:pPr>
      <w:keepNext/>
      <w:jc w:val="center"/>
      <w:outlineLvl w:val="2"/>
    </w:pPr>
    <w:rPr>
      <w:rFonts w:ascii="Arial" w:hAnsi="Arial" w:cs="Times New Roman"/>
      <w:bCs w:val="0"/>
      <w:sz w:val="24"/>
      <w:szCs w:val="20"/>
      <w:lang w:val="es-MX"/>
    </w:rPr>
  </w:style>
  <w:style w:type="paragraph" w:styleId="Ttulo4">
    <w:name w:val="heading 4"/>
    <w:basedOn w:val="Normal"/>
    <w:next w:val="Normal"/>
    <w:link w:val="Ttulo4Car"/>
    <w:qFormat/>
    <w:rsid w:val="005D2302"/>
    <w:pPr>
      <w:keepNext/>
      <w:outlineLvl w:val="3"/>
    </w:pPr>
    <w:rPr>
      <w:rFonts w:ascii="Arial" w:hAnsi="Arial" w:cs="Arial"/>
      <w:b/>
      <w:bCs w:val="0"/>
      <w:sz w:val="24"/>
    </w:rPr>
  </w:style>
  <w:style w:type="paragraph" w:styleId="Ttulo8">
    <w:name w:val="heading 8"/>
    <w:basedOn w:val="Normal"/>
    <w:next w:val="Normal"/>
    <w:link w:val="Ttulo8Car"/>
    <w:qFormat/>
    <w:rsid w:val="00397C22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5D2302"/>
    <w:rPr>
      <w:rFonts w:ascii="Arial" w:eastAsia="Times New Roman" w:hAnsi="Arial" w:cs="Arial"/>
      <w:b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5D23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D2302"/>
    <w:rPr>
      <w:rFonts w:ascii="Verdana" w:eastAsia="Times New Roman" w:hAnsi="Verdana" w:cs="Tahoma"/>
      <w:bCs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5D23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302"/>
    <w:rPr>
      <w:rFonts w:ascii="Verdana" w:eastAsia="Times New Roman" w:hAnsi="Verdana" w:cs="Tahoma"/>
      <w:bCs/>
      <w:sz w:val="20"/>
      <w:szCs w:val="24"/>
      <w:lang w:val="es-ES" w:eastAsia="es-ES"/>
    </w:rPr>
  </w:style>
  <w:style w:type="character" w:styleId="Hipervnculo">
    <w:name w:val="Hyperlink"/>
    <w:basedOn w:val="Fuentedeprrafopredeter"/>
    <w:rsid w:val="005D230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D2302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5D2302"/>
    <w:rPr>
      <w:i/>
      <w:iCs/>
      <w:color w:val="808080"/>
    </w:rPr>
  </w:style>
  <w:style w:type="character" w:customStyle="1" w:styleId="Ttulo8Car">
    <w:name w:val="Título 8 Car"/>
    <w:basedOn w:val="Fuentedeprrafopredeter"/>
    <w:link w:val="Ttulo8"/>
    <w:rsid w:val="00397C22"/>
    <w:rPr>
      <w:rFonts w:ascii="Times New Roman" w:eastAsia="Times New Roman" w:hAnsi="Times New Roman"/>
      <w:bCs/>
      <w:i/>
      <w:iCs/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semiHidden/>
    <w:rsid w:val="00397C22"/>
    <w:rPr>
      <w:rFonts w:ascii="Times New Roman" w:hAnsi="Times New Roman" w:cs="Times New Roman"/>
      <w:bCs w:val="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397C22"/>
    <w:rPr>
      <w:rFonts w:ascii="Times New Roman" w:eastAsia="Times New Roman" w:hAnsi="Times New Roman"/>
      <w:lang w:val="es-ES" w:eastAsia="es-ES"/>
    </w:rPr>
  </w:style>
  <w:style w:type="character" w:customStyle="1" w:styleId="Ttulo1Car">
    <w:name w:val="Título 1 Car"/>
    <w:aliases w:val=" Car Car,Car Car"/>
    <w:basedOn w:val="Fuentedeprrafopredeter"/>
    <w:link w:val="Ttulo1"/>
    <w:rsid w:val="00122888"/>
    <w:rPr>
      <w:rFonts w:ascii="Arial" w:eastAsia="Times New Roman" w:hAnsi="Arial" w:cs="Arial"/>
      <w:b/>
      <w:bCs/>
      <w:kern w:val="32"/>
      <w:sz w:val="28"/>
      <w:szCs w:val="28"/>
      <w:lang w:val="es-PE"/>
    </w:rPr>
  </w:style>
  <w:style w:type="paragraph" w:styleId="TtuloTDC">
    <w:name w:val="TOC Heading"/>
    <w:basedOn w:val="Ttulo1"/>
    <w:next w:val="Normal"/>
    <w:uiPriority w:val="39"/>
    <w:qFormat/>
    <w:rsid w:val="00122888"/>
    <w:pPr>
      <w:keepLines/>
      <w:spacing w:before="480" w:after="0"/>
      <w:outlineLvl w:val="9"/>
    </w:pPr>
    <w:rPr>
      <w:color w:val="365F91"/>
      <w:kern w:val="0"/>
    </w:rPr>
  </w:style>
  <w:style w:type="character" w:customStyle="1" w:styleId="Ttulo2Car">
    <w:name w:val="Título 2 Car"/>
    <w:basedOn w:val="Fuentedeprrafopredeter"/>
    <w:link w:val="Ttulo2"/>
    <w:rsid w:val="00C50B27"/>
    <w:rPr>
      <w:rFonts w:ascii="Arial" w:eastAsia="Times New Roman" w:hAnsi="Arial"/>
      <w:b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C50B27"/>
    <w:rPr>
      <w:rFonts w:ascii="Arial" w:eastAsia="Times New Roman" w:hAnsi="Arial"/>
      <w:sz w:val="24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B27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B27"/>
    <w:rPr>
      <w:rFonts w:ascii="Tahoma" w:eastAsia="Times New Roman" w:hAnsi="Tahoma" w:cs="Tahoma"/>
      <w:bCs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25286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25286B"/>
    <w:rPr>
      <w:rFonts w:ascii="Verdana" w:eastAsia="Times New Roman" w:hAnsi="Verdana" w:cs="Tahoma"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46BA3"/>
    <w:pPr>
      <w:ind w:left="720"/>
      <w:contextualSpacing/>
    </w:pPr>
  </w:style>
  <w:style w:type="table" w:styleId="Tablaconcuadrcula">
    <w:name w:val="Table Grid"/>
    <w:basedOn w:val="Tablanormal"/>
    <w:uiPriority w:val="59"/>
    <w:rsid w:val="00886BF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661B12"/>
    <w:rPr>
      <w:color w:val="605E5C"/>
      <w:shd w:val="clear" w:color="auto" w:fill="E1DFDD"/>
    </w:rPr>
  </w:style>
  <w:style w:type="character" w:customStyle="1" w:styleId="ui-provider">
    <w:name w:val="ui-provider"/>
    <w:basedOn w:val="Fuentedeprrafopredeter"/>
    <w:rsid w:val="00394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control" Target="activeX/activeX10.xml"/><Relationship Id="rId21" Type="http://schemas.openxmlformats.org/officeDocument/2006/relationships/image" Target="media/image6.wmf"/><Relationship Id="rId34" Type="http://schemas.openxmlformats.org/officeDocument/2006/relationships/image" Target="media/image13.png"/><Relationship Id="rId42" Type="http://schemas.openxmlformats.org/officeDocument/2006/relationships/image" Target="media/image18.wmf"/><Relationship Id="rId47" Type="http://schemas.openxmlformats.org/officeDocument/2006/relationships/control" Target="activeX/activeX14.xml"/><Relationship Id="rId50" Type="http://schemas.openxmlformats.org/officeDocument/2006/relationships/image" Target="media/image22.wmf"/><Relationship Id="rId55" Type="http://schemas.openxmlformats.org/officeDocument/2006/relationships/control" Target="activeX/activeX18.xml"/><Relationship Id="rId63" Type="http://schemas.openxmlformats.org/officeDocument/2006/relationships/control" Target="activeX/activeX23.xml"/><Relationship Id="rId68" Type="http://schemas.openxmlformats.org/officeDocument/2006/relationships/control" Target="activeX/activeX26.xml"/><Relationship Id="rId7" Type="http://schemas.openxmlformats.org/officeDocument/2006/relationships/settings" Target="settings.xml"/><Relationship Id="rId71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9" Type="http://schemas.openxmlformats.org/officeDocument/2006/relationships/hyperlink" Target="file:///\\serbiffilex64\Aseguramiento_Calidad_UAT\BIFNETEMPRESARIALREP\B2-BIFNET_EMPRESARIALREP_03.00.064" TargetMode="External"/><Relationship Id="rId11" Type="http://schemas.openxmlformats.org/officeDocument/2006/relationships/image" Target="media/image1.wmf"/><Relationship Id="rId24" Type="http://schemas.openxmlformats.org/officeDocument/2006/relationships/control" Target="activeX/activeX7.xml"/><Relationship Id="rId32" Type="http://schemas.openxmlformats.org/officeDocument/2006/relationships/image" Target="media/image11.png"/><Relationship Id="rId37" Type="http://schemas.openxmlformats.org/officeDocument/2006/relationships/hyperlink" Target="http://10.30.30.248/BanBifEmpresas/banbif-bxie-v2" TargetMode="External"/><Relationship Id="rId40" Type="http://schemas.openxmlformats.org/officeDocument/2006/relationships/image" Target="media/image17.wmf"/><Relationship Id="rId45" Type="http://schemas.openxmlformats.org/officeDocument/2006/relationships/control" Target="activeX/activeX13.xml"/><Relationship Id="rId53" Type="http://schemas.openxmlformats.org/officeDocument/2006/relationships/control" Target="activeX/activeX17.xml"/><Relationship Id="rId58" Type="http://schemas.openxmlformats.org/officeDocument/2006/relationships/control" Target="activeX/activeX20.xml"/><Relationship Id="rId66" Type="http://schemas.openxmlformats.org/officeDocument/2006/relationships/control" Target="activeX/activeX25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control" Target="activeX/activeX9.xml"/><Relationship Id="rId36" Type="http://schemas.openxmlformats.org/officeDocument/2006/relationships/image" Target="media/image15.png"/><Relationship Id="rId49" Type="http://schemas.openxmlformats.org/officeDocument/2006/relationships/control" Target="activeX/activeX15.xml"/><Relationship Id="rId57" Type="http://schemas.openxmlformats.org/officeDocument/2006/relationships/control" Target="activeX/activeX19.xml"/><Relationship Id="rId61" Type="http://schemas.openxmlformats.org/officeDocument/2006/relationships/control" Target="activeX/activeX22.xml"/><Relationship Id="rId10" Type="http://schemas.openxmlformats.org/officeDocument/2006/relationships/endnotes" Target="endnotes.xml"/><Relationship Id="rId19" Type="http://schemas.openxmlformats.org/officeDocument/2006/relationships/image" Target="media/image5.wmf"/><Relationship Id="rId31" Type="http://schemas.openxmlformats.org/officeDocument/2006/relationships/image" Target="media/image10.png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control" Target="activeX/activeX21.xml"/><Relationship Id="rId65" Type="http://schemas.openxmlformats.org/officeDocument/2006/relationships/image" Target="media/image28.wmf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9.wmf"/><Relationship Id="rId30" Type="http://schemas.openxmlformats.org/officeDocument/2006/relationships/hyperlink" Target="https://bif1bpipj14.dombif.peru:9993/console/App.html" TargetMode="External"/><Relationship Id="rId35" Type="http://schemas.openxmlformats.org/officeDocument/2006/relationships/image" Target="media/image14.png"/><Relationship Id="rId43" Type="http://schemas.openxmlformats.org/officeDocument/2006/relationships/control" Target="activeX/activeX12.xml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control" Target="activeX/activeX24.xml"/><Relationship Id="rId69" Type="http://schemas.openxmlformats.org/officeDocument/2006/relationships/image" Target="media/image30.wmf"/><Relationship Id="rId8" Type="http://schemas.openxmlformats.org/officeDocument/2006/relationships/webSettings" Target="webSettings.xml"/><Relationship Id="rId51" Type="http://schemas.openxmlformats.org/officeDocument/2006/relationships/control" Target="activeX/activeX16.xml"/><Relationship Id="rId72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1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png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29.wmf"/><Relationship Id="rId20" Type="http://schemas.openxmlformats.org/officeDocument/2006/relationships/control" Target="activeX/activeX5.xml"/><Relationship Id="rId41" Type="http://schemas.openxmlformats.org/officeDocument/2006/relationships/control" Target="activeX/activeX11.xml"/><Relationship Id="rId54" Type="http://schemas.openxmlformats.org/officeDocument/2006/relationships/image" Target="media/image24.wmf"/><Relationship Id="rId62" Type="http://schemas.openxmlformats.org/officeDocument/2006/relationships/image" Target="media/image27.wmf"/><Relationship Id="rId70" Type="http://schemas.openxmlformats.org/officeDocument/2006/relationships/control" Target="activeX/activeX27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2.png"/><Relationship Id="rId1" Type="http://schemas.openxmlformats.org/officeDocument/2006/relationships/image" Target="media/image3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asing06\Desktop\Casa\Entregables\Plantillas%20Base%20propuestas\Pase%20a%20produccion\6.Doc.de%20Pase%20a%20Producci&#243;n\Doc.Pase.Prod(IMP-PT-01).Rev3.1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CA680149686943A055A6F1798CAAA6" ma:contentTypeVersion="8" ma:contentTypeDescription="Crear nuevo documento." ma:contentTypeScope="" ma:versionID="5d5331e3ca5d80f4ad7eafa2b340f13b">
  <xsd:schema xmlns:xsd="http://www.w3.org/2001/XMLSchema" xmlns:xs="http://www.w3.org/2001/XMLSchema" xmlns:p="http://schemas.microsoft.com/office/2006/metadata/properties" xmlns:ns2="6726582f-c86f-4dbb-92d5-47b115b305ed" xmlns:ns3="5b2c377c-0e68-4fee-a08c-30ecf1816ac1" targetNamespace="http://schemas.microsoft.com/office/2006/metadata/properties" ma:root="true" ma:fieldsID="2a8271256b799cb8c6cd64c69712b774" ns2:_="" ns3:_="">
    <xsd:import namespace="6726582f-c86f-4dbb-92d5-47b115b305ed"/>
    <xsd:import namespace="5b2c377c-0e68-4fee-a08c-30ecf1816a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26582f-c86f-4dbb-92d5-47b115b305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c377c-0e68-4fee-a08c-30ecf1816a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C04D7-DFF8-48E0-8FD3-FE135666FA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BE9F10-CBA8-4185-998B-CE0E48FDD4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26582f-c86f-4dbb-92d5-47b115b305ed"/>
    <ds:schemaRef ds:uri="5b2c377c-0e68-4fee-a08c-30ecf1816a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796123-218C-436A-A2DB-98AAA3F0D1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BE3B231-7325-4099-9E73-DD68FCEAF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Doc.Pase.Prod(IMP-PT-01).Rev3.1.dot</Template>
  <TotalTime>96</TotalTime>
  <Pages>5</Pages>
  <Words>723</Words>
  <Characters>3978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Gesfor Osmos Perú S.A.</Company>
  <LinksUpToDate>false</LinksUpToDate>
  <CharactersWithSpaces>4692</CharactersWithSpaces>
  <SharedDoc>false</SharedDoc>
  <HLinks>
    <vt:vector size="48" baseType="variant">
      <vt:variant>
        <vt:i4>6684673</vt:i4>
      </vt:variant>
      <vt:variant>
        <vt:i4>21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18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15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12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6094967</vt:i4>
      </vt:variant>
      <vt:variant>
        <vt:i4>9</vt:i4>
      </vt:variant>
      <vt:variant>
        <vt:i4>0</vt:i4>
      </vt:variant>
      <vt:variant>
        <vt:i4>5</vt:i4>
      </vt:variant>
      <vt:variant>
        <vt:lpwstr>\\Servidor\Sistema</vt:lpwstr>
      </vt:variant>
      <vt:variant>
        <vt:lpwstr/>
      </vt:variant>
      <vt:variant>
        <vt:i4>6684673</vt:i4>
      </vt:variant>
      <vt:variant>
        <vt:i4>6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3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0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LEASING06</dc:creator>
  <cp:keywords/>
  <dc:description/>
  <cp:lastModifiedBy>Miletza</cp:lastModifiedBy>
  <cp:revision>31</cp:revision>
  <cp:lastPrinted>2019-08-28T16:30:00Z</cp:lastPrinted>
  <dcterms:created xsi:type="dcterms:W3CDTF">2023-01-31T12:15:00Z</dcterms:created>
  <dcterms:modified xsi:type="dcterms:W3CDTF">2024-01-02T23:14:00Z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0x0101004BCA680149686943A055A6F1798CAAA6</vt:lpwstr>
  </property>
</Properties>
</file>