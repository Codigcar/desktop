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3B55" w14:textId="1F5F3936" w:rsidR="00F14ADC" w:rsidRDefault="001A2300" w:rsidP="00394AFB">
      <w:pPr>
        <w:pStyle w:val="Ttulo2"/>
        <w:rPr>
          <w:color w:val="FFFF00"/>
        </w:rPr>
      </w:pPr>
      <w:r w:rsidRPr="00164FD5">
        <w:t xml:space="preserve"> </w:t>
      </w:r>
      <w:r w:rsidR="00090040" w:rsidRPr="00164FD5">
        <w:t xml:space="preserve">Código de </w:t>
      </w:r>
      <w:r w:rsidR="00317748">
        <w:t>Documento</w:t>
      </w:r>
      <w:r w:rsidR="00317748">
        <w:tab/>
      </w:r>
      <w:r w:rsidR="00182E05" w:rsidRPr="00182E05">
        <w:t>15052</w:t>
      </w:r>
      <w:r w:rsidR="00E519F2">
        <w:tab/>
      </w:r>
      <w:r w:rsidR="00E519F2">
        <w:tab/>
      </w:r>
      <w:r w:rsidR="00B51864" w:rsidRPr="00F14ADC">
        <w:t>N.º</w:t>
      </w:r>
      <w:r w:rsidR="00F14ADC" w:rsidRPr="00826A4F">
        <w:t xml:space="preserve"> PASE</w:t>
      </w:r>
      <w:r w:rsidR="00F14ADC">
        <w:rPr>
          <w:sz w:val="16"/>
          <w:szCs w:val="16"/>
        </w:rPr>
        <w:t>:</w:t>
      </w:r>
      <w:r w:rsidR="00EC5D97">
        <w:t xml:space="preserve">   </w:t>
      </w:r>
      <w:r w:rsidR="000E2A9D" w:rsidRPr="000E2A9D">
        <w:tab/>
      </w:r>
      <w:r w:rsidR="0077427C">
        <w:rPr>
          <w:rStyle w:val="ui-provider"/>
        </w:rPr>
        <w:t>2024-14360</w:t>
      </w:r>
    </w:p>
    <w:p w14:paraId="64CA0BDC" w14:textId="4B867164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C26D52">
        <w:rPr>
          <w:rFonts w:ascii="Arial" w:hAnsi="Arial" w:cs="Arial"/>
        </w:rPr>
        <w:t xml:space="preserve"> </w:t>
      </w:r>
      <w:r w:rsidR="00EC3C97" w:rsidRPr="00EC3C97">
        <w:rPr>
          <w:rFonts w:ascii="Arial" w:hAnsi="Arial" w:cs="Arial"/>
        </w:rPr>
        <w:t>0</w:t>
      </w:r>
      <w:r w:rsidR="0077427C" w:rsidRPr="0077427C">
        <w:rPr>
          <w:rFonts w:ascii="Arial" w:hAnsi="Arial" w:cs="Arial"/>
        </w:rPr>
        <w:t>2404010202</w:t>
      </w:r>
      <w:r w:rsidR="00593935">
        <w:rPr>
          <w:rFonts w:ascii="Arial" w:hAnsi="Arial" w:cs="Arial"/>
        </w:rPr>
        <w:tab/>
      </w:r>
      <w:r w:rsidR="00977C67">
        <w:rPr>
          <w:rFonts w:ascii="Arial" w:hAnsi="Arial" w:cs="Arial"/>
        </w:rPr>
        <w:tab/>
      </w:r>
      <w:r w:rsidR="000A76E9">
        <w:rPr>
          <w:rFonts w:ascii="Arial" w:hAnsi="Arial" w:cs="Arial"/>
        </w:rPr>
        <w:t xml:space="preserve">Tipo </w:t>
      </w:r>
      <w:r w:rsidR="00F6646E">
        <w:rPr>
          <w:rFonts w:ascii="Arial" w:hAnsi="Arial" w:cs="Arial"/>
        </w:rPr>
        <w:t>Requerimiento:</w:t>
      </w:r>
      <w:r w:rsidR="0042310C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  <w:bCs w:val="0"/>
        </w:rPr>
        <w:object w:dxaOrig="1440" w:dyaOrig="1440" w14:anchorId="3C7A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54.35pt;height:19.7pt" o:ole="">
            <v:imagedata r:id="rId11" o:title=""/>
          </v:shape>
          <w:control r:id="rId12" w:name="CheckBox8" w:shapeid="_x0000_i1079"/>
        </w:object>
      </w:r>
      <w:r w:rsidR="000A76E9">
        <w:rPr>
          <w:rFonts w:ascii="Arial" w:hAnsi="Arial" w:cs="Arial"/>
        </w:rPr>
        <w:t xml:space="preserve"> </w:t>
      </w:r>
      <w:r w:rsidR="000A76E9">
        <w:rPr>
          <w:rFonts w:ascii="Arial" w:hAnsi="Arial" w:cs="Arial"/>
          <w:bCs w:val="0"/>
        </w:rPr>
        <w:object w:dxaOrig="1440" w:dyaOrig="1440" w14:anchorId="3A135627">
          <v:shape id="_x0000_i1081" type="#_x0000_t75" style="width:61.8pt;height:19.7pt" o:ole="">
            <v:imagedata r:id="rId13" o:title=""/>
          </v:shape>
          <w:control r:id="rId14" w:name="CheckBox9" w:shapeid="_x0000_i1081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79EE">
        <w:rPr>
          <w:rFonts w:ascii="Arial" w:hAnsi="Arial" w:cs="Arial"/>
        </w:rPr>
        <w:t xml:space="preserve">     </w:t>
      </w:r>
    </w:p>
    <w:p w14:paraId="3635EAE9" w14:textId="2EE092D1" w:rsidR="00317748" w:rsidRPr="00F14ADC" w:rsidRDefault="000A76E9" w:rsidP="000A76E9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 </w:t>
      </w:r>
      <w:r w:rsidR="001679EE">
        <w:rPr>
          <w:rFonts w:ascii="Arial" w:hAnsi="Arial" w:cs="Arial"/>
        </w:rPr>
        <w:t xml:space="preserve"> </w:t>
      </w:r>
      <w:r w:rsidR="00F6646E">
        <w:rPr>
          <w:rFonts w:ascii="Arial" w:hAnsi="Arial" w:cs="Arial"/>
        </w:rPr>
        <w:t>Impacto:</w:t>
      </w:r>
      <w:r w:rsidR="00F14ADC">
        <w:rPr>
          <w:rFonts w:ascii="Arial" w:hAnsi="Arial" w:cs="Arial"/>
        </w:rPr>
        <w:t xml:space="preserve"> </w:t>
      </w:r>
      <w:r w:rsidR="001679EE">
        <w:rPr>
          <w:rFonts w:ascii="Arial" w:hAnsi="Arial" w:cs="Arial"/>
        </w:rPr>
        <w:tab/>
      </w:r>
      <w:r w:rsidR="004231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1679EE">
        <w:rPr>
          <w:rFonts w:ascii="Arial" w:hAnsi="Arial" w:cs="Arial"/>
        </w:rPr>
        <w:object w:dxaOrig="1440" w:dyaOrig="1440" w14:anchorId="12DCD988">
          <v:shape id="_x0000_i1083" type="#_x0000_t75" style="width:38.05pt;height:19.7pt" o:ole="">
            <v:imagedata r:id="rId15" o:title=""/>
          </v:shape>
          <w:control r:id="rId16" w:name="CheckBox1" w:shapeid="_x0000_i1083"/>
        </w:object>
      </w:r>
      <w:r w:rsidR="001679E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object w:dxaOrig="1440" w:dyaOrig="1440" w14:anchorId="3D91F532">
          <v:shape id="_x0000_i1085" type="#_x0000_t75" style="width:44.85pt;height:19.7pt" o:ole="">
            <v:imagedata r:id="rId17" o:title=""/>
          </v:shape>
          <w:control r:id="rId18" w:name="CheckBox2" w:shapeid="_x0000_i1085"/>
        </w:object>
      </w:r>
      <w:r>
        <w:rPr>
          <w:rFonts w:ascii="Arial" w:hAnsi="Arial" w:cs="Arial"/>
          <w:bCs w:val="0"/>
        </w:rPr>
        <w:t xml:space="preserve">      </w:t>
      </w:r>
      <w:r w:rsidR="001679EE">
        <w:rPr>
          <w:rFonts w:ascii="Arial" w:hAnsi="Arial" w:cs="Arial"/>
        </w:rPr>
        <w:object w:dxaOrig="1440" w:dyaOrig="1440" w14:anchorId="2378613F">
          <v:shape id="_x0000_i1087" type="#_x0000_t75" style="width:36.7pt;height:19.7pt" o:ole="">
            <v:imagedata r:id="rId19" o:title=""/>
          </v:shape>
          <w:control r:id="rId20" w:name="CheckBox3" w:shapeid="_x0000_i1087"/>
        </w:object>
      </w:r>
    </w:p>
    <w:p w14:paraId="4D81CD60" w14:textId="7E253DB0" w:rsidR="00FC778F" w:rsidRDefault="00FC778F" w:rsidP="000A76E9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</w:rPr>
        <w:t>Gestión de Información</w:t>
      </w:r>
      <w:r w:rsidR="001679EE">
        <w:rPr>
          <w:rFonts w:ascii="Arial" w:hAnsi="Arial" w:cs="Arial"/>
        </w:rPr>
        <w:tab/>
        <w:t xml:space="preserve">    </w:t>
      </w:r>
      <w:r w:rsidR="001679EE">
        <w:rPr>
          <w:rFonts w:ascii="Arial" w:hAnsi="Arial" w:cs="Arial"/>
        </w:rPr>
        <w:object w:dxaOrig="1440" w:dyaOrig="1440" w14:anchorId="5C377ECF">
          <v:shape id="_x0000_i1089" type="#_x0000_t75" style="width:27.15pt;height:19.7pt" o:ole="">
            <v:imagedata r:id="rId21" o:title=""/>
          </v:shape>
          <w:control r:id="rId22" w:name="CheckBox4" w:shapeid="_x0000_i1089"/>
        </w:object>
      </w:r>
      <w:r w:rsidR="001679EE">
        <w:rPr>
          <w:rFonts w:ascii="Arial" w:hAnsi="Arial" w:cs="Arial"/>
        </w:rPr>
        <w:t xml:space="preserve">  </w:t>
      </w:r>
      <w:r w:rsidR="001679EE">
        <w:rPr>
          <w:rFonts w:ascii="Arial" w:hAnsi="Arial" w:cs="Arial"/>
        </w:rPr>
        <w:object w:dxaOrig="1440" w:dyaOrig="1440" w14:anchorId="5808ABA1">
          <v:shape id="_x0000_i1091" type="#_x0000_t75" style="width:31.9pt;height:19.7pt" o:ole="">
            <v:imagedata r:id="rId23" o:title=""/>
          </v:shape>
          <w:control r:id="rId24" w:name="CheckBox5" w:shapeid="_x0000_i1091"/>
        </w:object>
      </w:r>
      <w:r>
        <w:rPr>
          <w:rFonts w:ascii="Arial" w:hAnsi="Arial" w:cs="Arial"/>
          <w:szCs w:val="20"/>
        </w:rPr>
        <w:tab/>
      </w:r>
      <w:r w:rsidR="001679EE">
        <w:rPr>
          <w:rFonts w:ascii="Arial" w:hAnsi="Arial" w:cs="Arial"/>
          <w:szCs w:val="20"/>
        </w:rPr>
        <w:t xml:space="preserve">      Desarrollado con Proveedor </w:t>
      </w:r>
      <w:r w:rsidR="001679EE">
        <w:rPr>
          <w:rFonts w:ascii="Arial" w:hAnsi="Arial" w:cs="Arial"/>
          <w:szCs w:val="20"/>
        </w:rPr>
        <w:tab/>
        <w:t xml:space="preserve">   </w:t>
      </w:r>
      <w:r w:rsidRPr="00B21428">
        <w:rPr>
          <w:rFonts w:ascii="Arial" w:hAnsi="Arial" w:cs="Arial"/>
          <w:szCs w:val="20"/>
        </w:rPr>
        <w:t xml:space="preserve"> </w:t>
      </w:r>
      <w:r w:rsidR="001679EE">
        <w:rPr>
          <w:rFonts w:ascii="Arial" w:hAnsi="Arial" w:cs="Arial"/>
          <w:szCs w:val="20"/>
        </w:rPr>
        <w:object w:dxaOrig="1440" w:dyaOrig="1440" w14:anchorId="5FAD36EC">
          <v:shape id="_x0000_i1093" type="#_x0000_t75" style="width:27.85pt;height:19.7pt" o:ole="">
            <v:imagedata r:id="rId25" o:title=""/>
          </v:shape>
          <w:control r:id="rId26" w:name="CheckBox6" w:shapeid="_x0000_i1093"/>
        </w:object>
      </w:r>
      <w:r w:rsidR="001679EE">
        <w:rPr>
          <w:rFonts w:ascii="Arial" w:hAnsi="Arial" w:cs="Arial"/>
          <w:szCs w:val="20"/>
        </w:rPr>
        <w:t xml:space="preserve">     </w:t>
      </w:r>
      <w:r w:rsidR="001679EE">
        <w:rPr>
          <w:rFonts w:ascii="Arial" w:hAnsi="Arial" w:cs="Arial"/>
          <w:szCs w:val="20"/>
        </w:rPr>
        <w:object w:dxaOrig="1440" w:dyaOrig="1440" w14:anchorId="1320EA1B">
          <v:shape id="_x0000_i1095" type="#_x0000_t75" style="width:33.3pt;height:19.7pt" o:ole="">
            <v:imagedata r:id="rId27" o:title=""/>
          </v:shape>
          <w:control r:id="rId28" w:name="CheckBox7" w:shapeid="_x0000_i1095"/>
        </w:object>
      </w:r>
    </w:p>
    <w:p w14:paraId="07B0C8D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2414FE2D" w14:textId="77777777" w:rsidR="000A76E9" w:rsidRPr="000A76E9" w:rsidRDefault="009B5E57" w:rsidP="00D919E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467CEAD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2D70A3E2" w14:textId="1E6EAF22" w:rsidR="00090040" w:rsidRPr="000D29F3" w:rsidRDefault="00090040" w:rsidP="005D2302">
      <w:pPr>
        <w:jc w:val="both"/>
        <w:rPr>
          <w:rFonts w:ascii="Arial" w:hAnsi="Arial" w:cs="Arial"/>
          <w:szCs w:val="20"/>
          <w:u w:val="single"/>
        </w:rPr>
      </w:pPr>
      <w:r w:rsidRPr="005553D1">
        <w:rPr>
          <w:rFonts w:ascii="Arial" w:hAnsi="Arial" w:cs="Arial"/>
          <w:szCs w:val="20"/>
        </w:rPr>
        <w:t>Fecha de Solicitud</w:t>
      </w:r>
      <w:r w:rsidR="00FD24A8"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 w:rsidR="00182E05">
        <w:rPr>
          <w:rFonts w:ascii="Arial" w:hAnsi="Arial" w:cs="Arial"/>
          <w:szCs w:val="20"/>
          <w:u w:val="single"/>
        </w:rPr>
        <w:t>2</w:t>
      </w:r>
      <w:r w:rsidR="007C7C4E">
        <w:rPr>
          <w:rFonts w:ascii="Arial" w:hAnsi="Arial" w:cs="Arial"/>
          <w:szCs w:val="20"/>
          <w:u w:val="single"/>
        </w:rPr>
        <w:t>7</w:t>
      </w:r>
      <w:r w:rsidR="00CB7A36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</w:t>
      </w:r>
      <w:r w:rsidR="00182E05">
        <w:rPr>
          <w:rFonts w:ascii="Arial" w:hAnsi="Arial" w:cs="Arial"/>
          <w:szCs w:val="20"/>
          <w:u w:val="single"/>
        </w:rPr>
        <w:t>4</w:t>
      </w:r>
      <w:r w:rsidR="00977C67">
        <w:rPr>
          <w:rFonts w:ascii="Arial" w:hAnsi="Arial" w:cs="Arial"/>
          <w:szCs w:val="20"/>
          <w:u w:val="single"/>
        </w:rPr>
        <w:t>/20</w:t>
      </w:r>
      <w:r w:rsidR="0079270E">
        <w:rPr>
          <w:rFonts w:ascii="Arial" w:hAnsi="Arial" w:cs="Arial"/>
          <w:szCs w:val="20"/>
          <w:u w:val="single"/>
        </w:rPr>
        <w:t>2</w:t>
      </w:r>
      <w:r w:rsidR="00EC3C97">
        <w:rPr>
          <w:rFonts w:ascii="Arial" w:hAnsi="Arial" w:cs="Arial"/>
          <w:szCs w:val="20"/>
          <w:u w:val="single"/>
        </w:rPr>
        <w:t>4</w:t>
      </w:r>
      <w:r w:rsidRPr="005553D1">
        <w:rPr>
          <w:rFonts w:ascii="Arial" w:hAnsi="Arial" w:cs="Arial"/>
          <w:szCs w:val="20"/>
        </w:rPr>
        <w:t>__</w:t>
      </w:r>
      <w:r w:rsidR="00C454EE">
        <w:rPr>
          <w:rFonts w:ascii="Arial" w:hAnsi="Arial" w:cs="Arial"/>
          <w:szCs w:val="20"/>
        </w:rPr>
        <w:t xml:space="preserve">____ Analista Solicitante </w:t>
      </w:r>
      <w:r w:rsidR="00C454EE" w:rsidRPr="000D29F3">
        <w:rPr>
          <w:rFonts w:ascii="Arial" w:hAnsi="Arial" w:cs="Arial"/>
          <w:szCs w:val="20"/>
        </w:rPr>
        <w:t>__</w:t>
      </w:r>
      <w:r w:rsidR="00394AFB">
        <w:rPr>
          <w:rFonts w:ascii="Arial" w:hAnsi="Arial" w:cs="Arial"/>
          <w:szCs w:val="20"/>
        </w:rPr>
        <w:t>Juan Gala</w:t>
      </w:r>
      <w:r w:rsidR="000D29F3" w:rsidRPr="000D29F3">
        <w:rPr>
          <w:rFonts w:ascii="Arial" w:hAnsi="Arial" w:cs="Arial"/>
          <w:szCs w:val="20"/>
        </w:rPr>
        <w:t>____</w:t>
      </w:r>
      <w:r w:rsidR="000D29F3">
        <w:rPr>
          <w:rFonts w:ascii="Arial" w:hAnsi="Arial" w:cs="Arial"/>
          <w:szCs w:val="20"/>
          <w:u w:val="single"/>
        </w:rPr>
        <w:t xml:space="preserve">              </w:t>
      </w:r>
    </w:p>
    <w:p w14:paraId="554BD13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58A53890" w14:textId="2357CB58" w:rsidR="00090040" w:rsidRPr="005553D1" w:rsidRDefault="00476F1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szCs w:val="20"/>
        </w:rPr>
        <w:t>Usuario Final ____</w:t>
      </w:r>
      <w:r w:rsidR="00D43427" w:rsidRPr="00D43427">
        <w:rPr>
          <w:rFonts w:ascii="Arial" w:hAnsi="Arial" w:cs="Arial"/>
          <w:szCs w:val="20"/>
          <w:u w:val="single"/>
        </w:rPr>
        <w:t xml:space="preserve"> </w:t>
      </w:r>
      <w:r w:rsidR="00F57F8A">
        <w:rPr>
          <w:rFonts w:ascii="Arial" w:hAnsi="Arial" w:cs="Arial"/>
          <w:szCs w:val="20"/>
          <w:u w:val="single"/>
        </w:rPr>
        <w:t>Diego Asmat</w:t>
      </w:r>
      <w:r w:rsidR="00AB2E66">
        <w:rPr>
          <w:rFonts w:ascii="Arial" w:hAnsi="Arial" w:cs="Arial"/>
          <w:szCs w:val="20"/>
        </w:rPr>
        <w:t>______ Área Usuario</w:t>
      </w:r>
      <w:r w:rsidR="0079270E">
        <w:rPr>
          <w:rFonts w:ascii="Arial" w:hAnsi="Arial" w:cs="Arial"/>
          <w:szCs w:val="20"/>
        </w:rPr>
        <w:t xml:space="preserve"> Final </w:t>
      </w:r>
      <w:r w:rsidR="00977C67">
        <w:rPr>
          <w:rFonts w:ascii="Arial" w:hAnsi="Arial" w:cs="Arial"/>
          <w:szCs w:val="20"/>
        </w:rPr>
        <w:t>_</w:t>
      </w:r>
      <w:r w:rsidR="00D43427" w:rsidRPr="00D43427">
        <w:rPr>
          <w:rFonts w:ascii="Arial" w:hAnsi="Arial" w:cs="Arial"/>
          <w:szCs w:val="20"/>
        </w:rPr>
        <w:t xml:space="preserve"> </w:t>
      </w:r>
      <w:r w:rsidR="00C90F47">
        <w:rPr>
          <w:rFonts w:ascii="Arial" w:hAnsi="Arial" w:cs="Arial"/>
          <w:szCs w:val="20"/>
        </w:rPr>
        <w:t>Productos y servicios para empresas</w:t>
      </w:r>
      <w:r w:rsidR="00090040" w:rsidRPr="005553D1">
        <w:rPr>
          <w:rFonts w:ascii="Arial" w:hAnsi="Arial" w:cs="Arial"/>
          <w:szCs w:val="20"/>
        </w:rPr>
        <w:t>____</w:t>
      </w:r>
      <w:r w:rsidR="00977C67">
        <w:rPr>
          <w:rFonts w:ascii="Arial" w:hAnsi="Arial" w:cs="Arial"/>
          <w:szCs w:val="20"/>
        </w:rPr>
        <w:t>_</w:t>
      </w:r>
    </w:p>
    <w:bookmarkEnd w:id="0"/>
    <w:bookmarkEnd w:id="1"/>
    <w:p w14:paraId="5577DE81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729FCDCE" w14:textId="765AECE4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 w:rsidR="00CF3A8B"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______</w:t>
      </w:r>
      <w:r w:rsidR="00C72AD2">
        <w:rPr>
          <w:rFonts w:ascii="Arial" w:hAnsi="Arial" w:cs="Arial"/>
          <w:szCs w:val="20"/>
          <w:u w:val="single"/>
        </w:rPr>
        <w:t>2</w:t>
      </w:r>
      <w:r w:rsidR="007C7C4E">
        <w:rPr>
          <w:rFonts w:ascii="Arial" w:hAnsi="Arial" w:cs="Arial"/>
          <w:szCs w:val="20"/>
          <w:u w:val="single"/>
        </w:rPr>
        <w:t>7</w:t>
      </w:r>
      <w:r w:rsidR="00425C2E">
        <w:rPr>
          <w:rFonts w:ascii="Arial" w:hAnsi="Arial" w:cs="Arial"/>
          <w:szCs w:val="20"/>
          <w:u w:val="single"/>
        </w:rPr>
        <w:t>/</w:t>
      </w:r>
      <w:r w:rsidR="00EC3C97">
        <w:rPr>
          <w:rFonts w:ascii="Arial" w:hAnsi="Arial" w:cs="Arial"/>
          <w:szCs w:val="20"/>
          <w:u w:val="single"/>
        </w:rPr>
        <w:t>0</w:t>
      </w:r>
      <w:r w:rsidR="00C72AD2">
        <w:rPr>
          <w:rFonts w:ascii="Arial" w:hAnsi="Arial" w:cs="Arial"/>
          <w:szCs w:val="20"/>
          <w:u w:val="single"/>
        </w:rPr>
        <w:t>9</w:t>
      </w:r>
      <w:r w:rsidR="00425C2E">
        <w:rPr>
          <w:rFonts w:ascii="Arial" w:hAnsi="Arial" w:cs="Arial"/>
          <w:szCs w:val="20"/>
          <w:u w:val="single"/>
        </w:rPr>
        <w:t>/</w:t>
      </w:r>
      <w:r w:rsidR="0079270E">
        <w:rPr>
          <w:rFonts w:ascii="Arial" w:hAnsi="Arial" w:cs="Arial"/>
          <w:szCs w:val="20"/>
          <w:u w:val="single"/>
        </w:rPr>
        <w:t>202</w:t>
      </w:r>
      <w:r w:rsidR="00EC3C97">
        <w:rPr>
          <w:rFonts w:ascii="Arial" w:hAnsi="Arial" w:cs="Arial"/>
          <w:szCs w:val="20"/>
          <w:u w:val="single"/>
        </w:rPr>
        <w:t>4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EC3C97">
        <w:rPr>
          <w:rFonts w:ascii="Arial" w:hAnsi="Arial" w:cs="Arial"/>
          <w:szCs w:val="20"/>
          <w:u w:val="single"/>
        </w:rPr>
        <w:t>06</w:t>
      </w:r>
      <w:r w:rsidR="003412DE" w:rsidRPr="000D29F3">
        <w:rPr>
          <w:rFonts w:ascii="Arial" w:hAnsi="Arial" w:cs="Arial"/>
          <w:szCs w:val="20"/>
          <w:u w:val="single"/>
        </w:rPr>
        <w:t>:</w:t>
      </w:r>
      <w:r w:rsidR="0079270E">
        <w:rPr>
          <w:rFonts w:ascii="Arial" w:hAnsi="Arial" w:cs="Arial"/>
          <w:szCs w:val="20"/>
          <w:u w:val="single"/>
        </w:rPr>
        <w:t>0</w:t>
      </w:r>
      <w:r w:rsidR="009440FA">
        <w:rPr>
          <w:rFonts w:ascii="Arial" w:hAnsi="Arial" w:cs="Arial"/>
          <w:szCs w:val="20"/>
          <w:u w:val="single"/>
        </w:rPr>
        <w:t>0</w:t>
      </w:r>
      <w:r w:rsidR="003412DE" w:rsidRPr="000D29F3">
        <w:rPr>
          <w:rFonts w:ascii="Arial" w:hAnsi="Arial" w:cs="Arial"/>
          <w:szCs w:val="20"/>
          <w:u w:val="single"/>
        </w:rPr>
        <w:t xml:space="preserve"> </w:t>
      </w:r>
      <w:r w:rsidR="007C7C4E">
        <w:rPr>
          <w:rFonts w:ascii="Arial" w:hAnsi="Arial" w:cs="Arial"/>
          <w:szCs w:val="20"/>
          <w:u w:val="single"/>
        </w:rPr>
        <w:t>p</w:t>
      </w:r>
      <w:r w:rsidR="00EC3C97">
        <w:rPr>
          <w:rFonts w:ascii="Arial" w:hAnsi="Arial" w:cs="Arial"/>
          <w:szCs w:val="20"/>
          <w:u w:val="single"/>
        </w:rPr>
        <w:t>m</w:t>
      </w:r>
      <w:r w:rsidRPr="005553D1">
        <w:rPr>
          <w:rFonts w:ascii="Arial" w:hAnsi="Arial" w:cs="Arial"/>
          <w:szCs w:val="20"/>
        </w:rPr>
        <w:t>__________________</w:t>
      </w:r>
      <w:r w:rsidR="00FA12D0">
        <w:rPr>
          <w:rFonts w:ascii="Arial" w:hAnsi="Arial" w:cs="Arial"/>
          <w:szCs w:val="20"/>
        </w:rPr>
        <w:t>_</w:t>
      </w:r>
    </w:p>
    <w:p w14:paraId="77A75AF5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6A596469" w14:textId="27BB4321" w:rsidR="0066265D" w:rsidRDefault="0066265D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Proyecto</w:t>
      </w:r>
      <w:r w:rsidR="005F37E6">
        <w:rPr>
          <w:rFonts w:ascii="Arial" w:hAnsi="Arial" w:cs="Arial"/>
          <w:szCs w:val="20"/>
        </w:rPr>
        <w:t xml:space="preserve"> </w:t>
      </w:r>
      <w:r w:rsidR="00090040" w:rsidRPr="005553D1">
        <w:rPr>
          <w:rFonts w:ascii="Arial" w:hAnsi="Arial" w:cs="Arial"/>
          <w:szCs w:val="20"/>
        </w:rPr>
        <w:t>_</w:t>
      </w:r>
      <w:r w:rsidR="00182E05" w:rsidRPr="00182E05">
        <w:t xml:space="preserve"> </w:t>
      </w:r>
      <w:r w:rsidR="00182E05" w:rsidRPr="00182E05">
        <w:rPr>
          <w:u w:val="single"/>
        </w:rPr>
        <w:t xml:space="preserve">Habilitador </w:t>
      </w:r>
      <w:proofErr w:type="spellStart"/>
      <w:r w:rsidR="00182E05" w:rsidRPr="00182E05">
        <w:rPr>
          <w:u w:val="single"/>
        </w:rPr>
        <w:t>Hos</w:t>
      </w:r>
      <w:proofErr w:type="spellEnd"/>
      <w:r w:rsidR="00182E05" w:rsidRPr="00182E05">
        <w:rPr>
          <w:u w:val="single"/>
        </w:rPr>
        <w:t xml:space="preserve"> </w:t>
      </w:r>
      <w:proofErr w:type="spellStart"/>
      <w:r w:rsidR="00182E05" w:rsidRPr="00182E05">
        <w:rPr>
          <w:u w:val="single"/>
        </w:rPr>
        <w:t>to</w:t>
      </w:r>
      <w:proofErr w:type="spellEnd"/>
      <w:r w:rsidR="00182E05" w:rsidRPr="00182E05">
        <w:rPr>
          <w:u w:val="single"/>
        </w:rPr>
        <w:t xml:space="preserve"> Web BXIE</w:t>
      </w:r>
      <w:r w:rsidR="00182E05" w:rsidRPr="005553D1">
        <w:rPr>
          <w:rFonts w:ascii="Arial" w:hAnsi="Arial" w:cs="Arial"/>
          <w:szCs w:val="20"/>
        </w:rPr>
        <w:t xml:space="preserve"> </w:t>
      </w:r>
      <w:r w:rsidR="003E7296" w:rsidRPr="005553D1">
        <w:rPr>
          <w:rFonts w:ascii="Arial" w:hAnsi="Arial" w:cs="Arial"/>
          <w:szCs w:val="20"/>
        </w:rPr>
        <w:t>_</w:t>
      </w:r>
      <w:r w:rsidR="003E7296">
        <w:rPr>
          <w:rFonts w:ascii="Arial" w:hAnsi="Arial" w:cs="Arial"/>
          <w:szCs w:val="20"/>
        </w:rPr>
        <w:t>_</w:t>
      </w:r>
    </w:p>
    <w:p w14:paraId="026DF048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4EA7AF5B" w14:textId="5DB36839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="008632E4">
        <w:rPr>
          <w:rFonts w:ascii="Arial" w:hAnsi="Arial" w:cs="Arial"/>
          <w:szCs w:val="20"/>
        </w:rPr>
        <w:t xml:space="preserve"> </w:t>
      </w:r>
      <w:r w:rsidR="00977C67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>_</w:t>
      </w:r>
      <w:r w:rsidR="003E7296" w:rsidRPr="00EC3C97">
        <w:rPr>
          <w:rFonts w:ascii="Arial" w:hAnsi="Arial" w:cs="Arial"/>
          <w:szCs w:val="20"/>
          <w:u w:val="single"/>
        </w:rPr>
        <w:t>Fractal</w:t>
      </w:r>
      <w:r w:rsidRPr="005553D1">
        <w:rPr>
          <w:rFonts w:ascii="Arial" w:hAnsi="Arial" w:cs="Arial"/>
          <w:szCs w:val="20"/>
        </w:rPr>
        <w:t>_____</w:t>
      </w:r>
    </w:p>
    <w:p w14:paraId="11FF0E8E" w14:textId="77777777" w:rsidR="000A178B" w:rsidRDefault="000A178B" w:rsidP="005D2302">
      <w:pPr>
        <w:jc w:val="both"/>
        <w:rPr>
          <w:rFonts w:ascii="Arial" w:hAnsi="Arial" w:cs="Arial"/>
          <w:szCs w:val="20"/>
        </w:rPr>
      </w:pPr>
    </w:p>
    <w:p w14:paraId="00DE1590" w14:textId="77777777" w:rsidR="00977C67" w:rsidRDefault="00977C67" w:rsidP="00977C67">
      <w:pPr>
        <w:jc w:val="both"/>
        <w:rPr>
          <w:rFonts w:ascii="Arial" w:hAnsi="Arial" w:cs="Arial"/>
          <w:szCs w:val="20"/>
        </w:rPr>
      </w:pPr>
    </w:p>
    <w:p w14:paraId="62EDDCB9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Aplicación </w:t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b/>
          <w:szCs w:val="20"/>
        </w:rPr>
        <w:tab/>
      </w:r>
      <w:r w:rsidRPr="00B21428">
        <w:rPr>
          <w:rFonts w:ascii="Arial" w:hAnsi="Arial" w:cs="Arial"/>
          <w:szCs w:val="20"/>
        </w:rPr>
        <w:t xml:space="preserve">Nueva Aplicación: </w:t>
      </w:r>
      <w:proofErr w:type="gramStart"/>
      <w:r w:rsidRPr="00B21428">
        <w:rPr>
          <w:rFonts w:ascii="Arial" w:hAnsi="Arial" w:cs="Arial"/>
          <w:szCs w:val="20"/>
        </w:rPr>
        <w:t>(  )</w:t>
      </w:r>
      <w:proofErr w:type="gramEnd"/>
      <w:r w:rsidRPr="00B21428">
        <w:rPr>
          <w:rFonts w:ascii="Arial" w:hAnsi="Arial" w:cs="Arial"/>
          <w:szCs w:val="20"/>
        </w:rPr>
        <w:t xml:space="preserve"> Si   (</w:t>
      </w:r>
      <w:r>
        <w:rPr>
          <w:rFonts w:ascii="Arial" w:hAnsi="Arial" w:cs="Arial"/>
          <w:szCs w:val="20"/>
        </w:rPr>
        <w:t xml:space="preserve"> x</w:t>
      </w:r>
      <w:r w:rsidRPr="00B21428">
        <w:rPr>
          <w:rFonts w:ascii="Arial" w:hAnsi="Arial" w:cs="Arial"/>
          <w:szCs w:val="20"/>
        </w:rPr>
        <w:t xml:space="preserve"> ) No</w:t>
      </w:r>
    </w:p>
    <w:p w14:paraId="5A3993E0" w14:textId="77777777" w:rsidR="00977C67" w:rsidRDefault="00977C67" w:rsidP="00977C67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9" w:type="dxa"/>
        <w:tblLook w:val="04A0" w:firstRow="1" w:lastRow="0" w:firstColumn="1" w:lastColumn="0" w:noHBand="0" w:noVBand="1"/>
      </w:tblPr>
      <w:tblGrid>
        <w:gridCol w:w="1561"/>
        <w:gridCol w:w="2465"/>
        <w:gridCol w:w="3199"/>
        <w:gridCol w:w="2244"/>
      </w:tblGrid>
      <w:tr w:rsidR="00977C67" w14:paraId="4866787A" w14:textId="77777777" w:rsidTr="00977C67">
        <w:tc>
          <w:tcPr>
            <w:tcW w:w="1561" w:type="dxa"/>
          </w:tcPr>
          <w:p w14:paraId="6DEAE88A" w14:textId="77777777" w:rsidR="00977C67" w:rsidRPr="004E1B89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908" w:type="dxa"/>
            <w:gridSpan w:val="3"/>
          </w:tcPr>
          <w:p w14:paraId="67E7F31C" w14:textId="6FD552AA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Banca por Internet Empresarial</w:t>
            </w:r>
            <w:r w:rsidR="00E141B4">
              <w:rPr>
                <w:rFonts w:ascii="Arial" w:hAnsi="Arial" w:cs="Arial"/>
                <w:b/>
                <w:color w:val="0000FF"/>
              </w:rPr>
              <w:t xml:space="preserve"> Repotenciada</w:t>
            </w:r>
          </w:p>
        </w:tc>
      </w:tr>
      <w:tr w:rsidR="00977C67" w14:paraId="318CD80B" w14:textId="77777777" w:rsidTr="00977C67">
        <w:tc>
          <w:tcPr>
            <w:tcW w:w="1561" w:type="dxa"/>
          </w:tcPr>
          <w:p w14:paraId="1E28AB1A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908" w:type="dxa"/>
            <w:gridSpan w:val="3"/>
          </w:tcPr>
          <w:p w14:paraId="1938C290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0A45AF"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977C67" w14:paraId="4A59E0C5" w14:textId="77777777" w:rsidTr="00977C67">
        <w:tc>
          <w:tcPr>
            <w:tcW w:w="1561" w:type="dxa"/>
          </w:tcPr>
          <w:p w14:paraId="0348EDA6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908" w:type="dxa"/>
            <w:gridSpan w:val="3"/>
          </w:tcPr>
          <w:p w14:paraId="5441300C" w14:textId="29FEB922" w:rsidR="00A575B9" w:rsidRDefault="00394AFB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\\SERBIFFILEX64\Sistemas_Distribuidos\CarpetaPase\JGALA\BXIE\</w:t>
            </w:r>
            <w:r w:rsidR="00C72AD2" w:rsidRPr="0077427C">
              <w:rPr>
                <w:rStyle w:val="Hipervnculo"/>
                <w:rFonts w:ascii="Arial" w:hAnsi="Arial" w:cs="Arial"/>
                <w:b/>
                <w:sz w:val="18"/>
              </w:rPr>
              <w:t>1</w:t>
            </w:r>
            <w:r w:rsidR="00C72AD2" w:rsidRPr="0077427C">
              <w:rPr>
                <w:rStyle w:val="Hipervnculo"/>
                <w:b/>
                <w:sz w:val="18"/>
              </w:rPr>
              <w:t>5052</w:t>
            </w:r>
            <w:r w:rsidR="002D76B7">
              <w:rPr>
                <w:rStyle w:val="Hipervnculo"/>
                <w:rFonts w:ascii="Arial" w:hAnsi="Arial" w:cs="Arial"/>
                <w:b/>
                <w:sz w:val="18"/>
              </w:rPr>
              <w:t>\</w:t>
            </w:r>
            <w:r w:rsidR="00721E2E" w:rsidRPr="00721E2E">
              <w:rPr>
                <w:rStyle w:val="Hipervnculo"/>
                <w:b/>
                <w:sz w:val="18"/>
              </w:rPr>
              <w:t>202</w:t>
            </w:r>
            <w:r w:rsidR="00EC3C97">
              <w:rPr>
                <w:rStyle w:val="Hipervnculo"/>
                <w:b/>
                <w:sz w:val="18"/>
              </w:rPr>
              <w:t>4</w:t>
            </w:r>
            <w:r w:rsidR="00721E2E" w:rsidRPr="00721E2E">
              <w:rPr>
                <w:rStyle w:val="Hipervnculo"/>
                <w:b/>
                <w:sz w:val="18"/>
              </w:rPr>
              <w:t>-</w:t>
            </w:r>
            <w:r w:rsidR="0077427C">
              <w:rPr>
                <w:rStyle w:val="Hipervnculo"/>
                <w:b/>
                <w:sz w:val="18"/>
              </w:rPr>
              <w:t>14360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\B2-BIFNET_EMPRESARIALREP_03.00.0</w:t>
            </w:r>
            <w:r w:rsidR="00EC3C97">
              <w:rPr>
                <w:rStyle w:val="Hipervnculo"/>
                <w:rFonts w:ascii="Arial" w:hAnsi="Arial" w:cs="Arial"/>
                <w:b/>
                <w:sz w:val="18"/>
              </w:rPr>
              <w:t>9</w:t>
            </w:r>
            <w:r w:rsidR="00C72AD2">
              <w:rPr>
                <w:rStyle w:val="Hipervnculo"/>
                <w:rFonts w:ascii="Arial" w:hAnsi="Arial" w:cs="Arial"/>
                <w:b/>
                <w:sz w:val="18"/>
              </w:rPr>
              <w:t>7</w:t>
            </w:r>
            <w:r w:rsidRPr="00394AFB">
              <w:rPr>
                <w:rStyle w:val="Hipervnculo"/>
                <w:rFonts w:ascii="Arial" w:hAnsi="Arial" w:cs="Arial"/>
                <w:b/>
                <w:sz w:val="18"/>
              </w:rPr>
              <w:t>\FUENTES\APLICATIVO</w:t>
            </w:r>
          </w:p>
          <w:p w14:paraId="1FD1B001" w14:textId="7FA41186" w:rsidR="002350EE" w:rsidRPr="00EC0722" w:rsidRDefault="002350EE" w:rsidP="00A575B9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0F7BFF6F" w14:textId="77777777" w:rsidTr="00977C67">
        <w:tc>
          <w:tcPr>
            <w:tcW w:w="1561" w:type="dxa"/>
          </w:tcPr>
          <w:p w14:paraId="7510BE34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908" w:type="dxa"/>
            <w:gridSpan w:val="3"/>
          </w:tcPr>
          <w:p w14:paraId="00F782AC" w14:textId="7ABF7C22" w:rsidR="00661B12" w:rsidRDefault="009A4215" w:rsidP="000B5C31">
            <w:pPr>
              <w:jc w:val="both"/>
            </w:pPr>
            <w:hyperlink r:id="rId29" w:history="1">
              <w:r w:rsidR="002350EE" w:rsidRPr="00DF3985">
                <w:rPr>
                  <w:rStyle w:val="Hipervnculo"/>
                </w:rPr>
                <w:t>\\serbiffilex64\Aseguramiento_Calidad_UAT\BIFNETEMPRESARIALREP\B2-BIFNET_EMPRESARIALREP_03.00.0</w:t>
              </w:r>
            </w:hyperlink>
            <w:r w:rsidR="00EC3C97">
              <w:rPr>
                <w:rStyle w:val="Hipervnculo"/>
              </w:rPr>
              <w:t>9</w:t>
            </w:r>
            <w:r w:rsidR="00C72AD2">
              <w:rPr>
                <w:rStyle w:val="Hipervnculo"/>
              </w:rPr>
              <w:t>7</w:t>
            </w:r>
          </w:p>
          <w:p w14:paraId="1E5DCC86" w14:textId="6B60F081" w:rsidR="002350EE" w:rsidRPr="00EC0722" w:rsidRDefault="002350EE" w:rsidP="000B5C31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77C67" w14:paraId="5B32AFFB" w14:textId="77777777" w:rsidTr="00977C67">
        <w:tc>
          <w:tcPr>
            <w:tcW w:w="1561" w:type="dxa"/>
          </w:tcPr>
          <w:p w14:paraId="2302F521" w14:textId="77777777" w:rsidR="00977C67" w:rsidRPr="003A0FF5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2465" w:type="dxa"/>
            <w:tcBorders>
              <w:right w:val="single" w:sz="4" w:space="0" w:color="auto"/>
            </w:tcBorders>
          </w:tcPr>
          <w:p w14:paraId="4382C87B" w14:textId="167FBC15" w:rsidR="00977C67" w:rsidRDefault="00C55675" w:rsidP="00645B5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</w:t>
            </w:r>
            <w:r w:rsidR="00C72AD2">
              <w:rPr>
                <w:b/>
                <w:sz w:val="18"/>
                <w:szCs w:val="20"/>
              </w:rPr>
              <w:t>6</w:t>
            </w:r>
          </w:p>
        </w:tc>
        <w:tc>
          <w:tcPr>
            <w:tcW w:w="3199" w:type="dxa"/>
            <w:tcBorders>
              <w:left w:val="single" w:sz="4" w:space="0" w:color="auto"/>
              <w:right w:val="single" w:sz="4" w:space="0" w:color="auto"/>
            </w:tcBorders>
          </w:tcPr>
          <w:p w14:paraId="0B51FA31" w14:textId="77777777" w:rsidR="00977C67" w:rsidRDefault="00977C67" w:rsidP="00977C67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244" w:type="dxa"/>
            <w:tcBorders>
              <w:left w:val="single" w:sz="4" w:space="0" w:color="auto"/>
            </w:tcBorders>
          </w:tcPr>
          <w:p w14:paraId="62F7E5AB" w14:textId="08E54E8A" w:rsidR="00977C67" w:rsidRDefault="00425C2E" w:rsidP="008B3BC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b/>
                <w:sz w:val="18"/>
                <w:szCs w:val="20"/>
              </w:rPr>
              <w:t>03.00.0</w:t>
            </w:r>
            <w:r w:rsidR="00EC3C97">
              <w:rPr>
                <w:b/>
                <w:sz w:val="18"/>
                <w:szCs w:val="20"/>
              </w:rPr>
              <w:t>9</w:t>
            </w:r>
            <w:r w:rsidR="00C72AD2">
              <w:rPr>
                <w:b/>
                <w:sz w:val="18"/>
                <w:szCs w:val="20"/>
              </w:rPr>
              <w:t>7</w:t>
            </w:r>
          </w:p>
        </w:tc>
      </w:tr>
    </w:tbl>
    <w:p w14:paraId="42960860" w14:textId="77777777" w:rsidR="00977C67" w:rsidRDefault="00977C67" w:rsidP="00977C67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10CC1CB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Alcance. (Marcar con una X)</w:t>
      </w:r>
    </w:p>
    <w:p w14:paraId="0175BFFF" w14:textId="77777777" w:rsidR="00977C67" w:rsidRPr="00E45672" w:rsidRDefault="00977C67" w:rsidP="00977C67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977C67" w14:paraId="42367BD8" w14:textId="77777777" w:rsidTr="00977C67">
        <w:tc>
          <w:tcPr>
            <w:tcW w:w="3706" w:type="dxa"/>
          </w:tcPr>
          <w:p w14:paraId="1D533942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CC8657B" w14:textId="079926B7" w:rsidR="00977C67" w:rsidRDefault="00D37824" w:rsidP="00977C6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X</w:t>
            </w:r>
          </w:p>
        </w:tc>
        <w:tc>
          <w:tcPr>
            <w:tcW w:w="3260" w:type="dxa"/>
          </w:tcPr>
          <w:p w14:paraId="4EE9F01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7FAD9B9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5825DB00" w14:textId="77777777" w:rsidTr="00977C67">
        <w:tc>
          <w:tcPr>
            <w:tcW w:w="3706" w:type="dxa"/>
          </w:tcPr>
          <w:p w14:paraId="3F39E9B5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2BC78F3C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1CEB968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12AB7EA2" w14:textId="672B3DDE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6CD9BD76" w14:textId="77777777" w:rsidTr="00977C67">
        <w:tc>
          <w:tcPr>
            <w:tcW w:w="3706" w:type="dxa"/>
          </w:tcPr>
          <w:p w14:paraId="3F4F7A26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Instalación en </w:t>
            </w:r>
            <w:proofErr w:type="spellStart"/>
            <w:r w:rsidRPr="00CB292A">
              <w:rPr>
                <w:rFonts w:ascii="Arial" w:hAnsi="Arial" w:cs="Arial"/>
                <w:szCs w:val="20"/>
              </w:rPr>
              <w:t>PCs</w:t>
            </w:r>
            <w:proofErr w:type="spellEnd"/>
            <w:r w:rsidRPr="00CB292A">
              <w:rPr>
                <w:rFonts w:ascii="Arial" w:hAnsi="Arial" w:cs="Arial"/>
                <w:szCs w:val="20"/>
              </w:rPr>
              <w:t xml:space="preserve"> de usuario</w:t>
            </w:r>
          </w:p>
        </w:tc>
        <w:tc>
          <w:tcPr>
            <w:tcW w:w="1080" w:type="dxa"/>
          </w:tcPr>
          <w:p w14:paraId="670DD3E7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1887256E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Web </w:t>
            </w:r>
            <w:proofErr w:type="spellStart"/>
            <w:r w:rsidRPr="002A221F">
              <w:rPr>
                <w:rFonts w:ascii="Arial" w:hAnsi="Arial" w:cs="Arial"/>
                <w:szCs w:val="20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13B39EA4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977C67" w14:paraId="0C896993" w14:textId="77777777" w:rsidTr="00977C67">
        <w:tc>
          <w:tcPr>
            <w:tcW w:w="3706" w:type="dxa"/>
          </w:tcPr>
          <w:p w14:paraId="7846476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3B2F58FF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276093A" w14:textId="77777777" w:rsidR="00977C67" w:rsidRPr="00CB292A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54CC0B3" w14:textId="77777777" w:rsidR="00977C67" w:rsidRDefault="00977C67" w:rsidP="00977C67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0EA3D804" w14:textId="77777777" w:rsidR="00977C67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p w14:paraId="3EA2B9FD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Software/Aplicativo </w:t>
      </w:r>
      <w:proofErr w:type="spellStart"/>
      <w:r w:rsidRPr="00B21428">
        <w:rPr>
          <w:rFonts w:ascii="Arial" w:hAnsi="Arial" w:cs="Arial"/>
          <w:b/>
          <w:szCs w:val="20"/>
        </w:rPr>
        <w:t>pre-instalado</w:t>
      </w:r>
      <w:proofErr w:type="spellEnd"/>
      <w:r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03C60305" w14:textId="77777777" w:rsidR="00977C67" w:rsidRPr="00182F61" w:rsidRDefault="00977C67" w:rsidP="00977C67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977C67" w:rsidRPr="007613AC" w14:paraId="0C545FA0" w14:textId="77777777" w:rsidTr="00977C67">
        <w:tc>
          <w:tcPr>
            <w:tcW w:w="4503" w:type="dxa"/>
            <w:shd w:val="clear" w:color="auto" w:fill="auto"/>
          </w:tcPr>
          <w:p w14:paraId="5E6E7DB4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4FD946A5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5D780321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601CE500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4F8A0CF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7E1F2827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5E2068" w14:paraId="3FFB5137" w14:textId="77777777" w:rsidTr="00977C67">
        <w:tc>
          <w:tcPr>
            <w:tcW w:w="4503" w:type="dxa"/>
          </w:tcPr>
          <w:p w14:paraId="2D4F62E3" w14:textId="7EBC5931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JBOSS</w:t>
            </w:r>
          </w:p>
        </w:tc>
        <w:tc>
          <w:tcPr>
            <w:tcW w:w="1417" w:type="dxa"/>
          </w:tcPr>
          <w:p w14:paraId="5991651F" w14:textId="1160784A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7.1</w:t>
            </w:r>
          </w:p>
        </w:tc>
        <w:tc>
          <w:tcPr>
            <w:tcW w:w="1843" w:type="dxa"/>
          </w:tcPr>
          <w:p w14:paraId="39E13B1E" w14:textId="795B5F4B" w:rsidR="005E2068" w:rsidRDefault="005E2068" w:rsidP="005E2068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10A5B41C" w14:textId="7D701750" w:rsidR="005E2068" w:rsidRDefault="00EA5386" w:rsidP="005E2068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</w:tr>
      <w:tr w:rsidR="00977C67" w14:paraId="6841713C" w14:textId="77777777" w:rsidTr="00977C67">
        <w:tc>
          <w:tcPr>
            <w:tcW w:w="4503" w:type="dxa"/>
          </w:tcPr>
          <w:p w14:paraId="276789E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4A22B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308D0053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C52317E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977C67" w14:paraId="7D6F2F8B" w14:textId="77777777" w:rsidTr="00977C67">
        <w:tc>
          <w:tcPr>
            <w:tcW w:w="4503" w:type="dxa"/>
          </w:tcPr>
          <w:p w14:paraId="31A1E90F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417" w:type="dxa"/>
          </w:tcPr>
          <w:p w14:paraId="2B76AB42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843" w:type="dxa"/>
          </w:tcPr>
          <w:p w14:paraId="0294CF68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701" w:type="dxa"/>
          </w:tcPr>
          <w:p w14:paraId="21E586C0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7FD664" w14:textId="77777777" w:rsidR="00977C67" w:rsidRDefault="00977C67" w:rsidP="00977C67"/>
    <w:p w14:paraId="1C508D93" w14:textId="77777777" w:rsidR="00977C67" w:rsidRPr="00B21428" w:rsidRDefault="00977C67" w:rsidP="00977C67">
      <w:pPr>
        <w:pStyle w:val="Ttulo4"/>
        <w:numPr>
          <w:ilvl w:val="0"/>
          <w:numId w:val="21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95412AC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977C67" w:rsidRPr="00421F4B" w14:paraId="574962DA" w14:textId="77777777" w:rsidTr="00977C67">
        <w:tc>
          <w:tcPr>
            <w:tcW w:w="632" w:type="dxa"/>
            <w:shd w:val="clear" w:color="auto" w:fill="auto"/>
          </w:tcPr>
          <w:p w14:paraId="095D3B43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8B72698" w14:textId="77777777" w:rsidR="00977C67" w:rsidRPr="00421F4B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5508A56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7DD7B50B" w14:textId="77777777" w:rsidR="00977C67" w:rsidRPr="00421F4B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421F4B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421F4B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EA5386" w:rsidRPr="00421F4B" w14:paraId="36829923" w14:textId="77777777" w:rsidTr="00977C67">
        <w:tc>
          <w:tcPr>
            <w:tcW w:w="632" w:type="dxa"/>
          </w:tcPr>
          <w:p w14:paraId="356228C7" w14:textId="33911F33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713" w:type="dxa"/>
          </w:tcPr>
          <w:p w14:paraId="11C31D22" w14:textId="41A3A464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proofErr w:type="spellStart"/>
            <w:r w:rsidRPr="001477BA">
              <w:rPr>
                <w:rFonts w:ascii="Arial" w:hAnsi="Arial" w:cs="Arial"/>
                <w:i/>
              </w:rPr>
              <w:t>DCIBS_BIFNETEAR.ear</w:t>
            </w:r>
            <w:proofErr w:type="spellEnd"/>
          </w:p>
        </w:tc>
        <w:tc>
          <w:tcPr>
            <w:tcW w:w="3119" w:type="dxa"/>
          </w:tcPr>
          <w:p w14:paraId="054155BB" w14:textId="5CBC535E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  <w:proofErr w:type="spellStart"/>
            <w:r w:rsidRPr="001477BA">
              <w:rPr>
                <w:rFonts w:ascii="Arial" w:hAnsi="Arial" w:cs="Arial"/>
                <w:i/>
              </w:rPr>
              <w:t>DCIBS_BIFNETEAR.ear</w:t>
            </w:r>
            <w:proofErr w:type="spellEnd"/>
          </w:p>
        </w:tc>
      </w:tr>
      <w:tr w:rsidR="00EA5386" w:rsidRPr="00421F4B" w14:paraId="1606503A" w14:textId="77777777" w:rsidTr="00977C67">
        <w:tc>
          <w:tcPr>
            <w:tcW w:w="632" w:type="dxa"/>
          </w:tcPr>
          <w:p w14:paraId="4B39A204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2</w:t>
            </w:r>
          </w:p>
        </w:tc>
        <w:tc>
          <w:tcPr>
            <w:tcW w:w="5713" w:type="dxa"/>
          </w:tcPr>
          <w:p w14:paraId="7D09462C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67D5F43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366D0D44" w14:textId="77777777" w:rsidTr="00977C67">
        <w:tc>
          <w:tcPr>
            <w:tcW w:w="632" w:type="dxa"/>
          </w:tcPr>
          <w:p w14:paraId="0B4072AD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3</w:t>
            </w:r>
          </w:p>
        </w:tc>
        <w:tc>
          <w:tcPr>
            <w:tcW w:w="5713" w:type="dxa"/>
          </w:tcPr>
          <w:p w14:paraId="427C13C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2D0F1388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7A90DD1" w14:textId="77777777" w:rsidTr="00977C67">
        <w:tc>
          <w:tcPr>
            <w:tcW w:w="632" w:type="dxa"/>
          </w:tcPr>
          <w:p w14:paraId="10A2C0C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 w:rsidRPr="00421F4B">
              <w:rPr>
                <w:rFonts w:ascii="Arial" w:hAnsi="Arial" w:cs="Arial"/>
              </w:rPr>
              <w:t>4</w:t>
            </w:r>
          </w:p>
        </w:tc>
        <w:tc>
          <w:tcPr>
            <w:tcW w:w="5713" w:type="dxa"/>
          </w:tcPr>
          <w:p w14:paraId="4ECA21F4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3B85660E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20E0FE87" w14:textId="77777777" w:rsidTr="00977C67">
        <w:tc>
          <w:tcPr>
            <w:tcW w:w="632" w:type="dxa"/>
          </w:tcPr>
          <w:p w14:paraId="7B83BF8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713" w:type="dxa"/>
          </w:tcPr>
          <w:p w14:paraId="08576527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1BD04B2F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EA5386" w:rsidRPr="00421F4B" w14:paraId="0457B95A" w14:textId="77777777" w:rsidTr="00977C67">
        <w:tc>
          <w:tcPr>
            <w:tcW w:w="632" w:type="dxa"/>
          </w:tcPr>
          <w:p w14:paraId="72913A36" w14:textId="77777777" w:rsidR="00EA5386" w:rsidRPr="00421F4B" w:rsidRDefault="00EA5386" w:rsidP="00EA5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5713" w:type="dxa"/>
          </w:tcPr>
          <w:p w14:paraId="48731A29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3119" w:type="dxa"/>
          </w:tcPr>
          <w:p w14:paraId="02BF6A25" w14:textId="77777777" w:rsidR="00EA5386" w:rsidRPr="00421F4B" w:rsidRDefault="00EA5386" w:rsidP="00EA5386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346E761C" w14:textId="77777777" w:rsidR="00977C67" w:rsidRDefault="00977C67" w:rsidP="00977C67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0CB5D46D" w14:textId="77777777" w:rsidR="00977C67" w:rsidRPr="00B21428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36A31009" w14:textId="03363922" w:rsidR="00977C67" w:rsidRPr="00A97199" w:rsidRDefault="00977C67" w:rsidP="00977C67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  <w:t>___DCIBS_BIFNET____</w:t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_____</w:t>
      </w:r>
      <w:r w:rsidR="00427F5F">
        <w:rPr>
          <w:b w:val="0"/>
          <w:i/>
        </w:rPr>
        <w:t xml:space="preserve"> </w:t>
      </w:r>
      <w:r>
        <w:rPr>
          <w:b w:val="0"/>
          <w:i/>
        </w:rPr>
        <w:t>________</w:t>
      </w:r>
    </w:p>
    <w:p w14:paraId="28AAEE78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408B2E70" w14:textId="77777777" w:rsidR="00977C67" w:rsidRDefault="00977C67" w:rsidP="00977C67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3"/>
        <w:gridCol w:w="3782"/>
        <w:gridCol w:w="2528"/>
        <w:gridCol w:w="903"/>
        <w:gridCol w:w="678"/>
        <w:gridCol w:w="678"/>
        <w:gridCol w:w="681"/>
      </w:tblGrid>
      <w:tr w:rsidR="00BC3256" w:rsidRPr="007613AC" w14:paraId="7BD92342" w14:textId="77777777" w:rsidTr="00C063FB">
        <w:tc>
          <w:tcPr>
            <w:tcW w:w="352" w:type="dxa"/>
            <w:shd w:val="clear" w:color="auto" w:fill="auto"/>
          </w:tcPr>
          <w:p w14:paraId="3681450C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896" w:type="dxa"/>
            <w:shd w:val="clear" w:color="auto" w:fill="auto"/>
          </w:tcPr>
          <w:p w14:paraId="1842A658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2369" w:type="dxa"/>
            <w:shd w:val="clear" w:color="auto" w:fill="auto"/>
          </w:tcPr>
          <w:p w14:paraId="4FF42E4C" w14:textId="77777777" w:rsidR="00977C67" w:rsidRPr="007613AC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934" w:type="dxa"/>
            <w:shd w:val="clear" w:color="auto" w:fill="auto"/>
          </w:tcPr>
          <w:p w14:paraId="65A0F98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6B9129F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79" w:type="dxa"/>
            <w:shd w:val="clear" w:color="auto" w:fill="auto"/>
          </w:tcPr>
          <w:p w14:paraId="3B041A50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2772356C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79" w:type="dxa"/>
            <w:shd w:val="clear" w:color="auto" w:fill="auto"/>
          </w:tcPr>
          <w:p w14:paraId="63783936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1637C9AD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84" w:type="dxa"/>
            <w:shd w:val="clear" w:color="auto" w:fill="auto"/>
          </w:tcPr>
          <w:p w14:paraId="7540AB64" w14:textId="77777777" w:rsidR="00977C67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4CFC0859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BC3256" w14:paraId="55D69985" w14:textId="77777777" w:rsidTr="00C063FB">
        <w:tc>
          <w:tcPr>
            <w:tcW w:w="352" w:type="dxa"/>
          </w:tcPr>
          <w:p w14:paraId="542A8E84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1</w:t>
            </w:r>
          </w:p>
        </w:tc>
        <w:tc>
          <w:tcPr>
            <w:tcW w:w="3896" w:type="dxa"/>
          </w:tcPr>
          <w:p w14:paraId="7FAA3B63" w14:textId="1DA40291" w:rsidR="00977C67" w:rsidRPr="00F1713C" w:rsidRDefault="00BC3256" w:rsidP="00977C67">
            <w:pPr>
              <w:jc w:val="both"/>
              <w:rPr>
                <w:rFonts w:ascii="Arial" w:hAnsi="Arial" w:cs="Arial"/>
                <w:i/>
              </w:rPr>
            </w:pPr>
            <w:r w:rsidRPr="00BC3256">
              <w:rPr>
                <w:rFonts w:ascii="Arial" w:hAnsi="Arial" w:cs="Arial"/>
                <w:i/>
                <w:sz w:val="16"/>
                <w:szCs w:val="20"/>
              </w:rPr>
              <w:t>2024-14360</w:t>
            </w:r>
            <w:r>
              <w:rPr>
                <w:rFonts w:ascii="Arial" w:hAnsi="Arial" w:cs="Arial"/>
                <w:i/>
                <w:sz w:val="16"/>
                <w:szCs w:val="20"/>
              </w:rPr>
              <w:t>/</w:t>
            </w:r>
            <w:r w:rsidRPr="00BC3256">
              <w:rPr>
                <w:rFonts w:ascii="Arial" w:hAnsi="Arial" w:cs="Arial"/>
                <w:i/>
                <w:sz w:val="16"/>
                <w:szCs w:val="20"/>
              </w:rPr>
              <w:t>B2</w:t>
            </w:r>
            <w:r>
              <w:rPr>
                <w:rFonts w:ascii="Arial" w:hAnsi="Arial" w:cs="Arial"/>
                <w:i/>
                <w:sz w:val="16"/>
                <w:szCs w:val="20"/>
              </w:rPr>
              <w:t>-</w:t>
            </w:r>
            <w:r w:rsidRPr="00BC3256">
              <w:rPr>
                <w:rFonts w:ascii="Arial" w:hAnsi="Arial" w:cs="Arial"/>
                <w:i/>
                <w:sz w:val="16"/>
                <w:szCs w:val="20"/>
              </w:rPr>
              <w:t>BIFNET_EMPRESARIALREP_03.00.097</w:t>
            </w:r>
            <w:r>
              <w:rPr>
                <w:rFonts w:ascii="Arial" w:hAnsi="Arial" w:cs="Arial"/>
                <w:i/>
                <w:sz w:val="16"/>
                <w:szCs w:val="20"/>
              </w:rPr>
              <w:t>/</w:t>
            </w:r>
            <w:r w:rsidRPr="00BC3256">
              <w:rPr>
                <w:rFonts w:ascii="Arial" w:hAnsi="Arial" w:cs="Arial"/>
                <w:i/>
                <w:sz w:val="16"/>
                <w:szCs w:val="20"/>
              </w:rPr>
              <w:t>PASE A PRODUCCION</w:t>
            </w:r>
            <w:r>
              <w:rPr>
                <w:rFonts w:ascii="Arial" w:hAnsi="Arial" w:cs="Arial"/>
                <w:i/>
                <w:sz w:val="16"/>
                <w:szCs w:val="20"/>
              </w:rPr>
              <w:t>/</w:t>
            </w:r>
            <w:r w:rsidRPr="00BC3256">
              <w:rPr>
                <w:rFonts w:ascii="Arial" w:hAnsi="Arial" w:cs="Arial"/>
                <w:i/>
                <w:sz w:val="16"/>
                <w:szCs w:val="20"/>
              </w:rPr>
              <w:t>SQL</w:t>
            </w:r>
            <w:r w:rsidRPr="00BC3256">
              <w:rPr>
                <w:rFonts w:ascii="Arial" w:hAnsi="Arial" w:cs="Arial"/>
                <w:i/>
                <w:sz w:val="16"/>
                <w:szCs w:val="20"/>
              </w:rPr>
              <w:t>/</w:t>
            </w:r>
            <w:r w:rsidR="00B350AC" w:rsidRPr="00C063FB">
              <w:rPr>
                <w:rFonts w:ascii="Arial" w:hAnsi="Arial" w:cs="Arial"/>
                <w:i/>
                <w:sz w:val="16"/>
                <w:szCs w:val="20"/>
                <w:highlight w:val="yellow"/>
              </w:rPr>
              <w:t>s</w:t>
            </w:r>
            <w:r w:rsidR="004B4F4A" w:rsidRPr="00C063FB">
              <w:rPr>
                <w:rFonts w:ascii="Arial" w:hAnsi="Arial" w:cs="Arial"/>
                <w:i/>
                <w:sz w:val="16"/>
                <w:szCs w:val="20"/>
                <w:highlight w:val="yellow"/>
              </w:rPr>
              <w:t>cript_config.sql</w:t>
            </w:r>
          </w:p>
        </w:tc>
        <w:tc>
          <w:tcPr>
            <w:tcW w:w="2369" w:type="dxa"/>
          </w:tcPr>
          <w:p w14:paraId="40B53236" w14:textId="245CDDDD" w:rsidR="00977C67" w:rsidRPr="00F1713C" w:rsidRDefault="004B4F4A" w:rsidP="00977C67">
            <w:pPr>
              <w:jc w:val="both"/>
              <w:rPr>
                <w:rFonts w:ascii="Arial" w:hAnsi="Arial" w:cs="Arial"/>
                <w:i/>
              </w:rPr>
            </w:pPr>
            <w:r w:rsidRPr="004B4F4A">
              <w:rPr>
                <w:rFonts w:ascii="Arial" w:hAnsi="Arial" w:cs="Arial"/>
                <w:i/>
              </w:rPr>
              <w:t>DC_PARAM_SERVICIOS</w:t>
            </w:r>
          </w:p>
        </w:tc>
        <w:tc>
          <w:tcPr>
            <w:tcW w:w="934" w:type="dxa"/>
          </w:tcPr>
          <w:p w14:paraId="0254152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79" w:type="dxa"/>
          </w:tcPr>
          <w:p w14:paraId="6EBCB409" w14:textId="3CB3A077" w:rsidR="00977C67" w:rsidRDefault="004B4F4A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X</w:t>
            </w:r>
          </w:p>
        </w:tc>
        <w:tc>
          <w:tcPr>
            <w:tcW w:w="679" w:type="dxa"/>
          </w:tcPr>
          <w:p w14:paraId="5853BDE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84" w:type="dxa"/>
          </w:tcPr>
          <w:p w14:paraId="1FA9F2DC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BC3256" w14:paraId="7E782873" w14:textId="77777777" w:rsidTr="00C063FB">
        <w:tc>
          <w:tcPr>
            <w:tcW w:w="352" w:type="dxa"/>
          </w:tcPr>
          <w:p w14:paraId="24CC549E" w14:textId="77777777" w:rsidR="00977C67" w:rsidRPr="00F1713C" w:rsidRDefault="00977C67" w:rsidP="00977C67">
            <w:pPr>
              <w:jc w:val="center"/>
              <w:rPr>
                <w:rFonts w:ascii="Arial" w:hAnsi="Arial" w:cs="Arial"/>
              </w:rPr>
            </w:pPr>
            <w:r w:rsidRPr="00F1713C">
              <w:rPr>
                <w:rFonts w:ascii="Arial" w:hAnsi="Arial" w:cs="Arial"/>
              </w:rPr>
              <w:t>2</w:t>
            </w:r>
          </w:p>
        </w:tc>
        <w:tc>
          <w:tcPr>
            <w:tcW w:w="3896" w:type="dxa"/>
          </w:tcPr>
          <w:p w14:paraId="4DD6E7F2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369" w:type="dxa"/>
          </w:tcPr>
          <w:p w14:paraId="488D11BF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934" w:type="dxa"/>
          </w:tcPr>
          <w:p w14:paraId="66EE964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79" w:type="dxa"/>
          </w:tcPr>
          <w:p w14:paraId="6A078C4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79" w:type="dxa"/>
          </w:tcPr>
          <w:p w14:paraId="3E9DC7B4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84" w:type="dxa"/>
          </w:tcPr>
          <w:p w14:paraId="46030F8B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063FB" w14:paraId="0AC11DF1" w14:textId="77777777" w:rsidTr="00C063FB">
        <w:trPr>
          <w:gridBefore w:val="2"/>
          <w:wBefore w:w="4248" w:type="dxa"/>
        </w:trPr>
        <w:tc>
          <w:tcPr>
            <w:tcW w:w="3303" w:type="dxa"/>
            <w:gridSpan w:val="2"/>
          </w:tcPr>
          <w:p w14:paraId="62B4C5A0" w14:textId="77777777" w:rsidR="00977C67" w:rsidRPr="00F1713C" w:rsidRDefault="00977C67" w:rsidP="00977C6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79" w:type="dxa"/>
          </w:tcPr>
          <w:p w14:paraId="4C0E8316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79" w:type="dxa"/>
          </w:tcPr>
          <w:p w14:paraId="63C7B569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84" w:type="dxa"/>
          </w:tcPr>
          <w:p w14:paraId="7F8775DA" w14:textId="77777777" w:rsidR="00977C67" w:rsidRDefault="00977C67" w:rsidP="00977C6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DA64FD6" w14:textId="77777777" w:rsidR="00977C67" w:rsidRDefault="00977C67" w:rsidP="00977C67">
      <w:pPr>
        <w:pStyle w:val="Ttulo4"/>
        <w:rPr>
          <w:i/>
          <w:u w:val="single"/>
        </w:rPr>
      </w:pPr>
      <w:r>
        <w:rPr>
          <w:i/>
          <w:u w:val="single"/>
        </w:rPr>
        <w:t xml:space="preserve">Aplicación </w:t>
      </w:r>
    </w:p>
    <w:p w14:paraId="6051A1CD" w14:textId="77777777" w:rsidR="00977C67" w:rsidRPr="005D23B6" w:rsidRDefault="00977C67" w:rsidP="00977C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650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2552"/>
        <w:gridCol w:w="567"/>
        <w:gridCol w:w="579"/>
        <w:gridCol w:w="508"/>
        <w:gridCol w:w="1905"/>
      </w:tblGrid>
      <w:tr w:rsidR="00977C67" w:rsidRPr="007613AC" w14:paraId="66039373" w14:textId="77777777" w:rsidTr="00977C67">
        <w:trPr>
          <w:trHeight w:val="1027"/>
        </w:trPr>
        <w:tc>
          <w:tcPr>
            <w:tcW w:w="562" w:type="dxa"/>
            <w:shd w:val="clear" w:color="auto" w:fill="auto"/>
          </w:tcPr>
          <w:p w14:paraId="36B9263E" w14:textId="77777777" w:rsidR="00977C67" w:rsidRPr="005C2303" w:rsidRDefault="00977C67" w:rsidP="00977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977" w:type="dxa"/>
            <w:shd w:val="clear" w:color="auto" w:fill="auto"/>
          </w:tcPr>
          <w:p w14:paraId="77FCDA28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14:paraId="3A4A353B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67" w:type="dxa"/>
            <w:shd w:val="clear" w:color="auto" w:fill="auto"/>
          </w:tcPr>
          <w:p w14:paraId="4BE8E649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40D74DCB" w14:textId="77777777" w:rsidR="00977C67" w:rsidRPr="005C2303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79" w:type="dxa"/>
            <w:shd w:val="clear" w:color="auto" w:fill="auto"/>
          </w:tcPr>
          <w:p w14:paraId="1ED04555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700868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508" w:type="dxa"/>
            <w:shd w:val="clear" w:color="auto" w:fill="auto"/>
          </w:tcPr>
          <w:p w14:paraId="2A35A8C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799D6C7" w14:textId="77777777" w:rsidR="00977C67" w:rsidRPr="00DF4006" w:rsidRDefault="00977C67" w:rsidP="00977C67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905" w:type="dxa"/>
            <w:shd w:val="clear" w:color="auto" w:fill="auto"/>
          </w:tcPr>
          <w:p w14:paraId="13D1785F" w14:textId="77777777" w:rsidR="00977C67" w:rsidRPr="002D18B5" w:rsidRDefault="00977C67" w:rsidP="00977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C77509" w14:paraId="26428F76" w14:textId="77777777" w:rsidTr="00977C67">
        <w:trPr>
          <w:trHeight w:val="224"/>
        </w:trPr>
        <w:tc>
          <w:tcPr>
            <w:tcW w:w="562" w:type="dxa"/>
          </w:tcPr>
          <w:p w14:paraId="323C92CC" w14:textId="7481D51B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14:paraId="58D864CA" w14:textId="243DF59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</w:tcPr>
          <w:p w14:paraId="009F7A92" w14:textId="1A17F5D0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012DD6B6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692A2EA" w14:textId="445B7089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80C315" w14:textId="6B759D1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30C8E694" w14:textId="2DF4FB1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2647077C" w14:textId="77777777" w:rsidTr="00977C67">
        <w:trPr>
          <w:trHeight w:val="217"/>
        </w:trPr>
        <w:tc>
          <w:tcPr>
            <w:tcW w:w="562" w:type="dxa"/>
          </w:tcPr>
          <w:p w14:paraId="62867795" w14:textId="4B7D688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5BA6878A" w14:textId="0ACBE784" w:rsidR="00C77509" w:rsidRPr="00645B5F" w:rsidRDefault="00C77509" w:rsidP="00C77509">
            <w:pPr>
              <w:rPr>
                <w:rFonts w:ascii="Calibri" w:hAnsi="Calibri" w:cs="Calibri"/>
                <w:bCs w:val="0"/>
                <w:szCs w:val="22"/>
                <w:lang w:val="es-PE" w:eastAsia="en-US"/>
              </w:rPr>
            </w:pPr>
          </w:p>
        </w:tc>
        <w:tc>
          <w:tcPr>
            <w:tcW w:w="2552" w:type="dxa"/>
          </w:tcPr>
          <w:p w14:paraId="1EAA8F01" w14:textId="7A43817F" w:rsidR="00C77509" w:rsidRPr="00645B5F" w:rsidRDefault="00C77509" w:rsidP="00C77509">
            <w:pPr>
              <w:jc w:val="both"/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103CD2F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0876DB2D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2C307B7" w14:textId="69303A8F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F0BE46E" w14:textId="610791C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5125C6D1" w14:textId="77777777" w:rsidTr="009E7E29">
        <w:trPr>
          <w:trHeight w:val="224"/>
        </w:trPr>
        <w:tc>
          <w:tcPr>
            <w:tcW w:w="562" w:type="dxa"/>
          </w:tcPr>
          <w:p w14:paraId="0DF6EA61" w14:textId="4442BED6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548A45E8" w14:textId="38A8F16D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57A8B7BC" w14:textId="51AEC42E" w:rsidR="00C77509" w:rsidRPr="00645B5F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lang w:val="es-PE" w:eastAsia="en-US"/>
              </w:rPr>
            </w:pPr>
          </w:p>
        </w:tc>
        <w:tc>
          <w:tcPr>
            <w:tcW w:w="567" w:type="dxa"/>
          </w:tcPr>
          <w:p w14:paraId="7E9D9B0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F5280A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1B1DE687" w14:textId="251FD80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65217F8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4FEC905" w14:textId="77777777" w:rsidTr="009E7E29">
        <w:trPr>
          <w:trHeight w:val="224"/>
        </w:trPr>
        <w:tc>
          <w:tcPr>
            <w:tcW w:w="562" w:type="dxa"/>
          </w:tcPr>
          <w:p w14:paraId="726B61F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C9A45A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56EFA7F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6D8CCA6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4D3CC8D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2FF11B8C" w14:textId="4049117D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4FBA9BFB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7B6DC75" w14:textId="77777777" w:rsidTr="009E7E29">
        <w:trPr>
          <w:trHeight w:val="224"/>
        </w:trPr>
        <w:tc>
          <w:tcPr>
            <w:tcW w:w="562" w:type="dxa"/>
          </w:tcPr>
          <w:p w14:paraId="725A890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64748C7" w14:textId="6EE1E16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47BFCA8B" w14:textId="4136D04D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3C9FE94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1738439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484D64F" w14:textId="4E30CD0A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571E7D3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138C85A" w14:textId="77777777" w:rsidTr="009E7E29">
        <w:trPr>
          <w:trHeight w:val="224"/>
        </w:trPr>
        <w:tc>
          <w:tcPr>
            <w:tcW w:w="562" w:type="dxa"/>
          </w:tcPr>
          <w:p w14:paraId="312657B7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6FFD15D" w14:textId="102C6CC9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3F0F9402" w14:textId="36C3CA16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53ADE58B" w14:textId="6A90240C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514BF70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6A500F0B" w14:textId="4DEDEDF6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1C5E1AD9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4026EE44" w14:textId="77777777" w:rsidTr="009E7E29">
        <w:trPr>
          <w:trHeight w:val="224"/>
        </w:trPr>
        <w:tc>
          <w:tcPr>
            <w:tcW w:w="562" w:type="dxa"/>
          </w:tcPr>
          <w:p w14:paraId="66C814C4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24D19C10" w14:textId="3B1C3190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185CEB21" w14:textId="68B32195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3FB5183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16FF8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5FA71C71" w14:textId="135616BE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28FAFF75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3713CD3" w14:textId="77777777" w:rsidTr="009E7E29">
        <w:trPr>
          <w:trHeight w:val="224"/>
        </w:trPr>
        <w:tc>
          <w:tcPr>
            <w:tcW w:w="562" w:type="dxa"/>
          </w:tcPr>
          <w:p w14:paraId="525B7D1C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1ADB8FC3" w14:textId="2BEF644A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7426F797" w14:textId="59E7C7F8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15F54E3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EC5B53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1C521A0" w14:textId="43A63263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02A79E5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71EE9937" w14:textId="77777777" w:rsidTr="009E7E29">
        <w:trPr>
          <w:trHeight w:val="224"/>
        </w:trPr>
        <w:tc>
          <w:tcPr>
            <w:tcW w:w="562" w:type="dxa"/>
          </w:tcPr>
          <w:p w14:paraId="0D993522" w14:textId="77777777" w:rsidR="00C77509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bottom"/>
          </w:tcPr>
          <w:p w14:paraId="499814D8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2552" w:type="dxa"/>
            <w:vAlign w:val="bottom"/>
          </w:tcPr>
          <w:p w14:paraId="6A6484D9" w14:textId="77777777" w:rsidR="00C77509" w:rsidRPr="0056294D" w:rsidRDefault="00C77509" w:rsidP="00C77509">
            <w:pPr>
              <w:rPr>
                <w:rFonts w:ascii="Courier New" w:eastAsia="Calibri" w:hAnsi="Courier New" w:cs="Courier New"/>
                <w:bCs w:val="0"/>
                <w:color w:val="000000"/>
                <w:szCs w:val="20"/>
                <w:u w:val="single"/>
                <w:lang w:val="es-PE" w:eastAsia="en-US"/>
              </w:rPr>
            </w:pPr>
          </w:p>
        </w:tc>
        <w:tc>
          <w:tcPr>
            <w:tcW w:w="567" w:type="dxa"/>
          </w:tcPr>
          <w:p w14:paraId="2D4965A1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73CCA16F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</w:tcPr>
          <w:p w14:paraId="0C5A1843" w14:textId="19E733A4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</w:tcPr>
          <w:p w14:paraId="77617C68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C77509" w14:paraId="6CCEAD09" w14:textId="77777777" w:rsidTr="00977C67">
        <w:trPr>
          <w:trHeight w:val="224"/>
        </w:trPr>
        <w:tc>
          <w:tcPr>
            <w:tcW w:w="5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90DED" w14:textId="77777777" w:rsidR="00C77509" w:rsidRPr="00F1713C" w:rsidRDefault="00C77509" w:rsidP="00C7750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AA81A4F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7E062109" w14:textId="77777777" w:rsidR="00C77509" w:rsidRPr="00F1713C" w:rsidRDefault="00C77509" w:rsidP="00C77509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67" w:type="dxa"/>
          </w:tcPr>
          <w:p w14:paraId="4C2E5C64" w14:textId="538F3BF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79" w:type="dxa"/>
          </w:tcPr>
          <w:p w14:paraId="299B4790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508" w:type="dxa"/>
            <w:tcBorders>
              <w:right w:val="single" w:sz="4" w:space="0" w:color="auto"/>
            </w:tcBorders>
          </w:tcPr>
          <w:p w14:paraId="451533FB" w14:textId="035B9845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97807C3" w14:textId="77777777" w:rsidR="00C77509" w:rsidRDefault="00C77509" w:rsidP="00C77509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FD1335F" w14:textId="77777777" w:rsidR="00977C67" w:rsidRDefault="00977C67" w:rsidP="00977C67">
      <w:pPr>
        <w:pStyle w:val="Prrafodelista"/>
        <w:rPr>
          <w:rFonts w:ascii="Arial" w:hAnsi="Arial" w:cs="Arial"/>
          <w:lang w:val="es-PE"/>
        </w:rPr>
      </w:pPr>
    </w:p>
    <w:p w14:paraId="27AC9C27" w14:textId="77777777" w:rsidR="00977C67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 del Pase a Producción – Plan de Instalación</w:t>
      </w:r>
    </w:p>
    <w:p w14:paraId="23EF5970" w14:textId="77777777" w:rsidR="00977C67" w:rsidRDefault="00977C67" w:rsidP="00977C67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"/>
        <w:gridCol w:w="9106"/>
      </w:tblGrid>
      <w:tr w:rsidR="00EA5386" w14:paraId="586A5B79" w14:textId="77777777" w:rsidTr="0077665E">
        <w:tc>
          <w:tcPr>
            <w:tcW w:w="487" w:type="dxa"/>
          </w:tcPr>
          <w:p w14:paraId="3430496C" w14:textId="197E0EDD" w:rsidR="00EA5386" w:rsidRDefault="00EA5386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9106" w:type="dxa"/>
          </w:tcPr>
          <w:p w14:paraId="67C35EC8" w14:textId="77777777" w:rsidR="00EA5386" w:rsidRDefault="00EA538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r w:rsidRPr="00AE50DF">
              <w:rPr>
                <w:b/>
                <w:sz w:val="18"/>
                <w:szCs w:val="18"/>
              </w:rPr>
              <w:t xml:space="preserve">Ingresar al </w:t>
            </w:r>
            <w:r>
              <w:rPr>
                <w:b/>
                <w:sz w:val="18"/>
                <w:szCs w:val="18"/>
              </w:rPr>
              <w:t>administrador JBOSS</w:t>
            </w:r>
            <w:r w:rsidRPr="00AE50DF">
              <w:rPr>
                <w:b/>
                <w:sz w:val="18"/>
                <w:szCs w:val="18"/>
              </w:rPr>
              <w:t xml:space="preserve"> con el usuario </w:t>
            </w:r>
            <w:proofErr w:type="spellStart"/>
            <w:r w:rsidRPr="001477BA">
              <w:rPr>
                <w:b/>
                <w:sz w:val="18"/>
                <w:szCs w:val="18"/>
              </w:rPr>
              <w:t>jbossadmin</w:t>
            </w:r>
            <w:proofErr w:type="spellEnd"/>
            <w:r w:rsidRPr="001477BA">
              <w:rPr>
                <w:b/>
                <w:sz w:val="18"/>
                <w:szCs w:val="18"/>
              </w:rPr>
              <w:t xml:space="preserve"> </w:t>
            </w:r>
            <w:r w:rsidRPr="00AE50DF">
              <w:rPr>
                <w:b/>
                <w:sz w:val="18"/>
                <w:szCs w:val="18"/>
              </w:rPr>
              <w:t>Y CLAVE DE ACCESO</w:t>
            </w:r>
          </w:p>
          <w:p w14:paraId="3317833C" w14:textId="062EB100" w:rsidR="00CB7A36" w:rsidRDefault="009A4215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  <w:hyperlink r:id="rId30" w:anchor="hosts" w:history="1">
              <w:r w:rsidR="00CB7A36" w:rsidRPr="008A7D4C">
                <w:rPr>
                  <w:rStyle w:val="Hipervnculo"/>
                  <w:b/>
                  <w:sz w:val="18"/>
                  <w:szCs w:val="18"/>
                </w:rPr>
                <w:t>https://bif1bpipj14.dombif.peru:9993/console/App.html#hosts</w:t>
              </w:r>
            </w:hyperlink>
          </w:p>
          <w:p w14:paraId="3B7D7E7D" w14:textId="3AE9B6D3" w:rsidR="00CB7A36" w:rsidRPr="00AE50DF" w:rsidRDefault="00CB7A36" w:rsidP="00EA5386">
            <w:pPr>
              <w:pStyle w:val="Prrafodelista"/>
              <w:ind w:left="0"/>
              <w:rPr>
                <w:b/>
                <w:sz w:val="18"/>
                <w:szCs w:val="18"/>
              </w:rPr>
            </w:pPr>
          </w:p>
        </w:tc>
      </w:tr>
      <w:tr w:rsidR="00EA5386" w14:paraId="22859EC0" w14:textId="77777777" w:rsidTr="0077665E">
        <w:trPr>
          <w:trHeight w:val="348"/>
        </w:trPr>
        <w:tc>
          <w:tcPr>
            <w:tcW w:w="487" w:type="dxa"/>
          </w:tcPr>
          <w:p w14:paraId="0344178A" w14:textId="4FED00F3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</w:rPr>
              <w:t>2</w:t>
            </w:r>
          </w:p>
        </w:tc>
        <w:tc>
          <w:tcPr>
            <w:tcW w:w="9106" w:type="dxa"/>
          </w:tcPr>
          <w:p w14:paraId="524A4098" w14:textId="49546C21" w:rsidR="00EA5386" w:rsidRDefault="00EA53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Cs w:val="0"/>
              </w:rPr>
              <w:t xml:space="preserve">Realizar </w:t>
            </w:r>
            <w:r w:rsidR="00D07A86">
              <w:rPr>
                <w:rFonts w:ascii="Arial" w:hAnsi="Arial" w:cs="Arial"/>
                <w:bCs w:val="0"/>
              </w:rPr>
              <w:t xml:space="preserve">la </w:t>
            </w:r>
            <w:proofErr w:type="spellStart"/>
            <w:r w:rsidR="00D07A86">
              <w:rPr>
                <w:rFonts w:ascii="Arial" w:hAnsi="Arial" w:cs="Arial"/>
                <w:bCs w:val="0"/>
              </w:rPr>
              <w:t>deshabilitacion</w:t>
            </w:r>
            <w:proofErr w:type="spellEnd"/>
            <w:r w:rsidR="00D07A86">
              <w:rPr>
                <w:rFonts w:ascii="Arial" w:hAnsi="Arial" w:cs="Arial"/>
                <w:bCs w:val="0"/>
              </w:rPr>
              <w:t xml:space="preserve"> </w:t>
            </w:r>
            <w:r>
              <w:rPr>
                <w:rFonts w:ascii="Arial" w:hAnsi="Arial" w:cs="Arial"/>
                <w:bCs w:val="0"/>
              </w:rPr>
              <w:t>de</w:t>
            </w:r>
            <w:r w:rsidR="00D07A86">
              <w:rPr>
                <w:rFonts w:ascii="Arial" w:hAnsi="Arial" w:cs="Arial"/>
                <w:bCs w:val="0"/>
              </w:rPr>
              <w:t>l EAR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Pr="001477BA">
              <w:rPr>
                <w:rFonts w:ascii="Arial" w:hAnsi="Arial" w:cs="Arial"/>
                <w:i/>
              </w:rPr>
              <w:t>DCIBS_BIFNETEAR</w:t>
            </w:r>
          </w:p>
          <w:p w14:paraId="0460F4EB" w14:textId="46C4FDD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0E4BD2E4" w14:textId="7FB83E4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3750A5FB" wp14:editId="2EA80AEF">
                  <wp:extent cx="5080883" cy="1529163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/>
                          <a:srcRect t="9968" r="2074" b="37640"/>
                          <a:stretch/>
                        </pic:blipFill>
                        <pic:spPr bwMode="auto">
                          <a:xfrm>
                            <a:off x="0" y="0"/>
                            <a:ext cx="5087349" cy="1531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A0042" w14:textId="49AFE99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CA0CC5F" w14:textId="42EC027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Luego lo desasignamos </w:t>
            </w:r>
          </w:p>
          <w:p w14:paraId="73280DAF" w14:textId="62A1ED1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</w:p>
          <w:p w14:paraId="791117DE" w14:textId="3B6AB9F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6D3D0F" wp14:editId="0C7F615C">
                  <wp:extent cx="5645150" cy="2242114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9736" r="7419" b="24898"/>
                          <a:stretch/>
                        </pic:blipFill>
                        <pic:spPr bwMode="auto">
                          <a:xfrm>
                            <a:off x="0" y="0"/>
                            <a:ext cx="5645487" cy="2242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F0E85E" w14:textId="0DC6C058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1CCDB31B" w14:textId="1A5CE30F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787F7E87" w14:textId="5FDA15ED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eliminamos el EAR</w:t>
            </w:r>
          </w:p>
          <w:p w14:paraId="4C881304" w14:textId="1B4E6C3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A99C203" w14:textId="25FD64C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1F3A8AE" wp14:editId="2A8A4B33">
                  <wp:extent cx="5605670" cy="1955788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t="10199" r="8063" b="32780"/>
                          <a:stretch/>
                        </pic:blipFill>
                        <pic:spPr bwMode="auto">
                          <a:xfrm>
                            <a:off x="0" y="0"/>
                            <a:ext cx="5606254" cy="195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0F68C8" w14:textId="2A8EB31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F791D79" w14:textId="07B3EB0A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Luego Asignamos el EAR</w:t>
            </w:r>
          </w:p>
          <w:p w14:paraId="7A2E614A" w14:textId="1161406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F9A3586" w14:textId="3253CD79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F46DBC3" wp14:editId="70A881EF">
                  <wp:extent cx="5605145" cy="1955800"/>
                  <wp:effectExtent l="0" t="0" r="0" b="63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t="10200" r="8070" b="32778"/>
                          <a:stretch/>
                        </pic:blipFill>
                        <pic:spPr bwMode="auto">
                          <a:xfrm>
                            <a:off x="0" y="0"/>
                            <a:ext cx="5605827" cy="195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3FE77A4" w14:textId="2F6FB54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6B89D44E" w14:textId="0B8DA0C5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damos </w:t>
            </w:r>
            <w:proofErr w:type="spellStart"/>
            <w:r>
              <w:rPr>
                <w:rFonts w:ascii="Arial" w:hAnsi="Arial" w:cs="Arial"/>
                <w:bCs w:val="0"/>
              </w:rPr>
              <w:t>Reload</w:t>
            </w:r>
            <w:proofErr w:type="spellEnd"/>
            <w:r>
              <w:rPr>
                <w:rFonts w:ascii="Arial" w:hAnsi="Arial" w:cs="Arial"/>
                <w:bCs w:val="0"/>
              </w:rPr>
              <w:t xml:space="preserve"> al servidor </w:t>
            </w:r>
          </w:p>
          <w:p w14:paraId="440F8E5A" w14:textId="23D4E7AB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39C83DD9" w14:textId="3AA399C3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DFC757" wp14:editId="42950059">
                  <wp:extent cx="5398936" cy="2289723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/>
                          <a:srcRect t="9735" r="11453" b="23507"/>
                          <a:stretch/>
                        </pic:blipFill>
                        <pic:spPr bwMode="auto">
                          <a:xfrm>
                            <a:off x="0" y="0"/>
                            <a:ext cx="5399498" cy="2289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4EA3A2" w14:textId="3DD4C7D4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2702DC25" w14:textId="35CEDD80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Luego reiniciamos cada uno de los nodos </w:t>
            </w:r>
          </w:p>
          <w:p w14:paraId="545D27C1" w14:textId="14CAF8E6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49BB449B" w14:textId="12C58637" w:rsidR="00D07A86" w:rsidRDefault="00D07A86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A9591" wp14:editId="5A162103">
                  <wp:extent cx="5486400" cy="2472620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10200" r="10019" b="17711"/>
                          <a:stretch/>
                        </pic:blipFill>
                        <pic:spPr bwMode="auto">
                          <a:xfrm>
                            <a:off x="0" y="0"/>
                            <a:ext cx="5486971" cy="2472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492E64" w14:textId="48E70714" w:rsidR="00EA5386" w:rsidRPr="00C77509" w:rsidRDefault="00EA5386" w:rsidP="00EA5386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4B4F4A" w14:paraId="76DB662B" w14:textId="77777777" w:rsidTr="0077665E">
        <w:trPr>
          <w:trHeight w:val="348"/>
        </w:trPr>
        <w:tc>
          <w:tcPr>
            <w:tcW w:w="487" w:type="dxa"/>
          </w:tcPr>
          <w:p w14:paraId="15F3F8C9" w14:textId="77777777" w:rsidR="00F15C63" w:rsidRDefault="00F15C63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00F11459" w14:textId="20AC8841" w:rsidR="004B4F4A" w:rsidRDefault="004B4F4A" w:rsidP="00EA5386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3</w:t>
            </w:r>
          </w:p>
        </w:tc>
        <w:tc>
          <w:tcPr>
            <w:tcW w:w="9106" w:type="dxa"/>
          </w:tcPr>
          <w:p w14:paraId="0A5316F2" w14:textId="77777777" w:rsidR="004B4F4A" w:rsidRDefault="004B4F4A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7A979569" w14:textId="23D4401E" w:rsidR="004B4F4A" w:rsidRDefault="004B4F4A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Ejecución de </w:t>
            </w:r>
            <w:r w:rsidRPr="00F15C63">
              <w:rPr>
                <w:rFonts w:ascii="Arial" w:hAnsi="Arial" w:cs="Arial"/>
                <w:b/>
              </w:rPr>
              <w:t>script_config.sql</w:t>
            </w:r>
            <w:r>
              <w:rPr>
                <w:rFonts w:ascii="Arial" w:hAnsi="Arial" w:cs="Arial"/>
                <w:bCs w:val="0"/>
              </w:rPr>
              <w:t xml:space="preserve"> (Inser</w:t>
            </w:r>
            <w:r w:rsidR="00F15C63">
              <w:rPr>
                <w:rFonts w:ascii="Arial" w:hAnsi="Arial" w:cs="Arial"/>
                <w:bCs w:val="0"/>
              </w:rPr>
              <w:t>ción de nuevos</w:t>
            </w:r>
            <w:r>
              <w:rPr>
                <w:rFonts w:ascii="Arial" w:hAnsi="Arial" w:cs="Arial"/>
                <w:bCs w:val="0"/>
              </w:rPr>
              <w:t xml:space="preserve"> parámetros</w:t>
            </w:r>
            <w:r w:rsidR="00F15C63">
              <w:rPr>
                <w:rFonts w:ascii="Arial" w:hAnsi="Arial" w:cs="Arial"/>
                <w:bCs w:val="0"/>
              </w:rPr>
              <w:t>)</w:t>
            </w:r>
          </w:p>
          <w:p w14:paraId="0B3B6ABE" w14:textId="77777777" w:rsidR="004B4F4A" w:rsidRDefault="004B4F4A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  <w:p w14:paraId="43815A7E" w14:textId="05B37E4D" w:rsidR="004B4F4A" w:rsidRDefault="004B4F4A" w:rsidP="00F15C63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 w:val="0"/>
              </w:rPr>
              <w:t xml:space="preserve">Acceder al </w:t>
            </w:r>
            <w:r w:rsidRPr="004B4F4A">
              <w:rPr>
                <w:rFonts w:ascii="Arial" w:hAnsi="Arial" w:cs="Arial"/>
                <w:b/>
              </w:rPr>
              <w:t>SQL Server Management</w:t>
            </w:r>
          </w:p>
          <w:p w14:paraId="47E5BDDF" w14:textId="0E6A1D31" w:rsidR="00F15C63" w:rsidRPr="00F15C63" w:rsidRDefault="00F15C63" w:rsidP="00F15C63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Seleccionar la Base de Datos de Banca Empresas </w:t>
            </w:r>
            <w:r w:rsidRPr="00F15C63">
              <w:rPr>
                <w:rFonts w:ascii="Arial" w:hAnsi="Arial" w:cs="Arial"/>
                <w:b/>
              </w:rPr>
              <w:t>DCIBS_BIFNET</w:t>
            </w:r>
          </w:p>
          <w:p w14:paraId="0BFEB3F6" w14:textId="658DC62C" w:rsidR="00F15C63" w:rsidRPr="00F15C63" w:rsidRDefault="00F15C63" w:rsidP="00F15C63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Cs w:val="0"/>
              </w:rPr>
            </w:pPr>
            <w:r w:rsidRPr="00F15C63">
              <w:rPr>
                <w:rFonts w:ascii="Arial" w:hAnsi="Arial" w:cs="Arial"/>
                <w:bCs w:val="0"/>
              </w:rPr>
              <w:t xml:space="preserve">Ejecutar el </w:t>
            </w:r>
            <w:proofErr w:type="spellStart"/>
            <w:r w:rsidRPr="00F15C63">
              <w:rPr>
                <w:rFonts w:ascii="Arial" w:hAnsi="Arial" w:cs="Arial"/>
                <w:bCs w:val="0"/>
              </w:rPr>
              <w:t>query</w:t>
            </w:r>
            <w:proofErr w:type="spellEnd"/>
            <w:r w:rsidRPr="00F15C63">
              <w:rPr>
                <w:rFonts w:ascii="Arial" w:hAnsi="Arial" w:cs="Arial"/>
                <w:bCs w:val="0"/>
              </w:rPr>
              <w:t xml:space="preserve"> </w:t>
            </w:r>
            <w:proofErr w:type="spellStart"/>
            <w:r w:rsidRPr="00F15C63">
              <w:rPr>
                <w:rFonts w:ascii="Arial" w:hAnsi="Arial" w:cs="Arial"/>
                <w:bCs w:val="0"/>
              </w:rPr>
              <w:t>insert</w:t>
            </w:r>
            <w:proofErr w:type="spellEnd"/>
            <w:r w:rsidRPr="00F15C63">
              <w:rPr>
                <w:rFonts w:ascii="Arial" w:hAnsi="Arial" w:cs="Arial"/>
                <w:bCs w:val="0"/>
              </w:rPr>
              <w:t xml:space="preserve"> provist</w:t>
            </w:r>
            <w:r w:rsidR="00BC3256">
              <w:rPr>
                <w:rFonts w:ascii="Arial" w:hAnsi="Arial" w:cs="Arial"/>
                <w:bCs w:val="0"/>
              </w:rPr>
              <w:t>o</w:t>
            </w:r>
            <w:r w:rsidRPr="00F15C63">
              <w:rPr>
                <w:rFonts w:ascii="Arial" w:hAnsi="Arial" w:cs="Arial"/>
                <w:bCs w:val="0"/>
              </w:rPr>
              <w:t xml:space="preserve"> en el archivo</w:t>
            </w:r>
            <w:r>
              <w:rPr>
                <w:rFonts w:ascii="Arial" w:hAnsi="Arial" w:cs="Arial"/>
                <w:bCs w:val="0"/>
              </w:rPr>
              <w:t xml:space="preserve"> </w:t>
            </w:r>
            <w:r w:rsidRPr="00C063FB">
              <w:rPr>
                <w:rFonts w:ascii="Arial" w:hAnsi="Arial" w:cs="Arial"/>
                <w:b/>
                <w:highlight w:val="yellow"/>
              </w:rPr>
              <w:t>script_config.sql</w:t>
            </w:r>
          </w:p>
          <w:p w14:paraId="58227EC6" w14:textId="77777777" w:rsidR="00F15C63" w:rsidRDefault="00F15C63" w:rsidP="00F15C63">
            <w:pPr>
              <w:pStyle w:val="Prrafodelista"/>
              <w:rPr>
                <w:rFonts w:ascii="Arial" w:hAnsi="Arial" w:cs="Arial"/>
              </w:rPr>
            </w:pPr>
          </w:p>
          <w:p w14:paraId="76D16696" w14:textId="423A4E68" w:rsidR="00F15C63" w:rsidRPr="00F15C63" w:rsidRDefault="00F15C63" w:rsidP="00F15C63">
            <w:pPr>
              <w:pStyle w:val="Prrafodelista"/>
              <w:rPr>
                <w:rFonts w:ascii="Arial" w:hAnsi="Arial" w:cs="Arial"/>
                <w:b/>
                <w:bCs w:val="0"/>
                <w:color w:val="FF0000"/>
                <w:sz w:val="22"/>
                <w:szCs w:val="28"/>
              </w:rPr>
            </w:pPr>
            <w:r w:rsidRPr="00F15C63">
              <w:rPr>
                <w:rFonts w:ascii="Arial" w:hAnsi="Arial" w:cs="Arial"/>
                <w:b/>
                <w:bCs w:val="0"/>
                <w:color w:val="FF0000"/>
                <w:sz w:val="22"/>
                <w:szCs w:val="28"/>
              </w:rPr>
              <w:t>Importante:</w:t>
            </w:r>
          </w:p>
          <w:p w14:paraId="26156C39" w14:textId="2FFA0267" w:rsidR="00F15C63" w:rsidRDefault="00F15C63" w:rsidP="00F15C63">
            <w:pPr>
              <w:pStyle w:val="Prrafodelista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Para la ejecución del </w:t>
            </w:r>
            <w:proofErr w:type="spellStart"/>
            <w:r>
              <w:rPr>
                <w:rFonts w:ascii="Arial" w:hAnsi="Arial" w:cs="Arial"/>
                <w:bCs w:val="0"/>
              </w:rPr>
              <w:t>query</w:t>
            </w:r>
            <w:proofErr w:type="spellEnd"/>
            <w:r>
              <w:rPr>
                <w:rFonts w:ascii="Arial" w:hAnsi="Arial" w:cs="Arial"/>
                <w:bCs w:val="0"/>
              </w:rPr>
              <w:t xml:space="preserve"> se requerirán </w:t>
            </w:r>
            <w:r w:rsidR="00D51EE1">
              <w:rPr>
                <w:rFonts w:ascii="Arial" w:hAnsi="Arial" w:cs="Arial"/>
                <w:bCs w:val="0"/>
              </w:rPr>
              <w:t>5</w:t>
            </w:r>
            <w:r>
              <w:rPr>
                <w:rFonts w:ascii="Arial" w:hAnsi="Arial" w:cs="Arial"/>
                <w:bCs w:val="0"/>
              </w:rPr>
              <w:t xml:space="preserve"> valores que serán </w:t>
            </w:r>
            <w:r w:rsidR="00D51EE1">
              <w:rPr>
                <w:rFonts w:ascii="Arial" w:hAnsi="Arial" w:cs="Arial"/>
                <w:bCs w:val="0"/>
              </w:rPr>
              <w:t>indicados</w:t>
            </w:r>
            <w:r>
              <w:rPr>
                <w:rFonts w:ascii="Arial" w:hAnsi="Arial" w:cs="Arial"/>
                <w:bCs w:val="0"/>
              </w:rPr>
              <w:t xml:space="preserve"> durante el pase para los siguientes parámetros a registrar</w:t>
            </w:r>
          </w:p>
          <w:p w14:paraId="3C3312B6" w14:textId="760E851C" w:rsidR="00F15C63" w:rsidRPr="00F15C63" w:rsidRDefault="00F15C63" w:rsidP="00F15C63">
            <w:pPr>
              <w:pStyle w:val="Prrafodelista"/>
              <w:rPr>
                <w:rFonts w:ascii="Arial" w:hAnsi="Arial" w:cs="Arial"/>
                <w:bCs w:val="0"/>
              </w:rPr>
            </w:pPr>
            <w:r w:rsidRPr="00F15C63">
              <w:rPr>
                <w:rFonts w:ascii="Arial" w:hAnsi="Arial" w:cs="Arial"/>
                <w:bCs w:val="0"/>
              </w:rPr>
              <w:t xml:space="preserve"> </w:t>
            </w:r>
          </w:p>
          <w:p w14:paraId="5EE00EBC" w14:textId="5DDAE8B4" w:rsidR="00D51EE1" w:rsidRDefault="00D51EE1" w:rsidP="00F15C63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Cs w:val="0"/>
              </w:rPr>
            </w:pPr>
            <w:r w:rsidRPr="00D51EE1">
              <w:rPr>
                <w:rFonts w:ascii="Arial" w:hAnsi="Arial" w:cs="Arial"/>
                <w:bCs w:val="0"/>
              </w:rPr>
              <w:t>h2w_usuarioDirectorio</w:t>
            </w:r>
          </w:p>
          <w:p w14:paraId="68564D31" w14:textId="5AE00300" w:rsidR="00F15C63" w:rsidRDefault="00F15C63" w:rsidP="00F15C63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Cs w:val="0"/>
              </w:rPr>
            </w:pPr>
            <w:r w:rsidRPr="00F15C63">
              <w:rPr>
                <w:rFonts w:ascii="Arial" w:hAnsi="Arial" w:cs="Arial"/>
                <w:bCs w:val="0"/>
              </w:rPr>
              <w:t>h2w_usuarioPwd</w:t>
            </w:r>
          </w:p>
          <w:p w14:paraId="155841A6" w14:textId="1E90ABEF" w:rsidR="00F15C63" w:rsidRDefault="00F15C63" w:rsidP="00F15C63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Cs w:val="0"/>
              </w:rPr>
            </w:pPr>
            <w:proofErr w:type="spellStart"/>
            <w:r w:rsidRPr="00F15C63">
              <w:rPr>
                <w:rFonts w:ascii="Arial" w:hAnsi="Arial" w:cs="Arial"/>
                <w:bCs w:val="0"/>
              </w:rPr>
              <w:t>client_id_envio_correo</w:t>
            </w:r>
            <w:proofErr w:type="spellEnd"/>
          </w:p>
          <w:p w14:paraId="15A66A4C" w14:textId="17D416B1" w:rsidR="00F15C63" w:rsidRDefault="00F15C63" w:rsidP="00F15C63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Cs w:val="0"/>
              </w:rPr>
            </w:pPr>
            <w:proofErr w:type="spellStart"/>
            <w:r w:rsidRPr="00F15C63">
              <w:rPr>
                <w:rFonts w:ascii="Arial" w:hAnsi="Arial" w:cs="Arial"/>
                <w:bCs w:val="0"/>
              </w:rPr>
              <w:t>client_secret_envio_correo</w:t>
            </w:r>
            <w:proofErr w:type="spellEnd"/>
          </w:p>
          <w:p w14:paraId="4812F797" w14:textId="6AA287BD" w:rsidR="00D51EE1" w:rsidRDefault="00D51EE1" w:rsidP="00F15C63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bCs w:val="0"/>
              </w:rPr>
            </w:pPr>
            <w:proofErr w:type="spellStart"/>
            <w:r w:rsidRPr="00D51EE1">
              <w:rPr>
                <w:rFonts w:ascii="Arial" w:hAnsi="Arial" w:cs="Arial"/>
                <w:bCs w:val="0"/>
              </w:rPr>
              <w:t>service_enviar_correo_url</w:t>
            </w:r>
            <w:proofErr w:type="spellEnd"/>
          </w:p>
          <w:p w14:paraId="7B1A587C" w14:textId="752AA254" w:rsidR="00F15C63" w:rsidRDefault="00F15C63" w:rsidP="00F15C63">
            <w:pPr>
              <w:rPr>
                <w:rFonts w:ascii="Arial" w:hAnsi="Arial" w:cs="Arial"/>
                <w:bCs w:val="0"/>
              </w:rPr>
            </w:pPr>
          </w:p>
          <w:p w14:paraId="121F1ECF" w14:textId="4A9816BC" w:rsidR="00F15C63" w:rsidRPr="00F15C63" w:rsidRDefault="00F15C63" w:rsidP="00F15C63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Validar que se hayan insertado 1</w:t>
            </w:r>
            <w:r w:rsidR="00A24C55">
              <w:rPr>
                <w:rFonts w:ascii="Arial" w:hAnsi="Arial" w:cs="Arial"/>
                <w:bCs w:val="0"/>
              </w:rPr>
              <w:t>3</w:t>
            </w:r>
            <w:r>
              <w:rPr>
                <w:rFonts w:ascii="Arial" w:hAnsi="Arial" w:cs="Arial"/>
                <w:bCs w:val="0"/>
              </w:rPr>
              <w:t xml:space="preserve"> (</w:t>
            </w:r>
            <w:r w:rsidR="00A24C55">
              <w:rPr>
                <w:rFonts w:ascii="Arial" w:hAnsi="Arial" w:cs="Arial"/>
                <w:bCs w:val="0"/>
              </w:rPr>
              <w:t>Trece</w:t>
            </w:r>
            <w:r>
              <w:rPr>
                <w:rFonts w:ascii="Arial" w:hAnsi="Arial" w:cs="Arial"/>
                <w:bCs w:val="0"/>
              </w:rPr>
              <w:t>) registros</w:t>
            </w:r>
          </w:p>
          <w:p w14:paraId="3BA6536E" w14:textId="6A46F30D" w:rsidR="004B4F4A" w:rsidRDefault="004B4F4A" w:rsidP="00EA5386">
            <w:pPr>
              <w:pStyle w:val="Prrafodelista"/>
              <w:ind w:left="0"/>
              <w:rPr>
                <w:rFonts w:ascii="Arial" w:hAnsi="Arial" w:cs="Arial"/>
                <w:bCs w:val="0"/>
              </w:rPr>
            </w:pPr>
          </w:p>
        </w:tc>
      </w:tr>
    </w:tbl>
    <w:p w14:paraId="78CDBE1F" w14:textId="77777777" w:rsidR="00977C67" w:rsidRDefault="00977C67" w:rsidP="00977C67">
      <w:pPr>
        <w:jc w:val="both"/>
        <w:rPr>
          <w:rFonts w:ascii="Arial" w:hAnsi="Arial" w:cs="Arial"/>
          <w:b/>
          <w:bCs w:val="0"/>
        </w:rPr>
      </w:pPr>
    </w:p>
    <w:p w14:paraId="0803A7CC" w14:textId="77777777" w:rsidR="00ED1214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</w:p>
    <w:p w14:paraId="0F48EC64" w14:textId="77777777" w:rsidR="00977C67" w:rsidRDefault="00977C67" w:rsidP="00ED1214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75"/>
        <w:gridCol w:w="8789"/>
      </w:tblGrid>
      <w:tr w:rsidR="00977C67" w14:paraId="35DFAA9D" w14:textId="77777777" w:rsidTr="00977C67">
        <w:tc>
          <w:tcPr>
            <w:tcW w:w="675" w:type="dxa"/>
          </w:tcPr>
          <w:p w14:paraId="1E8A79F7" w14:textId="55C662C6" w:rsidR="00977C67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1</w:t>
            </w:r>
          </w:p>
        </w:tc>
        <w:tc>
          <w:tcPr>
            <w:tcW w:w="8789" w:type="dxa"/>
          </w:tcPr>
          <w:p w14:paraId="4175BBCB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ACTIVIDAD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Seguimiento post-</w:t>
            </w:r>
            <w:proofErr w:type="spellStart"/>
            <w:r w:rsidRPr="007D1870">
              <w:rPr>
                <w:rFonts w:ascii="Arial" w:hAnsi="Arial" w:cs="Arial"/>
                <w:b/>
                <w:bCs w:val="0"/>
              </w:rPr>
              <w:t>RollBack</w:t>
            </w:r>
            <w:proofErr w:type="spellEnd"/>
            <w:r>
              <w:rPr>
                <w:rFonts w:ascii="Arial" w:hAnsi="Arial" w:cs="Arial"/>
                <w:b/>
                <w:bCs w:val="0"/>
              </w:rPr>
              <w:t>.</w:t>
            </w:r>
          </w:p>
          <w:p w14:paraId="37D889E4" w14:textId="7B349A77" w:rsidR="00427F5F" w:rsidRDefault="00427F5F" w:rsidP="00427F5F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lastRenderedPageBreak/>
              <w:t>FECHA</w:t>
            </w:r>
            <w:r>
              <w:rPr>
                <w:rFonts w:ascii="Arial" w:hAnsi="Arial" w:cs="Arial"/>
                <w:b/>
                <w:bCs w:val="0"/>
              </w:rPr>
              <w:t>:</w:t>
            </w:r>
            <w:r w:rsidR="00C26D52">
              <w:rPr>
                <w:rFonts w:ascii="Arial" w:hAnsi="Arial" w:cs="Arial"/>
                <w:b/>
                <w:bCs w:val="0"/>
              </w:rPr>
              <w:t xml:space="preserve"> </w:t>
            </w:r>
            <w:r w:rsidR="00C72AD2">
              <w:rPr>
                <w:rFonts w:ascii="Arial" w:hAnsi="Arial" w:cs="Arial"/>
                <w:b/>
                <w:bCs w:val="0"/>
              </w:rPr>
              <w:t>29</w:t>
            </w:r>
            <w:r w:rsidR="00425C2E">
              <w:rPr>
                <w:rFonts w:ascii="Arial" w:hAnsi="Arial" w:cs="Arial"/>
                <w:b/>
                <w:bCs w:val="0"/>
              </w:rPr>
              <w:t>/</w:t>
            </w:r>
            <w:r w:rsidR="00EC3C97">
              <w:rPr>
                <w:rFonts w:ascii="Arial" w:hAnsi="Arial" w:cs="Arial"/>
                <w:b/>
                <w:bCs w:val="0"/>
              </w:rPr>
              <w:t>0</w:t>
            </w:r>
            <w:r w:rsidR="00C72AD2">
              <w:rPr>
                <w:rFonts w:ascii="Arial" w:hAnsi="Arial" w:cs="Arial"/>
                <w:b/>
                <w:bCs w:val="0"/>
              </w:rPr>
              <w:t>4</w:t>
            </w:r>
            <w:r w:rsidR="0079270E">
              <w:rPr>
                <w:rFonts w:ascii="Arial" w:hAnsi="Arial" w:cs="Arial"/>
                <w:b/>
                <w:bCs w:val="0"/>
              </w:rPr>
              <w:t>/202</w:t>
            </w:r>
            <w:r w:rsidR="00EC3C97">
              <w:rPr>
                <w:rFonts w:ascii="Arial" w:hAnsi="Arial" w:cs="Arial"/>
                <w:b/>
                <w:bCs w:val="0"/>
              </w:rPr>
              <w:t>4</w:t>
            </w:r>
          </w:p>
          <w:p w14:paraId="391CECBF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HORA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7D1870">
              <w:rPr>
                <w:rFonts w:ascii="Arial" w:hAnsi="Arial" w:cs="Arial"/>
                <w:b/>
                <w:bCs w:val="0"/>
              </w:rPr>
              <w:t>Durante el día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25B32AD0" w14:textId="77777777" w:rsidR="00977C67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BD24C7">
              <w:rPr>
                <w:rFonts w:ascii="Arial" w:hAnsi="Arial" w:cs="Arial"/>
                <w:b/>
                <w:bCs w:val="0"/>
              </w:rPr>
              <w:t>AREA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Producción,</w:t>
            </w:r>
            <w:r>
              <w:rPr>
                <w:rFonts w:ascii="Arial" w:hAnsi="Arial" w:cs="Arial"/>
                <w:b/>
                <w:bCs w:val="0"/>
              </w:rPr>
              <w:t xml:space="preserve"> Canales y CRM</w:t>
            </w:r>
            <w:r w:rsidRPr="00BD24C7">
              <w:rPr>
                <w:rFonts w:ascii="Arial" w:hAnsi="Arial" w:cs="Arial"/>
                <w:b/>
                <w:bCs w:val="0"/>
              </w:rPr>
              <w:tab/>
            </w:r>
          </w:p>
          <w:p w14:paraId="4E557740" w14:textId="211C29A5" w:rsidR="0077665E" w:rsidRDefault="00977C67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  <w:r w:rsidRPr="007D1870">
              <w:rPr>
                <w:rFonts w:ascii="Arial" w:hAnsi="Arial" w:cs="Arial"/>
                <w:b/>
                <w:bCs w:val="0"/>
              </w:rPr>
              <w:t>RESPONSABLE</w:t>
            </w:r>
            <w:r>
              <w:rPr>
                <w:rFonts w:ascii="Arial" w:hAnsi="Arial" w:cs="Arial"/>
                <w:b/>
                <w:bCs w:val="0"/>
              </w:rPr>
              <w:t xml:space="preserve">: </w:t>
            </w:r>
            <w:r w:rsidRPr="00BD24C7">
              <w:rPr>
                <w:rFonts w:ascii="Arial" w:hAnsi="Arial" w:cs="Arial"/>
                <w:b/>
                <w:bCs w:val="0"/>
              </w:rPr>
              <w:t>Producción (</w:t>
            </w:r>
            <w:r>
              <w:rPr>
                <w:rFonts w:ascii="Arial" w:hAnsi="Arial" w:cs="Arial"/>
                <w:b/>
                <w:bCs w:val="0"/>
              </w:rPr>
              <w:t xml:space="preserve">Operador de turno), </w:t>
            </w:r>
            <w:r w:rsidR="003E7296">
              <w:rPr>
                <w:rFonts w:ascii="Arial" w:hAnsi="Arial" w:cs="Arial"/>
                <w:b/>
                <w:bCs w:val="0"/>
              </w:rPr>
              <w:t>Juan Gala</w:t>
            </w:r>
            <w:r w:rsidR="002E197C">
              <w:rPr>
                <w:rFonts w:ascii="Arial" w:hAnsi="Arial" w:cs="Arial"/>
                <w:b/>
                <w:bCs w:val="0"/>
              </w:rPr>
              <w:t xml:space="preserve"> (</w:t>
            </w:r>
            <w:r w:rsidR="007348A4">
              <w:rPr>
                <w:rFonts w:ascii="Arial" w:hAnsi="Arial" w:cs="Arial"/>
                <w:b/>
                <w:bCs w:val="0"/>
              </w:rPr>
              <w:t>LM</w:t>
            </w:r>
            <w:r w:rsidR="002E197C" w:rsidRPr="00BD24C7">
              <w:rPr>
                <w:rFonts w:ascii="Arial" w:hAnsi="Arial" w:cs="Arial"/>
                <w:b/>
                <w:bCs w:val="0"/>
              </w:rPr>
              <w:t>)</w:t>
            </w:r>
            <w:r w:rsidR="00C55675">
              <w:rPr>
                <w:rFonts w:ascii="Arial" w:hAnsi="Arial" w:cs="Arial"/>
                <w:b/>
                <w:bCs w:val="0"/>
              </w:rPr>
              <w:t>.</w:t>
            </w:r>
          </w:p>
          <w:p w14:paraId="28EA4BED" w14:textId="77777777" w:rsidR="00C55675" w:rsidRDefault="00C55675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  <w:p w14:paraId="3BFB86FF" w14:textId="77777777" w:rsidR="00C55675" w:rsidRDefault="00C55675" w:rsidP="00977C67">
            <w:pPr>
              <w:jc w:val="both"/>
              <w:rPr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bCs w:val="0"/>
              </w:rPr>
              <w:t>Tomar el EAR de la versión 03.00.0</w:t>
            </w:r>
            <w:r w:rsidR="00EC3C97">
              <w:rPr>
                <w:rFonts w:ascii="Arial" w:hAnsi="Arial" w:cs="Arial"/>
                <w:b/>
                <w:bCs w:val="0"/>
              </w:rPr>
              <w:t>9</w:t>
            </w:r>
            <w:r w:rsidR="00C72AD2">
              <w:rPr>
                <w:rFonts w:ascii="Arial" w:hAnsi="Arial" w:cs="Arial"/>
                <w:b/>
                <w:bCs w:val="0"/>
              </w:rPr>
              <w:t>6</w:t>
            </w:r>
            <w:r>
              <w:rPr>
                <w:b/>
                <w:sz w:val="18"/>
                <w:szCs w:val="20"/>
              </w:rPr>
              <w:t xml:space="preserve"> y realizar el procedimiento del paso 6.</w:t>
            </w:r>
          </w:p>
          <w:p w14:paraId="657E35B7" w14:textId="65E86F35" w:rsidR="00881FC2" w:rsidRDefault="00881FC2" w:rsidP="00977C67">
            <w:pPr>
              <w:jc w:val="both"/>
              <w:rPr>
                <w:rFonts w:ascii="Arial" w:hAnsi="Arial" w:cs="Arial"/>
                <w:b/>
                <w:bCs w:val="0"/>
              </w:rPr>
            </w:pPr>
          </w:p>
        </w:tc>
      </w:tr>
    </w:tbl>
    <w:p w14:paraId="60A1098C" w14:textId="77777777" w:rsidR="00977C67" w:rsidRPr="001679EE" w:rsidRDefault="00977C67" w:rsidP="00977C67">
      <w:pPr>
        <w:jc w:val="both"/>
        <w:rPr>
          <w:rFonts w:ascii="Arial" w:hAnsi="Arial" w:cs="Arial"/>
          <w:b/>
          <w:szCs w:val="20"/>
        </w:rPr>
      </w:pPr>
    </w:p>
    <w:p w14:paraId="1CF828C3" w14:textId="77777777" w:rsidR="00977C67" w:rsidRPr="00B21428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77407FB4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00700572" w14:textId="3EA925CB" w:rsidR="00977C67" w:rsidRDefault="00E218ED" w:rsidP="00E218E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fuente a modificar se saca de la ruta de fuentes de pases:</w:t>
      </w:r>
    </w:p>
    <w:p w14:paraId="4B645B54" w14:textId="07B5D69A" w:rsidR="00E218ED" w:rsidRDefault="009A4215" w:rsidP="00E218ED">
      <w:pPr>
        <w:jc w:val="both"/>
      </w:pPr>
      <w:hyperlink r:id="rId37" w:history="1">
        <w:r w:rsidR="009A093E" w:rsidRPr="00B07C82">
          <w:rPr>
            <w:rStyle w:val="Hipervnculo"/>
          </w:rPr>
          <w:t>http://10.30.30.248/BanBifEmpresas/banbif-bxie-v2</w:t>
        </w:r>
      </w:hyperlink>
    </w:p>
    <w:p w14:paraId="648D8D00" w14:textId="77777777" w:rsidR="00977C67" w:rsidRDefault="00977C67" w:rsidP="00977C6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256727B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016C9B2A" w14:textId="25327C84" w:rsidR="00977C67" w:rsidRPr="00B45E31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</w:rPr>
        <w:object w:dxaOrig="1440" w:dyaOrig="1440" w14:anchorId="70C1D6A3">
          <v:shape id="_x0000_i1097" type="#_x0000_t75" style="width:38.05pt;height:18.35pt" o:ole="">
            <v:imagedata r:id="rId38" o:title=""/>
          </v:shape>
          <w:control r:id="rId39" w:name="CheckBox12" w:shapeid="_x0000_i1097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1440" w:dyaOrig="1440" w14:anchorId="57541A55">
          <v:shape id="_x0000_i1099" type="#_x0000_t75" style="width:44.85pt;height:19.7pt" o:ole="">
            <v:imagedata r:id="rId40" o:title=""/>
          </v:shape>
          <w:control r:id="rId41" w:name="CheckBox21" w:shapeid="_x0000_i1099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1440" w:dyaOrig="1440" w14:anchorId="5083171A">
          <v:shape id="_x0000_i1101" type="#_x0000_t75" style="width:36.7pt;height:19.7pt" o:ole="">
            <v:imagedata r:id="rId42" o:title=""/>
          </v:shape>
          <w:control r:id="rId43" w:name="CheckBox31" w:shapeid="_x0000_i1101"/>
        </w:object>
      </w:r>
    </w:p>
    <w:p w14:paraId="3E894664" w14:textId="77777777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335E43A5" w14:textId="1DE6EB85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1440" w:dyaOrig="1440" w14:anchorId="501A33AF">
          <v:shape id="_x0000_i1103" type="#_x0000_t75" style="width:116.85pt;height:18.35pt" o:ole="">
            <v:imagedata r:id="rId44" o:title=""/>
          </v:shape>
          <w:control r:id="rId45" w:name="CheckBox11" w:shapeid="_x0000_i1103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</w:rPr>
        <w:object w:dxaOrig="1440" w:dyaOrig="1440" w14:anchorId="183DA85A">
          <v:shape id="_x0000_i1105" type="#_x0000_t75" style="width:304.3pt;height:18.35pt" o:ole="">
            <v:imagedata r:id="rId46" o:title=""/>
          </v:shape>
          <w:control r:id="rId47" w:name="TextBox44" w:shapeid="_x0000_i1105"/>
        </w:object>
      </w:r>
    </w:p>
    <w:p w14:paraId="4255E3AA" w14:textId="03604B7F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1440" w:dyaOrig="1440" w14:anchorId="10704E21">
          <v:shape id="_x0000_i1107" type="#_x0000_t75" style="width:123.6pt;height:18.35pt" o:ole="">
            <v:imagedata r:id="rId48" o:title=""/>
          </v:shape>
          <w:control r:id="rId49" w:name="CheckBox111" w:shapeid="_x0000_i1107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</w:rPr>
        <w:object w:dxaOrig="1440" w:dyaOrig="1440" w14:anchorId="3F71FBC4">
          <v:shape id="_x0000_i1109" type="#_x0000_t75" style="width:304.3pt;height:18.35pt" o:ole="">
            <v:imagedata r:id="rId50" o:title=""/>
          </v:shape>
          <w:control r:id="rId51" w:name="TextBox43" w:shapeid="_x0000_i1109"/>
        </w:object>
      </w:r>
    </w:p>
    <w:p w14:paraId="740BB89C" w14:textId="24225C2F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1440" w:dyaOrig="1440" w14:anchorId="12D45563">
          <v:shape id="_x0000_i1111" type="#_x0000_t75" style="width:131.75pt;height:18.35pt" o:ole="">
            <v:imagedata r:id="rId52" o:title=""/>
          </v:shape>
          <w:control r:id="rId53" w:name="CheckBox1111" w:shapeid="_x0000_i1111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</w:rPr>
        <w:object w:dxaOrig="1440" w:dyaOrig="1440" w14:anchorId="76DC7FDE">
          <v:shape id="_x0000_i1113" type="#_x0000_t75" style="width:304.3pt;height:18.35pt" o:ole="">
            <v:imagedata r:id="rId54" o:title=""/>
          </v:shape>
          <w:control r:id="rId55" w:name="TextBox42" w:shapeid="_x0000_i1113"/>
        </w:object>
      </w:r>
    </w:p>
    <w:p w14:paraId="00B6404C" w14:textId="7D0D6726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1440" w:dyaOrig="1440" w14:anchorId="04225DBD">
          <v:shape id="_x0000_i1115" type="#_x0000_t75" style="width:148.75pt;height:18.35pt" o:ole="">
            <v:imagedata r:id="rId56" o:title=""/>
          </v:shape>
          <w:control r:id="rId57" w:name="CheckBox11111" w:shapeid="_x0000_i1115"/>
        </w:object>
      </w:r>
      <w:r w:rsidRPr="00B45E31">
        <w:rPr>
          <w:rFonts w:ascii="Arial" w:hAnsi="Arial" w:cs="Arial"/>
        </w:rPr>
        <w:object w:dxaOrig="1440" w:dyaOrig="1440" w14:anchorId="3572D954">
          <v:shape id="_x0000_i1117" type="#_x0000_t75" style="width:304.3pt;height:18.35pt" o:ole="">
            <v:imagedata r:id="rId50" o:title=""/>
          </v:shape>
          <w:control r:id="rId58" w:name="TextBox41" w:shapeid="_x0000_i1117"/>
        </w:object>
      </w:r>
    </w:p>
    <w:p w14:paraId="6ACD4E64" w14:textId="236E66A1" w:rsidR="00977C67" w:rsidRPr="00B45E31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1440" w:dyaOrig="1440" w14:anchorId="120831CD">
          <v:shape id="_x0000_i1119" type="#_x0000_t75" style="width:148.75pt;height:18.35pt" o:ole="">
            <v:imagedata r:id="rId59" o:title=""/>
          </v:shape>
          <w:control r:id="rId60" w:name="CheckBox111111" w:shapeid="_x0000_i1119"/>
        </w:object>
      </w:r>
      <w:r w:rsidRPr="00B45E31">
        <w:rPr>
          <w:rFonts w:ascii="Arial" w:hAnsi="Arial" w:cs="Arial"/>
        </w:rPr>
        <w:object w:dxaOrig="1440" w:dyaOrig="1440" w14:anchorId="5F6B477C">
          <v:shape id="_x0000_i1121" type="#_x0000_t75" style="width:304.3pt;height:18.35pt" o:ole="">
            <v:imagedata r:id="rId50" o:title=""/>
          </v:shape>
          <w:control r:id="rId61" w:name="TextBox4" w:shapeid="_x0000_i1121"/>
        </w:object>
      </w:r>
    </w:p>
    <w:p w14:paraId="614547AA" w14:textId="6A44BD41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highlight w:val="yellow"/>
        </w:rPr>
        <w:object w:dxaOrig="1440" w:dyaOrig="1440" w14:anchorId="31A23ADC">
          <v:shape id="_x0000_i1123" type="#_x0000_t75" style="width:148.75pt;height:18.35pt" o:ole="">
            <v:imagedata r:id="rId62" o:title=""/>
          </v:shape>
          <w:control r:id="rId63" w:name="CheckBox11111111" w:shapeid="_x0000_i1123"/>
        </w:object>
      </w:r>
      <w:r w:rsidRPr="00782DFB">
        <w:rPr>
          <w:rFonts w:ascii="Arial" w:hAnsi="Arial" w:cs="Arial"/>
          <w:highlight w:val="yellow"/>
        </w:rPr>
        <w:object w:dxaOrig="1440" w:dyaOrig="1440" w14:anchorId="37B8E975">
          <v:shape id="_x0000_i1125" type="#_x0000_t75" style="width:304.3pt;height:18.35pt" o:ole="">
            <v:imagedata r:id="rId50" o:title=""/>
          </v:shape>
          <w:control r:id="rId64" w:name="TextBox451" w:shapeid="_x0000_i1125"/>
        </w:object>
      </w:r>
    </w:p>
    <w:p w14:paraId="39DB3B5F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2A817398" w14:textId="77777777" w:rsidR="00977C67" w:rsidRPr="00D01A63" w:rsidRDefault="00977C67" w:rsidP="00977C67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433C5E04" w14:textId="3AFCF6F0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1440" w:dyaOrig="1440" w14:anchorId="4BE0F7AF">
          <v:shape id="_x0000_i1127" type="#_x0000_t75" style="width:444.9pt;height:18.35pt" o:ole="">
            <v:imagedata r:id="rId65" o:title=""/>
          </v:shape>
          <w:control r:id="rId66" w:name="TextBox2" w:shapeid="_x0000_i1127"/>
        </w:object>
      </w:r>
    </w:p>
    <w:p w14:paraId="7DEFAA73" w14:textId="529D4ED4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1440" w:dyaOrig="1440" w14:anchorId="108AC7AC">
          <v:shape id="_x0000_i1129" type="#_x0000_t75" style="width:444.25pt;height:18.35pt" o:ole="">
            <v:imagedata r:id="rId67" o:title=""/>
          </v:shape>
          <w:control r:id="rId68" w:name="TextBox3" w:shapeid="_x0000_i1129"/>
        </w:object>
      </w:r>
    </w:p>
    <w:p w14:paraId="6E6AE64D" w14:textId="6195E8E7" w:rsidR="00977C67" w:rsidRPr="007D71A9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1440" w:dyaOrig="1440" w14:anchorId="371AD5D2">
          <v:shape id="_x0000_i1131" type="#_x0000_t75" style="width:443.55pt;height:18.35pt" o:ole="">
            <v:imagedata r:id="rId69" o:title=""/>
          </v:shape>
          <w:control r:id="rId70" w:name="TextBox8" w:shapeid="_x0000_i1131"/>
        </w:object>
      </w:r>
    </w:p>
    <w:p w14:paraId="161200CD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BB57072" w14:textId="77777777" w:rsidR="00977C67" w:rsidRPr="00D7727C" w:rsidRDefault="00977C67" w:rsidP="00D7727C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b/>
          <w:szCs w:val="20"/>
        </w:rPr>
      </w:pPr>
      <w:r w:rsidRPr="00D7727C">
        <w:rPr>
          <w:rFonts w:ascii="Arial" w:hAnsi="Arial" w:cs="Arial"/>
          <w:b/>
          <w:szCs w:val="20"/>
        </w:rPr>
        <w:t xml:space="preserve">Conformidad y Autorizaciones. </w:t>
      </w:r>
    </w:p>
    <w:p w14:paraId="0AA79331" w14:textId="77777777" w:rsidR="00977C67" w:rsidRDefault="00977C67" w:rsidP="00977C67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977C67" w:rsidRPr="00C977A2" w14:paraId="52C064B4" w14:textId="77777777" w:rsidTr="00977C67">
        <w:trPr>
          <w:trHeight w:val="940"/>
        </w:trPr>
        <w:tc>
          <w:tcPr>
            <w:tcW w:w="2354" w:type="dxa"/>
            <w:tcBorders>
              <w:bottom w:val="single" w:sz="4" w:space="0" w:color="000000"/>
            </w:tcBorders>
            <w:shd w:val="clear" w:color="auto" w:fill="auto"/>
          </w:tcPr>
          <w:p w14:paraId="59C6871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3039FB83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3B72AF3A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9B9075B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A5C0C3F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84E8CBB" w14:textId="77777777" w:rsidR="00977C6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48798C1E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A013ED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5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D516E0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5DB5595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F1689" w14:textId="77777777" w:rsidR="00977C67" w:rsidRPr="002130F7" w:rsidRDefault="00977C67" w:rsidP="00977C67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39E42C8D" w14:textId="77777777" w:rsidR="00977C67" w:rsidRDefault="00977C67" w:rsidP="00977C67">
      <w:pPr>
        <w:ind w:left="360"/>
        <w:jc w:val="both"/>
        <w:rPr>
          <w:rFonts w:ascii="Arial" w:hAnsi="Arial" w:cs="Arial"/>
          <w:b/>
        </w:rPr>
      </w:pPr>
    </w:p>
    <w:p w14:paraId="018DEAED" w14:textId="77777777" w:rsidR="00977C67" w:rsidRPr="0066265D" w:rsidRDefault="00977C67" w:rsidP="00977C67">
      <w:pPr>
        <w:jc w:val="both"/>
        <w:rPr>
          <w:rFonts w:ascii="Arial" w:hAnsi="Arial" w:cs="Arial"/>
          <w:b/>
        </w:rPr>
      </w:pPr>
    </w:p>
    <w:sectPr w:rsidR="00977C67" w:rsidRPr="0066265D" w:rsidSect="00C041A8">
      <w:headerReference w:type="default" r:id="rId71"/>
      <w:footerReference w:type="default" r:id="rId7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371C" w14:textId="77777777" w:rsidR="00D7727C" w:rsidRDefault="00D7727C" w:rsidP="00E465C3">
      <w:r>
        <w:separator/>
      </w:r>
    </w:p>
    <w:p w14:paraId="761B140C" w14:textId="77777777" w:rsidR="00D7727C" w:rsidRDefault="00D7727C"/>
  </w:endnote>
  <w:endnote w:type="continuationSeparator" w:id="0">
    <w:p w14:paraId="43533E34" w14:textId="77777777" w:rsidR="00D7727C" w:rsidRDefault="00D7727C" w:rsidP="00E465C3">
      <w:r>
        <w:continuationSeparator/>
      </w:r>
    </w:p>
    <w:p w14:paraId="6B8639F0" w14:textId="77777777" w:rsidR="00D7727C" w:rsidRDefault="00D772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3656" w14:textId="77777777" w:rsidR="00D7727C" w:rsidRDefault="00D7727C" w:rsidP="000A76E9">
    <w:pPr>
      <w:pStyle w:val="Piedepgina"/>
    </w:pPr>
    <w:r>
      <w:rPr>
        <w:noProof/>
        <w:color w:val="1F497D" w:themeColor="text2"/>
        <w:sz w:val="26"/>
        <w:szCs w:val="26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1124E7" wp14:editId="4EC15C7A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39DEB5" w14:textId="3ADCC8B5" w:rsidR="00D7727C" w:rsidRPr="000A76E9" w:rsidRDefault="00D7727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97485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1124E7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0288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" fillcolor="white [3201]" stroked="f" strokeweight=".5pt">
              <v:textbox inset="0,,0">
                <w:txbxContent>
                  <w:p w14:paraId="4A39DEB5" w14:textId="3ADCC8B5" w:rsidR="00D7727C" w:rsidRPr="000A76E9" w:rsidRDefault="00D7727C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97485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0594C0" wp14:editId="5028812F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F06C79B"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F0D698" wp14:editId="7E655BFB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0E91C0" w14:textId="77777777" w:rsidR="00D7727C" w:rsidRPr="00AE65CF" w:rsidRDefault="00D7727C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1FA2BB2" w14:textId="77777777" w:rsidR="00D7727C" w:rsidRPr="001A609F" w:rsidRDefault="00D7727C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0D698" id="_x0000_s1028" type="#_x0000_t202" style="position:absolute;margin-left:-49.95pt;margin-top:13.05pt;width:324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" stroked="f">
              <v:textbox>
                <w:txbxContent>
                  <w:p w14:paraId="080E91C0" w14:textId="77777777" w:rsidR="00D7727C" w:rsidRPr="00AE65CF" w:rsidRDefault="00D7727C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1FA2BB2" w14:textId="77777777" w:rsidR="00D7727C" w:rsidRPr="001A609F" w:rsidRDefault="00D7727C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5E15B3C" w14:textId="77777777" w:rsidR="00D7727C" w:rsidRDefault="00D7727C">
    <w:pPr>
      <w:ind w:right="260"/>
      <w:rPr>
        <w:color w:val="0F243E" w:themeColor="text2" w:themeShade="80"/>
        <w:sz w:val="26"/>
        <w:szCs w:val="26"/>
      </w:rPr>
    </w:pPr>
  </w:p>
  <w:p w14:paraId="3175C60B" w14:textId="77777777" w:rsidR="00D7727C" w:rsidRDefault="00D772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E16D" w14:textId="77777777" w:rsidR="00D7727C" w:rsidRDefault="00D7727C" w:rsidP="00E465C3">
      <w:r>
        <w:separator/>
      </w:r>
    </w:p>
    <w:p w14:paraId="1867C208" w14:textId="77777777" w:rsidR="00D7727C" w:rsidRDefault="00D7727C"/>
  </w:footnote>
  <w:footnote w:type="continuationSeparator" w:id="0">
    <w:p w14:paraId="00DDC2B3" w14:textId="77777777" w:rsidR="00D7727C" w:rsidRDefault="00D7727C" w:rsidP="00E465C3">
      <w:r>
        <w:continuationSeparator/>
      </w:r>
    </w:p>
    <w:p w14:paraId="56830705" w14:textId="77777777" w:rsidR="00D7727C" w:rsidRDefault="00D772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32094" w14:textId="77777777" w:rsidR="00D7727C" w:rsidRPr="001A609F" w:rsidRDefault="00D7727C" w:rsidP="00F14ADC">
    <w:pPr>
      <w:rPr>
        <w:sz w:val="32"/>
      </w:rPr>
    </w:pPr>
    <w:r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56CC95" wp14:editId="1BF33943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400EE87" id="4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MX"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CE87D9B" wp14:editId="5E277AF9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86B96D" w14:textId="77777777" w:rsidR="00D7727C" w:rsidRPr="00AE65CF" w:rsidRDefault="00D7727C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8844D35" w14:textId="77777777" w:rsidR="00D7727C" w:rsidRPr="001A609F" w:rsidRDefault="00D7727C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87D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1186B96D" w14:textId="77777777" w:rsidR="00D7727C" w:rsidRPr="00AE65CF" w:rsidRDefault="00D7727C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8844D35" w14:textId="77777777" w:rsidR="00D7727C" w:rsidRPr="001A609F" w:rsidRDefault="00D7727C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4144" behindDoc="0" locked="0" layoutInCell="1" allowOverlap="1" wp14:anchorId="2BA5903B" wp14:editId="099ADEE2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15654777" wp14:editId="69735F05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D5A249" w14:textId="77777777" w:rsidR="00D7727C" w:rsidRPr="00317748" w:rsidRDefault="00D7727C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9FC"/>
    <w:multiLevelType w:val="hybridMultilevel"/>
    <w:tmpl w:val="866206E6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BD6"/>
    <w:multiLevelType w:val="hybridMultilevel"/>
    <w:tmpl w:val="BF103D7E"/>
    <w:lvl w:ilvl="0" w:tplc="C346E34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85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DDD79E2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4" w15:restartNumberingAfterBreak="0">
    <w:nsid w:val="14AC4FD5"/>
    <w:multiLevelType w:val="hybridMultilevel"/>
    <w:tmpl w:val="71CC2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9523EC"/>
    <w:multiLevelType w:val="hybridMultilevel"/>
    <w:tmpl w:val="9E28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B49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1B856C1D"/>
    <w:multiLevelType w:val="hybridMultilevel"/>
    <w:tmpl w:val="93A21332"/>
    <w:lvl w:ilvl="0" w:tplc="325C6C5C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1A3BAF"/>
    <w:multiLevelType w:val="multilevel"/>
    <w:tmpl w:val="AE3E0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8AF70C8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0" w15:restartNumberingAfterBreak="0">
    <w:nsid w:val="2C5C11B4"/>
    <w:multiLevelType w:val="hybridMultilevel"/>
    <w:tmpl w:val="B62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3584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2" w15:restartNumberingAfterBreak="0">
    <w:nsid w:val="307241E8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3" w15:restartNumberingAfterBreak="0">
    <w:nsid w:val="30FB4A9D"/>
    <w:multiLevelType w:val="hybridMultilevel"/>
    <w:tmpl w:val="521EB78A"/>
    <w:lvl w:ilvl="0" w:tplc="7C8226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4"/>
        <w:szCs w:val="24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2A0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381821C5"/>
    <w:multiLevelType w:val="hybridMultilevel"/>
    <w:tmpl w:val="FAEA8BB0"/>
    <w:lvl w:ilvl="0" w:tplc="442A866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71070"/>
    <w:multiLevelType w:val="hybridMultilevel"/>
    <w:tmpl w:val="8D0C792E"/>
    <w:lvl w:ilvl="0" w:tplc="49C09F08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F0EBD"/>
    <w:multiLevelType w:val="hybridMultilevel"/>
    <w:tmpl w:val="1F8ED93A"/>
    <w:lvl w:ilvl="0" w:tplc="65446542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44F59EC"/>
    <w:multiLevelType w:val="hybridMultilevel"/>
    <w:tmpl w:val="48C050E4"/>
    <w:lvl w:ilvl="0" w:tplc="CBF8A1BC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3"/>
        </w:tabs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3"/>
        </w:tabs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3"/>
        </w:tabs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3"/>
        </w:tabs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3"/>
        </w:tabs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3"/>
        </w:tabs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3"/>
        </w:tabs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3"/>
        </w:tabs>
        <w:ind w:left="7533" w:hanging="180"/>
      </w:pPr>
    </w:lvl>
  </w:abstractNum>
  <w:abstractNum w:abstractNumId="19" w15:restartNumberingAfterBreak="0">
    <w:nsid w:val="50191C1B"/>
    <w:multiLevelType w:val="hybridMultilevel"/>
    <w:tmpl w:val="A888EE36"/>
    <w:lvl w:ilvl="0" w:tplc="8E3E4FCC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E531B"/>
    <w:multiLevelType w:val="hybridMultilevel"/>
    <w:tmpl w:val="D854AC52"/>
    <w:lvl w:ilvl="0" w:tplc="6CCA01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47235E"/>
    <w:multiLevelType w:val="hybridMultilevel"/>
    <w:tmpl w:val="E7EE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32A4C"/>
    <w:multiLevelType w:val="hybridMultilevel"/>
    <w:tmpl w:val="DACA0A1A"/>
    <w:lvl w:ilvl="0" w:tplc="511E5F3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D7679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843E1"/>
    <w:multiLevelType w:val="multilevel"/>
    <w:tmpl w:val="B798BE10"/>
    <w:lvl w:ilvl="0">
      <w:start w:val="1"/>
      <w:numFmt w:val="decimal"/>
      <w:lvlText w:val="%1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Times New Roman" w:hAnsi="Verdana" w:cs="Tahom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Verdana" w:eastAsia="Times New Roman" w:hAnsi="Verdana" w:cs="Tahom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Times New Roman" w:hAnsi="Verdana" w:cs="Tahom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Verdana" w:eastAsia="Times New Roman" w:hAnsi="Verdana" w:cs="Tahom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Times New Roman" w:hAnsi="Verdana" w:cs="Tahom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Verdana" w:eastAsia="Times New Roman" w:hAnsi="Verdana" w:cs="Tahoma" w:hint="default"/>
      </w:rPr>
    </w:lvl>
  </w:abstractNum>
  <w:abstractNum w:abstractNumId="25" w15:restartNumberingAfterBreak="0">
    <w:nsid w:val="5FC24E9B"/>
    <w:multiLevelType w:val="hybridMultilevel"/>
    <w:tmpl w:val="227E95FC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648B2"/>
    <w:multiLevelType w:val="hybridMultilevel"/>
    <w:tmpl w:val="CC3824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4D38D8"/>
    <w:multiLevelType w:val="hybridMultilevel"/>
    <w:tmpl w:val="DE527E64"/>
    <w:lvl w:ilvl="0" w:tplc="FA8C7722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953BC"/>
    <w:multiLevelType w:val="hybridMultilevel"/>
    <w:tmpl w:val="05ACF04A"/>
    <w:lvl w:ilvl="0" w:tplc="86FC1A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FC1A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65CA4"/>
    <w:multiLevelType w:val="hybridMultilevel"/>
    <w:tmpl w:val="DAFEE446"/>
    <w:lvl w:ilvl="0" w:tplc="86FC1A7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6E5C4BF0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ascii="Arial" w:eastAsia="Times New Roman" w:hAnsi="Arial" w:cs="Arial"/>
      </w:rPr>
    </w:lvl>
    <w:lvl w:ilvl="2" w:tplc="FC828AD6">
      <w:start w:val="1"/>
      <w:numFmt w:val="decimal"/>
      <w:lvlText w:val="%3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7BB108FA"/>
    <w:multiLevelType w:val="hybridMultilevel"/>
    <w:tmpl w:val="1500E75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24301850">
    <w:abstractNumId w:val="13"/>
  </w:num>
  <w:num w:numId="2" w16cid:durableId="2141603391">
    <w:abstractNumId w:val="6"/>
  </w:num>
  <w:num w:numId="3" w16cid:durableId="1438061677">
    <w:abstractNumId w:val="28"/>
  </w:num>
  <w:num w:numId="4" w16cid:durableId="673922894">
    <w:abstractNumId w:val="17"/>
  </w:num>
  <w:num w:numId="5" w16cid:durableId="507141068">
    <w:abstractNumId w:val="2"/>
  </w:num>
  <w:num w:numId="6" w16cid:durableId="1085028469">
    <w:abstractNumId w:val="31"/>
  </w:num>
  <w:num w:numId="7" w16cid:durableId="822743877">
    <w:abstractNumId w:val="11"/>
  </w:num>
  <w:num w:numId="8" w16cid:durableId="1564869782">
    <w:abstractNumId w:val="12"/>
  </w:num>
  <w:num w:numId="9" w16cid:durableId="1478959651">
    <w:abstractNumId w:val="29"/>
  </w:num>
  <w:num w:numId="10" w16cid:durableId="1435707314">
    <w:abstractNumId w:val="26"/>
  </w:num>
  <w:num w:numId="11" w16cid:durableId="268852600">
    <w:abstractNumId w:val="23"/>
  </w:num>
  <w:num w:numId="12" w16cid:durableId="19481185">
    <w:abstractNumId w:val="14"/>
  </w:num>
  <w:num w:numId="13" w16cid:durableId="289213132">
    <w:abstractNumId w:val="9"/>
  </w:num>
  <w:num w:numId="14" w16cid:durableId="930166268">
    <w:abstractNumId w:val="18"/>
  </w:num>
  <w:num w:numId="15" w16cid:durableId="618294716">
    <w:abstractNumId w:val="3"/>
  </w:num>
  <w:num w:numId="16" w16cid:durableId="997154488">
    <w:abstractNumId w:val="10"/>
  </w:num>
  <w:num w:numId="17" w16cid:durableId="1260721513">
    <w:abstractNumId w:val="25"/>
  </w:num>
  <w:num w:numId="18" w16cid:durableId="11420917">
    <w:abstractNumId w:val="0"/>
  </w:num>
  <w:num w:numId="19" w16cid:durableId="696809243">
    <w:abstractNumId w:val="21"/>
  </w:num>
  <w:num w:numId="20" w16cid:durableId="262960918">
    <w:abstractNumId w:val="5"/>
  </w:num>
  <w:num w:numId="21" w16cid:durableId="278073022">
    <w:abstractNumId w:val="4"/>
  </w:num>
  <w:num w:numId="22" w16cid:durableId="629020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914262">
    <w:abstractNumId w:val="22"/>
  </w:num>
  <w:num w:numId="24" w16cid:durableId="480003858">
    <w:abstractNumId w:val="1"/>
  </w:num>
  <w:num w:numId="25" w16cid:durableId="1969583320">
    <w:abstractNumId w:val="27"/>
  </w:num>
  <w:num w:numId="26" w16cid:durableId="2013993750">
    <w:abstractNumId w:val="19"/>
  </w:num>
  <w:num w:numId="27" w16cid:durableId="2063288518">
    <w:abstractNumId w:val="15"/>
  </w:num>
  <w:num w:numId="28" w16cid:durableId="1056393970">
    <w:abstractNumId w:val="16"/>
  </w:num>
  <w:num w:numId="29" w16cid:durableId="660698734">
    <w:abstractNumId w:val="24"/>
  </w:num>
  <w:num w:numId="30" w16cid:durableId="952328742">
    <w:abstractNumId w:val="7"/>
  </w:num>
  <w:num w:numId="31" w16cid:durableId="1248270949">
    <w:abstractNumId w:val="20"/>
  </w:num>
  <w:num w:numId="32" w16cid:durableId="1947735220">
    <w:abstractNumId w:val="3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17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35C6"/>
    <w:rsid w:val="000112A6"/>
    <w:rsid w:val="00013315"/>
    <w:rsid w:val="000404D7"/>
    <w:rsid w:val="000447BC"/>
    <w:rsid w:val="00057B89"/>
    <w:rsid w:val="000668AA"/>
    <w:rsid w:val="00066A91"/>
    <w:rsid w:val="00067BD7"/>
    <w:rsid w:val="00070D8C"/>
    <w:rsid w:val="00075A6A"/>
    <w:rsid w:val="00076915"/>
    <w:rsid w:val="00081B6B"/>
    <w:rsid w:val="00090040"/>
    <w:rsid w:val="0009221A"/>
    <w:rsid w:val="00097230"/>
    <w:rsid w:val="000973A9"/>
    <w:rsid w:val="000A0F2E"/>
    <w:rsid w:val="000A178B"/>
    <w:rsid w:val="000A34A9"/>
    <w:rsid w:val="000A4060"/>
    <w:rsid w:val="000A58CD"/>
    <w:rsid w:val="000A76E9"/>
    <w:rsid w:val="000B0805"/>
    <w:rsid w:val="000B12FC"/>
    <w:rsid w:val="000B4FC3"/>
    <w:rsid w:val="000B5C31"/>
    <w:rsid w:val="000B684D"/>
    <w:rsid w:val="000B76A1"/>
    <w:rsid w:val="000C1D71"/>
    <w:rsid w:val="000C265C"/>
    <w:rsid w:val="000C5EDB"/>
    <w:rsid w:val="000D23CA"/>
    <w:rsid w:val="000D29F3"/>
    <w:rsid w:val="000D444E"/>
    <w:rsid w:val="000D64D6"/>
    <w:rsid w:val="000D7B2B"/>
    <w:rsid w:val="000E02C0"/>
    <w:rsid w:val="000E1454"/>
    <w:rsid w:val="000E2A9D"/>
    <w:rsid w:val="000E4181"/>
    <w:rsid w:val="00105AFA"/>
    <w:rsid w:val="0010793C"/>
    <w:rsid w:val="00114D8C"/>
    <w:rsid w:val="00115580"/>
    <w:rsid w:val="0012113A"/>
    <w:rsid w:val="00122888"/>
    <w:rsid w:val="00125CC2"/>
    <w:rsid w:val="00127C70"/>
    <w:rsid w:val="001301AC"/>
    <w:rsid w:val="001436BF"/>
    <w:rsid w:val="00146054"/>
    <w:rsid w:val="0014695E"/>
    <w:rsid w:val="00150967"/>
    <w:rsid w:val="0015521E"/>
    <w:rsid w:val="00156F9E"/>
    <w:rsid w:val="00160639"/>
    <w:rsid w:val="00164FD5"/>
    <w:rsid w:val="001679EE"/>
    <w:rsid w:val="0017179E"/>
    <w:rsid w:val="001738F4"/>
    <w:rsid w:val="00174715"/>
    <w:rsid w:val="001753EB"/>
    <w:rsid w:val="001769D7"/>
    <w:rsid w:val="001805CB"/>
    <w:rsid w:val="00182E05"/>
    <w:rsid w:val="001840FB"/>
    <w:rsid w:val="001866B5"/>
    <w:rsid w:val="00192569"/>
    <w:rsid w:val="00192CEF"/>
    <w:rsid w:val="001943D2"/>
    <w:rsid w:val="001A17FC"/>
    <w:rsid w:val="001A1F03"/>
    <w:rsid w:val="001A2300"/>
    <w:rsid w:val="001A2C75"/>
    <w:rsid w:val="001A34FC"/>
    <w:rsid w:val="001A3AD5"/>
    <w:rsid w:val="001A5A41"/>
    <w:rsid w:val="001B5EC8"/>
    <w:rsid w:val="001C6AA0"/>
    <w:rsid w:val="001C7728"/>
    <w:rsid w:val="001D7E0F"/>
    <w:rsid w:val="001E6994"/>
    <w:rsid w:val="001F3DE3"/>
    <w:rsid w:val="001F7DB8"/>
    <w:rsid w:val="00200899"/>
    <w:rsid w:val="00203416"/>
    <w:rsid w:val="002038F5"/>
    <w:rsid w:val="00203D69"/>
    <w:rsid w:val="0020720D"/>
    <w:rsid w:val="00207542"/>
    <w:rsid w:val="002079CB"/>
    <w:rsid w:val="00207FF8"/>
    <w:rsid w:val="00211015"/>
    <w:rsid w:val="002112B2"/>
    <w:rsid w:val="002137A2"/>
    <w:rsid w:val="00216106"/>
    <w:rsid w:val="0022097E"/>
    <w:rsid w:val="00223898"/>
    <w:rsid w:val="00234F6D"/>
    <w:rsid w:val="002350EE"/>
    <w:rsid w:val="0023720F"/>
    <w:rsid w:val="00237A20"/>
    <w:rsid w:val="0024437C"/>
    <w:rsid w:val="00245722"/>
    <w:rsid w:val="002518F4"/>
    <w:rsid w:val="0025286B"/>
    <w:rsid w:val="002629EA"/>
    <w:rsid w:val="00263D14"/>
    <w:rsid w:val="002646D5"/>
    <w:rsid w:val="002648C9"/>
    <w:rsid w:val="00267239"/>
    <w:rsid w:val="00271237"/>
    <w:rsid w:val="00277B35"/>
    <w:rsid w:val="0028341B"/>
    <w:rsid w:val="002931B7"/>
    <w:rsid w:val="002943FE"/>
    <w:rsid w:val="002A221F"/>
    <w:rsid w:val="002A76B9"/>
    <w:rsid w:val="002B44C1"/>
    <w:rsid w:val="002C22AD"/>
    <w:rsid w:val="002C28EB"/>
    <w:rsid w:val="002D18B5"/>
    <w:rsid w:val="002D38E7"/>
    <w:rsid w:val="002D536D"/>
    <w:rsid w:val="002D76B7"/>
    <w:rsid w:val="002D7A49"/>
    <w:rsid w:val="002E197C"/>
    <w:rsid w:val="00301DC9"/>
    <w:rsid w:val="003064A9"/>
    <w:rsid w:val="003151E9"/>
    <w:rsid w:val="003154F5"/>
    <w:rsid w:val="00317531"/>
    <w:rsid w:val="00317748"/>
    <w:rsid w:val="003211E6"/>
    <w:rsid w:val="00327557"/>
    <w:rsid w:val="00331D3B"/>
    <w:rsid w:val="0033378C"/>
    <w:rsid w:val="00333977"/>
    <w:rsid w:val="003364D1"/>
    <w:rsid w:val="003412DE"/>
    <w:rsid w:val="00341DA1"/>
    <w:rsid w:val="00343FD7"/>
    <w:rsid w:val="0034468D"/>
    <w:rsid w:val="003503A6"/>
    <w:rsid w:val="00352A0E"/>
    <w:rsid w:val="00354B1E"/>
    <w:rsid w:val="00356F4F"/>
    <w:rsid w:val="00371856"/>
    <w:rsid w:val="00371EE4"/>
    <w:rsid w:val="003746F2"/>
    <w:rsid w:val="00374CF7"/>
    <w:rsid w:val="00384225"/>
    <w:rsid w:val="0038551B"/>
    <w:rsid w:val="00393C26"/>
    <w:rsid w:val="00394AFB"/>
    <w:rsid w:val="0039713A"/>
    <w:rsid w:val="00397C22"/>
    <w:rsid w:val="003A0FF5"/>
    <w:rsid w:val="003A2ECA"/>
    <w:rsid w:val="003A5541"/>
    <w:rsid w:val="003A5D99"/>
    <w:rsid w:val="003C6841"/>
    <w:rsid w:val="003D10F2"/>
    <w:rsid w:val="003D11EE"/>
    <w:rsid w:val="003D4329"/>
    <w:rsid w:val="003D7B34"/>
    <w:rsid w:val="003E3AD7"/>
    <w:rsid w:val="003E7296"/>
    <w:rsid w:val="003F399C"/>
    <w:rsid w:val="003F4C86"/>
    <w:rsid w:val="0040598F"/>
    <w:rsid w:val="00405AE0"/>
    <w:rsid w:val="0041048D"/>
    <w:rsid w:val="00411B32"/>
    <w:rsid w:val="00421F4B"/>
    <w:rsid w:val="0042310C"/>
    <w:rsid w:val="00425C2E"/>
    <w:rsid w:val="00427B06"/>
    <w:rsid w:val="00427F5F"/>
    <w:rsid w:val="00437D11"/>
    <w:rsid w:val="00445D07"/>
    <w:rsid w:val="004466E2"/>
    <w:rsid w:val="00461299"/>
    <w:rsid w:val="004614C1"/>
    <w:rsid w:val="00461A3B"/>
    <w:rsid w:val="0046490F"/>
    <w:rsid w:val="00465510"/>
    <w:rsid w:val="0047155D"/>
    <w:rsid w:val="00474644"/>
    <w:rsid w:val="00474C68"/>
    <w:rsid w:val="00475683"/>
    <w:rsid w:val="00476F10"/>
    <w:rsid w:val="0048322F"/>
    <w:rsid w:val="0048354B"/>
    <w:rsid w:val="00485E59"/>
    <w:rsid w:val="00492146"/>
    <w:rsid w:val="00496C6C"/>
    <w:rsid w:val="004A0F3A"/>
    <w:rsid w:val="004B420E"/>
    <w:rsid w:val="004B4F4A"/>
    <w:rsid w:val="004C3B0A"/>
    <w:rsid w:val="004C615C"/>
    <w:rsid w:val="004D530D"/>
    <w:rsid w:val="004D5FB2"/>
    <w:rsid w:val="004E1B89"/>
    <w:rsid w:val="004F14EE"/>
    <w:rsid w:val="004F3EE2"/>
    <w:rsid w:val="004F548C"/>
    <w:rsid w:val="00516FD0"/>
    <w:rsid w:val="00532D42"/>
    <w:rsid w:val="00533BAE"/>
    <w:rsid w:val="00533DEE"/>
    <w:rsid w:val="0054042A"/>
    <w:rsid w:val="00543393"/>
    <w:rsid w:val="005434BB"/>
    <w:rsid w:val="00551324"/>
    <w:rsid w:val="00552FCD"/>
    <w:rsid w:val="0055401B"/>
    <w:rsid w:val="005553D1"/>
    <w:rsid w:val="00555DB7"/>
    <w:rsid w:val="0056069E"/>
    <w:rsid w:val="0056136D"/>
    <w:rsid w:val="0056294D"/>
    <w:rsid w:val="00564334"/>
    <w:rsid w:val="00564A04"/>
    <w:rsid w:val="00571E6B"/>
    <w:rsid w:val="00575AD1"/>
    <w:rsid w:val="00575FA8"/>
    <w:rsid w:val="00576B36"/>
    <w:rsid w:val="00581193"/>
    <w:rsid w:val="005820F5"/>
    <w:rsid w:val="005852C0"/>
    <w:rsid w:val="00593935"/>
    <w:rsid w:val="005A6C32"/>
    <w:rsid w:val="005B62ED"/>
    <w:rsid w:val="005B6AA3"/>
    <w:rsid w:val="005C2303"/>
    <w:rsid w:val="005C55D2"/>
    <w:rsid w:val="005D2302"/>
    <w:rsid w:val="005D23B6"/>
    <w:rsid w:val="005D51ED"/>
    <w:rsid w:val="005D5322"/>
    <w:rsid w:val="005E1514"/>
    <w:rsid w:val="005E2068"/>
    <w:rsid w:val="005F37E6"/>
    <w:rsid w:val="005F7A80"/>
    <w:rsid w:val="006062AC"/>
    <w:rsid w:val="00613CD8"/>
    <w:rsid w:val="00614531"/>
    <w:rsid w:val="0061532D"/>
    <w:rsid w:val="00616131"/>
    <w:rsid w:val="00617550"/>
    <w:rsid w:val="006219F9"/>
    <w:rsid w:val="00622557"/>
    <w:rsid w:val="00624FE2"/>
    <w:rsid w:val="00625786"/>
    <w:rsid w:val="0063546C"/>
    <w:rsid w:val="006358A3"/>
    <w:rsid w:val="00635C17"/>
    <w:rsid w:val="006416C0"/>
    <w:rsid w:val="006444DB"/>
    <w:rsid w:val="00644E9E"/>
    <w:rsid w:val="00645B5F"/>
    <w:rsid w:val="00646AB4"/>
    <w:rsid w:val="00646BA3"/>
    <w:rsid w:val="00651B7F"/>
    <w:rsid w:val="00652891"/>
    <w:rsid w:val="00656CBC"/>
    <w:rsid w:val="00661B12"/>
    <w:rsid w:val="0066265D"/>
    <w:rsid w:val="006644FB"/>
    <w:rsid w:val="006650A3"/>
    <w:rsid w:val="00666B1D"/>
    <w:rsid w:val="0066762D"/>
    <w:rsid w:val="00671460"/>
    <w:rsid w:val="006772CC"/>
    <w:rsid w:val="0068295E"/>
    <w:rsid w:val="00683E86"/>
    <w:rsid w:val="006842B1"/>
    <w:rsid w:val="00694273"/>
    <w:rsid w:val="0069782D"/>
    <w:rsid w:val="006A09EF"/>
    <w:rsid w:val="006A44A0"/>
    <w:rsid w:val="006A505A"/>
    <w:rsid w:val="006B0867"/>
    <w:rsid w:val="006C15ED"/>
    <w:rsid w:val="006C1CC4"/>
    <w:rsid w:val="006D01F1"/>
    <w:rsid w:val="006D1819"/>
    <w:rsid w:val="006D6907"/>
    <w:rsid w:val="006E1396"/>
    <w:rsid w:val="006E6136"/>
    <w:rsid w:val="006F7D91"/>
    <w:rsid w:val="00703331"/>
    <w:rsid w:val="00712EA0"/>
    <w:rsid w:val="007169CB"/>
    <w:rsid w:val="00717FB1"/>
    <w:rsid w:val="00721D37"/>
    <w:rsid w:val="00721E2E"/>
    <w:rsid w:val="0072456C"/>
    <w:rsid w:val="007251C4"/>
    <w:rsid w:val="00727CCE"/>
    <w:rsid w:val="00727FFB"/>
    <w:rsid w:val="00730FBA"/>
    <w:rsid w:val="00733062"/>
    <w:rsid w:val="007348A4"/>
    <w:rsid w:val="007415E3"/>
    <w:rsid w:val="0074619F"/>
    <w:rsid w:val="00746676"/>
    <w:rsid w:val="007533B7"/>
    <w:rsid w:val="00753A99"/>
    <w:rsid w:val="007552C8"/>
    <w:rsid w:val="00756A8F"/>
    <w:rsid w:val="007613AC"/>
    <w:rsid w:val="0076151A"/>
    <w:rsid w:val="00761864"/>
    <w:rsid w:val="00763076"/>
    <w:rsid w:val="00765508"/>
    <w:rsid w:val="0077084D"/>
    <w:rsid w:val="00772AED"/>
    <w:rsid w:val="0077427C"/>
    <w:rsid w:val="0077665E"/>
    <w:rsid w:val="0078023D"/>
    <w:rsid w:val="0078162A"/>
    <w:rsid w:val="007816A0"/>
    <w:rsid w:val="00783F12"/>
    <w:rsid w:val="007856FF"/>
    <w:rsid w:val="00790796"/>
    <w:rsid w:val="00792327"/>
    <w:rsid w:val="0079270E"/>
    <w:rsid w:val="00793988"/>
    <w:rsid w:val="007962A5"/>
    <w:rsid w:val="00797AA6"/>
    <w:rsid w:val="007A2BEB"/>
    <w:rsid w:val="007A5712"/>
    <w:rsid w:val="007B1093"/>
    <w:rsid w:val="007B37AB"/>
    <w:rsid w:val="007B55CF"/>
    <w:rsid w:val="007B6316"/>
    <w:rsid w:val="007B6D41"/>
    <w:rsid w:val="007C092F"/>
    <w:rsid w:val="007C0D24"/>
    <w:rsid w:val="007C7C4E"/>
    <w:rsid w:val="007D1870"/>
    <w:rsid w:val="007D5B05"/>
    <w:rsid w:val="007D5E6B"/>
    <w:rsid w:val="007F1127"/>
    <w:rsid w:val="007F4748"/>
    <w:rsid w:val="007F5135"/>
    <w:rsid w:val="0080611B"/>
    <w:rsid w:val="00806A3B"/>
    <w:rsid w:val="00806BA4"/>
    <w:rsid w:val="0081294F"/>
    <w:rsid w:val="00815540"/>
    <w:rsid w:val="008208D8"/>
    <w:rsid w:val="00826A4F"/>
    <w:rsid w:val="0083110B"/>
    <w:rsid w:val="008334E5"/>
    <w:rsid w:val="00834478"/>
    <w:rsid w:val="00842DB1"/>
    <w:rsid w:val="00845491"/>
    <w:rsid w:val="00852DB1"/>
    <w:rsid w:val="008569E5"/>
    <w:rsid w:val="0086007A"/>
    <w:rsid w:val="008632E4"/>
    <w:rsid w:val="008665D6"/>
    <w:rsid w:val="00874C13"/>
    <w:rsid w:val="00881FC2"/>
    <w:rsid w:val="00883687"/>
    <w:rsid w:val="00884001"/>
    <w:rsid w:val="00885A1E"/>
    <w:rsid w:val="00886BF9"/>
    <w:rsid w:val="00887ECB"/>
    <w:rsid w:val="00891FE4"/>
    <w:rsid w:val="008A3374"/>
    <w:rsid w:val="008B3BC1"/>
    <w:rsid w:val="008B3C18"/>
    <w:rsid w:val="008B3C54"/>
    <w:rsid w:val="008B7201"/>
    <w:rsid w:val="008D1A98"/>
    <w:rsid w:val="008D4844"/>
    <w:rsid w:val="008D6C02"/>
    <w:rsid w:val="008E14ED"/>
    <w:rsid w:val="008E4829"/>
    <w:rsid w:val="008E6C13"/>
    <w:rsid w:val="008E7C64"/>
    <w:rsid w:val="008F12D6"/>
    <w:rsid w:val="008F1448"/>
    <w:rsid w:val="008F19F2"/>
    <w:rsid w:val="008F2104"/>
    <w:rsid w:val="008F5138"/>
    <w:rsid w:val="00900C3F"/>
    <w:rsid w:val="009023D2"/>
    <w:rsid w:val="00903F0A"/>
    <w:rsid w:val="00904B7B"/>
    <w:rsid w:val="0091706C"/>
    <w:rsid w:val="00917407"/>
    <w:rsid w:val="009246E0"/>
    <w:rsid w:val="00927208"/>
    <w:rsid w:val="00927DDC"/>
    <w:rsid w:val="00931789"/>
    <w:rsid w:val="009319FD"/>
    <w:rsid w:val="00931A21"/>
    <w:rsid w:val="00943073"/>
    <w:rsid w:val="009440FA"/>
    <w:rsid w:val="009441EE"/>
    <w:rsid w:val="00945EFD"/>
    <w:rsid w:val="00945FA8"/>
    <w:rsid w:val="00946E44"/>
    <w:rsid w:val="00950735"/>
    <w:rsid w:val="0095141C"/>
    <w:rsid w:val="0095279E"/>
    <w:rsid w:val="00956ACB"/>
    <w:rsid w:val="00956CEB"/>
    <w:rsid w:val="00962B02"/>
    <w:rsid w:val="009639DA"/>
    <w:rsid w:val="00970A03"/>
    <w:rsid w:val="009721E3"/>
    <w:rsid w:val="00974151"/>
    <w:rsid w:val="00977C67"/>
    <w:rsid w:val="009849E4"/>
    <w:rsid w:val="00985119"/>
    <w:rsid w:val="009854C4"/>
    <w:rsid w:val="00992ACA"/>
    <w:rsid w:val="009965CB"/>
    <w:rsid w:val="009A093E"/>
    <w:rsid w:val="009A4215"/>
    <w:rsid w:val="009B5E57"/>
    <w:rsid w:val="009B635C"/>
    <w:rsid w:val="009B6E64"/>
    <w:rsid w:val="009C1DA2"/>
    <w:rsid w:val="009C7817"/>
    <w:rsid w:val="009D13F8"/>
    <w:rsid w:val="009D20E9"/>
    <w:rsid w:val="009D5ABF"/>
    <w:rsid w:val="009E5F38"/>
    <w:rsid w:val="00A015C1"/>
    <w:rsid w:val="00A0447C"/>
    <w:rsid w:val="00A15031"/>
    <w:rsid w:val="00A24C55"/>
    <w:rsid w:val="00A30F8B"/>
    <w:rsid w:val="00A32032"/>
    <w:rsid w:val="00A3269C"/>
    <w:rsid w:val="00A33A6A"/>
    <w:rsid w:val="00A352DB"/>
    <w:rsid w:val="00A37726"/>
    <w:rsid w:val="00A43459"/>
    <w:rsid w:val="00A44553"/>
    <w:rsid w:val="00A4461D"/>
    <w:rsid w:val="00A45182"/>
    <w:rsid w:val="00A559F2"/>
    <w:rsid w:val="00A575B9"/>
    <w:rsid w:val="00A57823"/>
    <w:rsid w:val="00A72114"/>
    <w:rsid w:val="00A801A7"/>
    <w:rsid w:val="00A83160"/>
    <w:rsid w:val="00A92917"/>
    <w:rsid w:val="00A97199"/>
    <w:rsid w:val="00AA2DDC"/>
    <w:rsid w:val="00AB175A"/>
    <w:rsid w:val="00AB2E66"/>
    <w:rsid w:val="00AB6FD7"/>
    <w:rsid w:val="00AB760B"/>
    <w:rsid w:val="00AD2214"/>
    <w:rsid w:val="00AD26D6"/>
    <w:rsid w:val="00AD766E"/>
    <w:rsid w:val="00AD7989"/>
    <w:rsid w:val="00AE3B32"/>
    <w:rsid w:val="00AE50DF"/>
    <w:rsid w:val="00AF26D7"/>
    <w:rsid w:val="00AF5624"/>
    <w:rsid w:val="00AF6F36"/>
    <w:rsid w:val="00B04B7E"/>
    <w:rsid w:val="00B05871"/>
    <w:rsid w:val="00B11F57"/>
    <w:rsid w:val="00B13445"/>
    <w:rsid w:val="00B15604"/>
    <w:rsid w:val="00B17228"/>
    <w:rsid w:val="00B21428"/>
    <w:rsid w:val="00B21D8D"/>
    <w:rsid w:val="00B32A34"/>
    <w:rsid w:val="00B350AC"/>
    <w:rsid w:val="00B42073"/>
    <w:rsid w:val="00B46A3A"/>
    <w:rsid w:val="00B51864"/>
    <w:rsid w:val="00B54FDA"/>
    <w:rsid w:val="00B5585A"/>
    <w:rsid w:val="00B60EA2"/>
    <w:rsid w:val="00B612B1"/>
    <w:rsid w:val="00B64F4C"/>
    <w:rsid w:val="00B70A52"/>
    <w:rsid w:val="00B72D1D"/>
    <w:rsid w:val="00B77735"/>
    <w:rsid w:val="00B87730"/>
    <w:rsid w:val="00B93E2D"/>
    <w:rsid w:val="00B94DE9"/>
    <w:rsid w:val="00BA1423"/>
    <w:rsid w:val="00BA1E9F"/>
    <w:rsid w:val="00BB1E8F"/>
    <w:rsid w:val="00BB22C3"/>
    <w:rsid w:val="00BC18BF"/>
    <w:rsid w:val="00BC3256"/>
    <w:rsid w:val="00BC6761"/>
    <w:rsid w:val="00BD0577"/>
    <w:rsid w:val="00BD07A6"/>
    <w:rsid w:val="00BD24C7"/>
    <w:rsid w:val="00BD71E3"/>
    <w:rsid w:val="00BE3504"/>
    <w:rsid w:val="00BF7723"/>
    <w:rsid w:val="00C02B9B"/>
    <w:rsid w:val="00C041A8"/>
    <w:rsid w:val="00C063FB"/>
    <w:rsid w:val="00C06734"/>
    <w:rsid w:val="00C11449"/>
    <w:rsid w:val="00C1512B"/>
    <w:rsid w:val="00C21759"/>
    <w:rsid w:val="00C26615"/>
    <w:rsid w:val="00C26D52"/>
    <w:rsid w:val="00C27802"/>
    <w:rsid w:val="00C37BBD"/>
    <w:rsid w:val="00C436A4"/>
    <w:rsid w:val="00C454EE"/>
    <w:rsid w:val="00C468ED"/>
    <w:rsid w:val="00C4748F"/>
    <w:rsid w:val="00C50B27"/>
    <w:rsid w:val="00C53886"/>
    <w:rsid w:val="00C55675"/>
    <w:rsid w:val="00C66C7A"/>
    <w:rsid w:val="00C72AD2"/>
    <w:rsid w:val="00C73984"/>
    <w:rsid w:val="00C749C0"/>
    <w:rsid w:val="00C77509"/>
    <w:rsid w:val="00C830A1"/>
    <w:rsid w:val="00C8343E"/>
    <w:rsid w:val="00C87258"/>
    <w:rsid w:val="00C900AE"/>
    <w:rsid w:val="00C90592"/>
    <w:rsid w:val="00C90F47"/>
    <w:rsid w:val="00C96C15"/>
    <w:rsid w:val="00C971FB"/>
    <w:rsid w:val="00C97485"/>
    <w:rsid w:val="00C9792A"/>
    <w:rsid w:val="00CA13F6"/>
    <w:rsid w:val="00CA2624"/>
    <w:rsid w:val="00CA2F8E"/>
    <w:rsid w:val="00CA4B8B"/>
    <w:rsid w:val="00CA67FB"/>
    <w:rsid w:val="00CB0DDA"/>
    <w:rsid w:val="00CB13FB"/>
    <w:rsid w:val="00CB6616"/>
    <w:rsid w:val="00CB7A36"/>
    <w:rsid w:val="00CC1CF1"/>
    <w:rsid w:val="00CC26BE"/>
    <w:rsid w:val="00CC428D"/>
    <w:rsid w:val="00CC6827"/>
    <w:rsid w:val="00CC70B1"/>
    <w:rsid w:val="00CD02C3"/>
    <w:rsid w:val="00CD35AD"/>
    <w:rsid w:val="00CD7164"/>
    <w:rsid w:val="00CE7F17"/>
    <w:rsid w:val="00CF0B01"/>
    <w:rsid w:val="00CF3A8B"/>
    <w:rsid w:val="00D02139"/>
    <w:rsid w:val="00D07A86"/>
    <w:rsid w:val="00D1001F"/>
    <w:rsid w:val="00D11D2D"/>
    <w:rsid w:val="00D215A7"/>
    <w:rsid w:val="00D26F13"/>
    <w:rsid w:val="00D30B54"/>
    <w:rsid w:val="00D322C4"/>
    <w:rsid w:val="00D37824"/>
    <w:rsid w:val="00D412D2"/>
    <w:rsid w:val="00D42C66"/>
    <w:rsid w:val="00D43427"/>
    <w:rsid w:val="00D45E45"/>
    <w:rsid w:val="00D47BF0"/>
    <w:rsid w:val="00D47F6D"/>
    <w:rsid w:val="00D51EE1"/>
    <w:rsid w:val="00D53181"/>
    <w:rsid w:val="00D5425D"/>
    <w:rsid w:val="00D60A02"/>
    <w:rsid w:val="00D70738"/>
    <w:rsid w:val="00D722C3"/>
    <w:rsid w:val="00D7727C"/>
    <w:rsid w:val="00D8148B"/>
    <w:rsid w:val="00D84B85"/>
    <w:rsid w:val="00D9069E"/>
    <w:rsid w:val="00D919ED"/>
    <w:rsid w:val="00D91BE7"/>
    <w:rsid w:val="00D978DF"/>
    <w:rsid w:val="00DA0737"/>
    <w:rsid w:val="00DA50C2"/>
    <w:rsid w:val="00DA57FD"/>
    <w:rsid w:val="00DA5B10"/>
    <w:rsid w:val="00DB07F0"/>
    <w:rsid w:val="00DB5155"/>
    <w:rsid w:val="00DB5164"/>
    <w:rsid w:val="00DB6735"/>
    <w:rsid w:val="00DC552C"/>
    <w:rsid w:val="00DC68ED"/>
    <w:rsid w:val="00DD220D"/>
    <w:rsid w:val="00DD31A4"/>
    <w:rsid w:val="00DE3485"/>
    <w:rsid w:val="00DE35C3"/>
    <w:rsid w:val="00DE6EAC"/>
    <w:rsid w:val="00DF4006"/>
    <w:rsid w:val="00DF58EE"/>
    <w:rsid w:val="00DF5E2A"/>
    <w:rsid w:val="00DF5FD7"/>
    <w:rsid w:val="00DF6904"/>
    <w:rsid w:val="00DF6AF1"/>
    <w:rsid w:val="00E046E8"/>
    <w:rsid w:val="00E141B4"/>
    <w:rsid w:val="00E1502C"/>
    <w:rsid w:val="00E15E10"/>
    <w:rsid w:val="00E17C36"/>
    <w:rsid w:val="00E20911"/>
    <w:rsid w:val="00E218ED"/>
    <w:rsid w:val="00E22393"/>
    <w:rsid w:val="00E24A58"/>
    <w:rsid w:val="00E272DA"/>
    <w:rsid w:val="00E30354"/>
    <w:rsid w:val="00E3137B"/>
    <w:rsid w:val="00E35C6A"/>
    <w:rsid w:val="00E36ADF"/>
    <w:rsid w:val="00E3792B"/>
    <w:rsid w:val="00E465C3"/>
    <w:rsid w:val="00E519F2"/>
    <w:rsid w:val="00E52B00"/>
    <w:rsid w:val="00E54E2D"/>
    <w:rsid w:val="00E659A4"/>
    <w:rsid w:val="00E66C49"/>
    <w:rsid w:val="00E73071"/>
    <w:rsid w:val="00E73CF9"/>
    <w:rsid w:val="00E7509C"/>
    <w:rsid w:val="00E80629"/>
    <w:rsid w:val="00E80A30"/>
    <w:rsid w:val="00E83399"/>
    <w:rsid w:val="00E9683D"/>
    <w:rsid w:val="00E9770D"/>
    <w:rsid w:val="00EA5386"/>
    <w:rsid w:val="00EB3275"/>
    <w:rsid w:val="00EB39BD"/>
    <w:rsid w:val="00EB3F6E"/>
    <w:rsid w:val="00EC3C97"/>
    <w:rsid w:val="00EC5D97"/>
    <w:rsid w:val="00EC6951"/>
    <w:rsid w:val="00ED1214"/>
    <w:rsid w:val="00ED2F41"/>
    <w:rsid w:val="00EE6BAE"/>
    <w:rsid w:val="00F116E2"/>
    <w:rsid w:val="00F12366"/>
    <w:rsid w:val="00F124BF"/>
    <w:rsid w:val="00F13A52"/>
    <w:rsid w:val="00F14ADC"/>
    <w:rsid w:val="00F15C63"/>
    <w:rsid w:val="00F1713C"/>
    <w:rsid w:val="00F201FA"/>
    <w:rsid w:val="00F20878"/>
    <w:rsid w:val="00F20A80"/>
    <w:rsid w:val="00F22D9C"/>
    <w:rsid w:val="00F24999"/>
    <w:rsid w:val="00F3275A"/>
    <w:rsid w:val="00F32D86"/>
    <w:rsid w:val="00F3742C"/>
    <w:rsid w:val="00F45525"/>
    <w:rsid w:val="00F46C27"/>
    <w:rsid w:val="00F57CA9"/>
    <w:rsid w:val="00F57F4C"/>
    <w:rsid w:val="00F57F8A"/>
    <w:rsid w:val="00F60B6C"/>
    <w:rsid w:val="00F6253B"/>
    <w:rsid w:val="00F6646E"/>
    <w:rsid w:val="00F6669F"/>
    <w:rsid w:val="00F669F2"/>
    <w:rsid w:val="00F66AD3"/>
    <w:rsid w:val="00F67530"/>
    <w:rsid w:val="00F72FE4"/>
    <w:rsid w:val="00F74A8E"/>
    <w:rsid w:val="00F77D54"/>
    <w:rsid w:val="00F80A51"/>
    <w:rsid w:val="00F8249B"/>
    <w:rsid w:val="00F82D02"/>
    <w:rsid w:val="00F90260"/>
    <w:rsid w:val="00F911BF"/>
    <w:rsid w:val="00FA0104"/>
    <w:rsid w:val="00FA12D0"/>
    <w:rsid w:val="00FA42BA"/>
    <w:rsid w:val="00FA46E8"/>
    <w:rsid w:val="00FA49B1"/>
    <w:rsid w:val="00FA696F"/>
    <w:rsid w:val="00FB1201"/>
    <w:rsid w:val="00FB1410"/>
    <w:rsid w:val="00FB70CD"/>
    <w:rsid w:val="00FB7450"/>
    <w:rsid w:val="00FC778F"/>
    <w:rsid w:val="00FC7927"/>
    <w:rsid w:val="00FD24A8"/>
    <w:rsid w:val="00FD2807"/>
    <w:rsid w:val="00FE7AE0"/>
    <w:rsid w:val="00FE7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41"/>
    <o:shapelayout v:ext="edit">
      <o:idmap v:ext="edit" data="1"/>
    </o:shapelayout>
  </w:shapeDefaults>
  <w:decimalSymbol w:val="."/>
  <w:listSeparator w:val=";"/>
  <w14:docId w14:val="4B0C43FC"/>
  <w15:docId w15:val="{DF5C1EA4-AD51-4F67-B74B-4F9AD47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5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6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661B12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39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control" Target="activeX/activeX10.xml"/><Relationship Id="rId21" Type="http://schemas.openxmlformats.org/officeDocument/2006/relationships/image" Target="media/image6.wmf"/><Relationship Id="rId34" Type="http://schemas.openxmlformats.org/officeDocument/2006/relationships/image" Target="media/image13.png"/><Relationship Id="rId42" Type="http://schemas.openxmlformats.org/officeDocument/2006/relationships/image" Target="media/image18.wmf"/><Relationship Id="rId47" Type="http://schemas.openxmlformats.org/officeDocument/2006/relationships/control" Target="activeX/activeX14.xml"/><Relationship Id="rId50" Type="http://schemas.openxmlformats.org/officeDocument/2006/relationships/image" Target="media/image22.wmf"/><Relationship Id="rId55" Type="http://schemas.openxmlformats.org/officeDocument/2006/relationships/control" Target="activeX/activeX18.xml"/><Relationship Id="rId63" Type="http://schemas.openxmlformats.org/officeDocument/2006/relationships/control" Target="activeX/activeX23.xml"/><Relationship Id="rId68" Type="http://schemas.openxmlformats.org/officeDocument/2006/relationships/control" Target="activeX/activeX26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hyperlink" Target="file:///\\serbiffilex64\Aseguramiento_Calidad_UAT\BIFNETEMPRESARIALREP\B2-BIFNET_EMPRESARIALREP_03.00.064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image" Target="media/image11.png"/><Relationship Id="rId37" Type="http://schemas.openxmlformats.org/officeDocument/2006/relationships/hyperlink" Target="http://10.30.30.248/BanBifEmpresas/banbif-bxie-v2" TargetMode="External"/><Relationship Id="rId40" Type="http://schemas.openxmlformats.org/officeDocument/2006/relationships/image" Target="media/image17.wmf"/><Relationship Id="rId45" Type="http://schemas.openxmlformats.org/officeDocument/2006/relationships/control" Target="activeX/activeX13.xml"/><Relationship Id="rId53" Type="http://schemas.openxmlformats.org/officeDocument/2006/relationships/control" Target="activeX/activeX17.xml"/><Relationship Id="rId58" Type="http://schemas.openxmlformats.org/officeDocument/2006/relationships/control" Target="activeX/activeX20.xml"/><Relationship Id="rId66" Type="http://schemas.openxmlformats.org/officeDocument/2006/relationships/control" Target="activeX/activeX25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9.xml"/><Relationship Id="rId36" Type="http://schemas.openxmlformats.org/officeDocument/2006/relationships/image" Target="media/image15.png"/><Relationship Id="rId49" Type="http://schemas.openxmlformats.org/officeDocument/2006/relationships/control" Target="activeX/activeX15.xml"/><Relationship Id="rId57" Type="http://schemas.openxmlformats.org/officeDocument/2006/relationships/control" Target="activeX/activeX19.xml"/><Relationship Id="rId61" Type="http://schemas.openxmlformats.org/officeDocument/2006/relationships/control" Target="activeX/activeX22.xml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image" Target="media/image10.png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control" Target="activeX/activeX21.xml"/><Relationship Id="rId65" Type="http://schemas.openxmlformats.org/officeDocument/2006/relationships/image" Target="media/image28.wmf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9.wmf"/><Relationship Id="rId30" Type="http://schemas.openxmlformats.org/officeDocument/2006/relationships/hyperlink" Target="https://bif1bpipj14.dombif.peru:9993/console/App.html" TargetMode="External"/><Relationship Id="rId35" Type="http://schemas.openxmlformats.org/officeDocument/2006/relationships/image" Target="media/image14.png"/><Relationship Id="rId43" Type="http://schemas.openxmlformats.org/officeDocument/2006/relationships/control" Target="activeX/activeX12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control" Target="activeX/activeX24.xml"/><Relationship Id="rId69" Type="http://schemas.openxmlformats.org/officeDocument/2006/relationships/image" Target="media/image30.wmf"/><Relationship Id="rId8" Type="http://schemas.openxmlformats.org/officeDocument/2006/relationships/webSettings" Target="webSettings.xml"/><Relationship Id="rId51" Type="http://schemas.openxmlformats.org/officeDocument/2006/relationships/control" Target="activeX/activeX16.xml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29.wmf"/><Relationship Id="rId20" Type="http://schemas.openxmlformats.org/officeDocument/2006/relationships/control" Target="activeX/activeX5.xml"/><Relationship Id="rId41" Type="http://schemas.openxmlformats.org/officeDocument/2006/relationships/control" Target="activeX/activeX11.xml"/><Relationship Id="rId54" Type="http://schemas.openxmlformats.org/officeDocument/2006/relationships/image" Target="media/image24.wmf"/><Relationship Id="rId62" Type="http://schemas.openxmlformats.org/officeDocument/2006/relationships/image" Target="media/image27.wmf"/><Relationship Id="rId70" Type="http://schemas.openxmlformats.org/officeDocument/2006/relationships/control" Target="activeX/activeX27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2.png"/><Relationship Id="rId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A680149686943A055A6F1798CAAA6" ma:contentTypeVersion="8" ma:contentTypeDescription="Crear nuevo documento." ma:contentTypeScope="" ma:versionID="5d5331e3ca5d80f4ad7eafa2b340f13b">
  <xsd:schema xmlns:xsd="http://www.w3.org/2001/XMLSchema" xmlns:xs="http://www.w3.org/2001/XMLSchema" xmlns:p="http://schemas.microsoft.com/office/2006/metadata/properties" xmlns:ns2="6726582f-c86f-4dbb-92d5-47b115b305ed" xmlns:ns3="5b2c377c-0e68-4fee-a08c-30ecf1816ac1" targetNamespace="http://schemas.microsoft.com/office/2006/metadata/properties" ma:root="true" ma:fieldsID="2a8271256b799cb8c6cd64c69712b774" ns2:_="" ns3:_="">
    <xsd:import namespace="6726582f-c86f-4dbb-92d5-47b115b305ed"/>
    <xsd:import namespace="5b2c377c-0e68-4fee-a08c-30ecf1816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6582f-c86f-4dbb-92d5-47b115b30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c377c-0e68-4fee-a08c-30ecf1816a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9C04D7-DFF8-48E0-8FD3-FE135666F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3B231-7325-4099-9E73-DD68FCEAF6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BE9F10-CBA8-4185-998B-CE0E48FDD4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6582f-c86f-4dbb-92d5-47b115b305ed"/>
    <ds:schemaRef ds:uri="5b2c377c-0e68-4fee-a08c-30ecf1816a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796123-218C-436A-A2DB-98AAA3F0D1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153</TotalTime>
  <Pages>5</Pages>
  <Words>804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5219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Miletza</cp:lastModifiedBy>
  <cp:revision>44</cp:revision>
  <cp:lastPrinted>2019-08-28T16:30:00Z</cp:lastPrinted>
  <dcterms:created xsi:type="dcterms:W3CDTF">2023-01-31T12:15:00Z</dcterms:created>
  <dcterms:modified xsi:type="dcterms:W3CDTF">2024-04-25T21:20:00Z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0x0101004BCA680149686943A055A6F1798CAAA6</vt:lpwstr>
  </property>
</Properties>
</file>