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3B55" w14:textId="75641B05" w:rsidR="00F14ADC" w:rsidRDefault="00090040" w:rsidP="00394AFB">
      <w:pPr>
        <w:pStyle w:val="Ttulo2"/>
        <w:rPr>
          <w:color w:val="FFFF00"/>
        </w:rPr>
      </w:pPr>
      <w:r w:rsidRPr="00164FD5">
        <w:t xml:space="preserve">Código de </w:t>
      </w:r>
      <w:r w:rsidR="00317748">
        <w:t>Documento</w:t>
      </w:r>
      <w:r w:rsidR="00317748">
        <w:tab/>
      </w:r>
      <w:r w:rsidR="00EC3C97" w:rsidRPr="00EC3C97">
        <w:t>TI-EA202</w:t>
      </w:r>
      <w:r w:rsidR="00951908">
        <w:t>2</w:t>
      </w:r>
      <w:r w:rsidR="00EC3C97" w:rsidRPr="00EC3C97">
        <w:t>-12</w:t>
      </w:r>
      <w:r w:rsidR="00951908">
        <w:t>577</w:t>
      </w:r>
      <w:r w:rsidR="00EC3C97" w:rsidRPr="00EC3C97">
        <w:t>-R1</w:t>
      </w:r>
      <w:r w:rsidR="00E519F2">
        <w:tab/>
      </w:r>
      <w:r w:rsidR="00E519F2">
        <w:tab/>
      </w:r>
      <w:r w:rsidR="00B51864" w:rsidRPr="00F14ADC">
        <w:t>N.º</w:t>
      </w:r>
      <w:r w:rsidR="00F14ADC" w:rsidRPr="00826A4F">
        <w:t xml:space="preserve"> PASE</w:t>
      </w:r>
      <w:r w:rsidR="00F14ADC">
        <w:rPr>
          <w:sz w:val="16"/>
          <w:szCs w:val="16"/>
        </w:rPr>
        <w:t>:</w:t>
      </w:r>
      <w:r w:rsidR="00EC5D97">
        <w:t xml:space="preserve">   </w:t>
      </w:r>
      <w:r w:rsidR="000E2A9D" w:rsidRPr="000E2A9D">
        <w:tab/>
      </w:r>
      <w:r w:rsidR="00EC3C97" w:rsidRPr="00EC3C97">
        <w:t>2024-13</w:t>
      </w:r>
      <w:r w:rsidR="00951908">
        <w:t>893</w:t>
      </w:r>
    </w:p>
    <w:p w14:paraId="64CA0BDC" w14:textId="3BECDB08" w:rsidR="000A76E9" w:rsidRDefault="00F14ADC" w:rsidP="00F14A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de Requerimiento</w:t>
      </w:r>
      <w:r w:rsidR="00C26D52">
        <w:rPr>
          <w:rFonts w:ascii="Arial" w:hAnsi="Arial" w:cs="Arial"/>
        </w:rPr>
        <w:t xml:space="preserve"> </w:t>
      </w:r>
      <w:r w:rsidR="00951908">
        <w:rPr>
          <w:rFonts w:ascii="Arial" w:hAnsi="Arial" w:cs="Arial"/>
        </w:rPr>
        <w:t>2309009369</w:t>
      </w:r>
      <w:r w:rsidR="00593935">
        <w:rPr>
          <w:rFonts w:ascii="Arial" w:hAnsi="Arial" w:cs="Arial"/>
        </w:rPr>
        <w:tab/>
      </w:r>
      <w:r w:rsidR="00977C67">
        <w:rPr>
          <w:rFonts w:ascii="Arial" w:hAnsi="Arial" w:cs="Arial"/>
        </w:rPr>
        <w:tab/>
      </w:r>
      <w:r w:rsidR="000A76E9">
        <w:rPr>
          <w:rFonts w:ascii="Arial" w:hAnsi="Arial" w:cs="Arial"/>
        </w:rPr>
        <w:t xml:space="preserve">Tipo </w:t>
      </w:r>
      <w:r w:rsidR="00F6646E">
        <w:rPr>
          <w:rFonts w:ascii="Arial" w:hAnsi="Arial" w:cs="Arial"/>
        </w:rPr>
        <w:t>Requerimiento:</w:t>
      </w:r>
      <w:r w:rsidR="0042310C">
        <w:rPr>
          <w:rFonts w:ascii="Arial" w:hAnsi="Arial" w:cs="Arial"/>
        </w:rPr>
        <w:t xml:space="preserve"> </w:t>
      </w:r>
      <w:r w:rsidR="000A76E9">
        <w:rPr>
          <w:rFonts w:ascii="Arial" w:hAnsi="Arial" w:cs="Arial"/>
        </w:rPr>
        <w:t xml:space="preserve"> </w:t>
      </w:r>
      <w:r w:rsidR="000A76E9">
        <w:rPr>
          <w:rFonts w:ascii="Arial" w:hAnsi="Arial" w:cs="Arial"/>
        </w:rPr>
        <w:object w:dxaOrig="225" w:dyaOrig="225" w14:anchorId="3C7A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54pt;height:19.5pt" o:ole="">
            <v:imagedata r:id="rId11" o:title=""/>
          </v:shape>
          <w:control r:id="rId12" w:name="CheckBox8" w:shapeid="_x0000_i1079"/>
        </w:object>
      </w:r>
      <w:r w:rsidR="000A76E9">
        <w:rPr>
          <w:rFonts w:ascii="Arial" w:hAnsi="Arial" w:cs="Arial"/>
        </w:rPr>
        <w:t xml:space="preserve"> </w:t>
      </w:r>
      <w:r w:rsidR="000A76E9">
        <w:rPr>
          <w:rFonts w:ascii="Arial" w:hAnsi="Arial" w:cs="Arial"/>
        </w:rPr>
        <w:object w:dxaOrig="225" w:dyaOrig="225" w14:anchorId="3A135627">
          <v:shape id="_x0000_i1081" type="#_x0000_t75" style="width:61.5pt;height:19.5pt" o:ole="">
            <v:imagedata r:id="rId13" o:title=""/>
          </v:shape>
          <w:control r:id="rId14" w:name="CheckBox9" w:shapeid="_x0000_i1081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79EE">
        <w:rPr>
          <w:rFonts w:ascii="Arial" w:hAnsi="Arial" w:cs="Arial"/>
        </w:rPr>
        <w:t xml:space="preserve">     </w:t>
      </w:r>
    </w:p>
    <w:p w14:paraId="3635EAE9" w14:textId="177660C3" w:rsidR="00317748" w:rsidRPr="00F14ADC" w:rsidRDefault="000A76E9" w:rsidP="000A76E9">
      <w:pPr>
        <w:ind w:left="2880" w:firstLine="720"/>
        <w:jc w:val="both"/>
        <w:rPr>
          <w:rFonts w:ascii="Arial" w:hAnsi="Arial" w:cs="Arial"/>
          <w:color w:val="FFFF00"/>
        </w:rPr>
      </w:pPr>
      <w:r>
        <w:rPr>
          <w:rFonts w:ascii="Arial" w:hAnsi="Arial" w:cs="Arial"/>
        </w:rPr>
        <w:t xml:space="preserve">           </w:t>
      </w:r>
      <w:r w:rsidR="001679EE">
        <w:rPr>
          <w:rFonts w:ascii="Arial" w:hAnsi="Arial" w:cs="Arial"/>
        </w:rPr>
        <w:t xml:space="preserve"> </w:t>
      </w:r>
      <w:r w:rsidR="00F6646E">
        <w:rPr>
          <w:rFonts w:ascii="Arial" w:hAnsi="Arial" w:cs="Arial"/>
        </w:rPr>
        <w:t>Impacto:</w:t>
      </w:r>
      <w:r w:rsidR="00F14ADC">
        <w:rPr>
          <w:rFonts w:ascii="Arial" w:hAnsi="Arial" w:cs="Arial"/>
        </w:rPr>
        <w:t xml:space="preserve"> </w:t>
      </w:r>
      <w:r w:rsidR="001679EE">
        <w:rPr>
          <w:rFonts w:ascii="Arial" w:hAnsi="Arial" w:cs="Arial"/>
        </w:rPr>
        <w:tab/>
      </w:r>
      <w:r w:rsidR="004231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1679EE">
        <w:rPr>
          <w:rFonts w:ascii="Arial" w:hAnsi="Arial" w:cs="Arial"/>
          <w:bCs w:val="0"/>
        </w:rPr>
        <w:object w:dxaOrig="225" w:dyaOrig="225" w14:anchorId="12DCD988">
          <v:shape id="_x0000_i1083" type="#_x0000_t75" style="width:38.25pt;height:19.5pt" o:ole="">
            <v:imagedata r:id="rId15" o:title=""/>
          </v:shape>
          <w:control r:id="rId16" w:name="CheckBox1" w:shapeid="_x0000_i1083"/>
        </w:object>
      </w:r>
      <w:r w:rsidR="001679E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1679EE">
        <w:rPr>
          <w:rFonts w:ascii="Arial" w:hAnsi="Arial" w:cs="Arial"/>
        </w:rPr>
        <w:t xml:space="preserve">  </w:t>
      </w:r>
      <w:r w:rsidR="001679EE">
        <w:rPr>
          <w:rFonts w:ascii="Arial" w:hAnsi="Arial" w:cs="Arial"/>
          <w:bCs w:val="0"/>
        </w:rPr>
        <w:object w:dxaOrig="225" w:dyaOrig="225" w14:anchorId="3D91F532">
          <v:shape id="_x0000_i1085" type="#_x0000_t75" style="width:45pt;height:19.5pt" o:ole="">
            <v:imagedata r:id="rId17" o:title=""/>
          </v:shape>
          <w:control r:id="rId18" w:name="CheckBox2" w:shapeid="_x0000_i1085"/>
        </w:object>
      </w:r>
      <w:r>
        <w:rPr>
          <w:rFonts w:ascii="Arial" w:hAnsi="Arial" w:cs="Arial"/>
          <w:bCs w:val="0"/>
        </w:rPr>
        <w:t xml:space="preserve">      </w:t>
      </w:r>
      <w:r w:rsidR="001679EE">
        <w:rPr>
          <w:rFonts w:ascii="Arial" w:hAnsi="Arial" w:cs="Arial"/>
          <w:bCs w:val="0"/>
        </w:rPr>
        <w:object w:dxaOrig="225" w:dyaOrig="225" w14:anchorId="2378613F">
          <v:shape id="_x0000_i1087" type="#_x0000_t75" style="width:36.75pt;height:19.5pt" o:ole="">
            <v:imagedata r:id="rId19" o:title=""/>
          </v:shape>
          <w:control r:id="rId20" w:name="CheckBox3" w:shapeid="_x0000_i1087"/>
        </w:object>
      </w:r>
    </w:p>
    <w:p w14:paraId="4D81CD60" w14:textId="0F9AE383" w:rsidR="00FC778F" w:rsidRDefault="00FC778F" w:rsidP="000A76E9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</w:rPr>
        <w:t>Gestión de Información</w:t>
      </w:r>
      <w:r w:rsidR="001679EE">
        <w:rPr>
          <w:rFonts w:ascii="Arial" w:hAnsi="Arial" w:cs="Arial"/>
        </w:rPr>
        <w:tab/>
        <w:t xml:space="preserve">    </w:t>
      </w:r>
      <w:r w:rsidR="001679EE">
        <w:rPr>
          <w:rFonts w:ascii="Arial" w:hAnsi="Arial" w:cs="Arial"/>
          <w:bCs w:val="0"/>
        </w:rPr>
        <w:object w:dxaOrig="225" w:dyaOrig="225" w14:anchorId="5C377ECF">
          <v:shape id="_x0000_i1089" type="#_x0000_t75" style="width:27pt;height:19.5pt" o:ole="">
            <v:imagedata r:id="rId21" o:title=""/>
          </v:shape>
          <w:control r:id="rId22" w:name="CheckBox4" w:shapeid="_x0000_i1089"/>
        </w:object>
      </w:r>
      <w:r w:rsidR="001679EE">
        <w:rPr>
          <w:rFonts w:ascii="Arial" w:hAnsi="Arial" w:cs="Arial"/>
        </w:rPr>
        <w:t xml:space="preserve">  </w:t>
      </w:r>
      <w:r w:rsidR="001679EE">
        <w:rPr>
          <w:rFonts w:ascii="Arial" w:hAnsi="Arial" w:cs="Arial"/>
          <w:bCs w:val="0"/>
        </w:rPr>
        <w:object w:dxaOrig="225" w:dyaOrig="225" w14:anchorId="5808ABA1">
          <v:shape id="_x0000_i1091" type="#_x0000_t75" style="width:32.25pt;height:19.5pt" o:ole="">
            <v:imagedata r:id="rId23" o:title=""/>
          </v:shape>
          <w:control r:id="rId24" w:name="CheckBox5" w:shapeid="_x0000_i1091"/>
        </w:object>
      </w:r>
      <w:r>
        <w:rPr>
          <w:rFonts w:ascii="Arial" w:hAnsi="Arial" w:cs="Arial"/>
          <w:szCs w:val="20"/>
        </w:rPr>
        <w:tab/>
      </w:r>
      <w:r w:rsidR="001679EE">
        <w:rPr>
          <w:rFonts w:ascii="Arial" w:hAnsi="Arial" w:cs="Arial"/>
          <w:szCs w:val="20"/>
        </w:rPr>
        <w:t xml:space="preserve">      Desarrollado con Proveedor </w:t>
      </w:r>
      <w:r w:rsidR="001679EE">
        <w:rPr>
          <w:rFonts w:ascii="Arial" w:hAnsi="Arial" w:cs="Arial"/>
          <w:szCs w:val="20"/>
        </w:rPr>
        <w:tab/>
        <w:t xml:space="preserve">   </w:t>
      </w:r>
      <w:r w:rsidRPr="00B21428">
        <w:rPr>
          <w:rFonts w:ascii="Arial" w:hAnsi="Arial" w:cs="Arial"/>
          <w:szCs w:val="20"/>
        </w:rPr>
        <w:t xml:space="preserve"> </w:t>
      </w:r>
      <w:r w:rsidR="001679EE">
        <w:rPr>
          <w:rFonts w:ascii="Arial" w:hAnsi="Arial" w:cs="Arial"/>
          <w:bCs w:val="0"/>
          <w:szCs w:val="20"/>
        </w:rPr>
        <w:object w:dxaOrig="225" w:dyaOrig="225" w14:anchorId="5FAD36EC">
          <v:shape id="_x0000_i1093" type="#_x0000_t75" style="width:27.75pt;height:19.5pt" o:ole="">
            <v:imagedata r:id="rId25" o:title=""/>
          </v:shape>
          <w:control r:id="rId26" w:name="CheckBox6" w:shapeid="_x0000_i1093"/>
        </w:object>
      </w:r>
      <w:r w:rsidR="001679EE">
        <w:rPr>
          <w:rFonts w:ascii="Arial" w:hAnsi="Arial" w:cs="Arial"/>
          <w:szCs w:val="20"/>
        </w:rPr>
        <w:t xml:space="preserve">     </w:t>
      </w:r>
      <w:r w:rsidR="001679EE">
        <w:rPr>
          <w:rFonts w:ascii="Arial" w:hAnsi="Arial" w:cs="Arial"/>
          <w:bCs w:val="0"/>
          <w:szCs w:val="20"/>
        </w:rPr>
        <w:object w:dxaOrig="225" w:dyaOrig="225" w14:anchorId="1320EA1B">
          <v:shape id="_x0000_i1095" type="#_x0000_t75" style="width:33pt;height:19.5pt" o:ole="">
            <v:imagedata r:id="rId27" o:title=""/>
          </v:shape>
          <w:control r:id="rId28" w:name="CheckBox7" w:shapeid="_x0000_i1095"/>
        </w:object>
      </w:r>
    </w:p>
    <w:p w14:paraId="07B0C8D3" w14:textId="77777777" w:rsidR="001679EE" w:rsidRDefault="001679EE" w:rsidP="00D919ED">
      <w:pPr>
        <w:jc w:val="both"/>
        <w:rPr>
          <w:rFonts w:ascii="Arial" w:hAnsi="Arial" w:cs="Arial"/>
          <w:b/>
        </w:rPr>
      </w:pPr>
    </w:p>
    <w:p w14:paraId="2414FE2D" w14:textId="77777777" w:rsidR="000A76E9" w:rsidRPr="000A76E9" w:rsidRDefault="009B5E57" w:rsidP="00D919E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Datos Generales</w:t>
      </w:r>
      <w:r w:rsidR="00815540" w:rsidRPr="00B21428">
        <w:rPr>
          <w:rFonts w:ascii="Arial" w:hAnsi="Arial" w:cs="Arial"/>
          <w:b/>
          <w:szCs w:val="20"/>
        </w:rPr>
        <w:t xml:space="preserve">  </w:t>
      </w:r>
      <w:r w:rsidR="00815540" w:rsidRPr="00B21428">
        <w:rPr>
          <w:rFonts w:ascii="Arial" w:hAnsi="Arial" w:cs="Arial"/>
          <w:szCs w:val="20"/>
        </w:rPr>
        <w:tab/>
      </w:r>
    </w:p>
    <w:p w14:paraId="5467CEAD" w14:textId="77777777" w:rsidR="009B5E57" w:rsidRPr="00B21428" w:rsidRDefault="00815540" w:rsidP="000A76E9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</w:p>
    <w:p w14:paraId="2D70A3E2" w14:textId="2FEF7D31" w:rsidR="00090040" w:rsidRPr="000D29F3" w:rsidRDefault="00090040" w:rsidP="005D2302">
      <w:pPr>
        <w:jc w:val="both"/>
        <w:rPr>
          <w:rFonts w:ascii="Arial" w:hAnsi="Arial" w:cs="Arial"/>
          <w:szCs w:val="20"/>
          <w:u w:val="single"/>
        </w:rPr>
      </w:pPr>
      <w:r w:rsidRPr="005553D1">
        <w:rPr>
          <w:rFonts w:ascii="Arial" w:hAnsi="Arial" w:cs="Arial"/>
          <w:szCs w:val="20"/>
        </w:rPr>
        <w:t>Fecha de Solicitud</w:t>
      </w:r>
      <w:r w:rsidR="00FD24A8">
        <w:rPr>
          <w:rFonts w:ascii="Arial" w:hAnsi="Arial" w:cs="Arial"/>
          <w:szCs w:val="20"/>
        </w:rPr>
        <w:t xml:space="preserve"> Pase</w:t>
      </w:r>
      <w:r w:rsidRPr="005553D1">
        <w:rPr>
          <w:rFonts w:ascii="Arial" w:hAnsi="Arial" w:cs="Arial"/>
          <w:szCs w:val="20"/>
        </w:rPr>
        <w:t>___</w:t>
      </w:r>
      <w:r w:rsidR="00EC3C97">
        <w:rPr>
          <w:rFonts w:ascii="Arial" w:hAnsi="Arial" w:cs="Arial"/>
          <w:szCs w:val="20"/>
          <w:u w:val="single"/>
        </w:rPr>
        <w:t>1</w:t>
      </w:r>
      <w:r w:rsidR="00951908">
        <w:rPr>
          <w:rFonts w:ascii="Arial" w:hAnsi="Arial" w:cs="Arial"/>
          <w:szCs w:val="20"/>
          <w:u w:val="single"/>
        </w:rPr>
        <w:t>7</w:t>
      </w:r>
      <w:r w:rsidR="00CB7A36">
        <w:rPr>
          <w:rFonts w:ascii="Arial" w:hAnsi="Arial" w:cs="Arial"/>
          <w:szCs w:val="20"/>
          <w:u w:val="single"/>
        </w:rPr>
        <w:t>/</w:t>
      </w:r>
      <w:r w:rsidR="00EC3C97">
        <w:rPr>
          <w:rFonts w:ascii="Arial" w:hAnsi="Arial" w:cs="Arial"/>
          <w:szCs w:val="20"/>
          <w:u w:val="single"/>
        </w:rPr>
        <w:t>01</w:t>
      </w:r>
      <w:r w:rsidR="00977C67">
        <w:rPr>
          <w:rFonts w:ascii="Arial" w:hAnsi="Arial" w:cs="Arial"/>
          <w:szCs w:val="20"/>
          <w:u w:val="single"/>
        </w:rPr>
        <w:t>/20</w:t>
      </w:r>
      <w:r w:rsidR="0079270E">
        <w:rPr>
          <w:rFonts w:ascii="Arial" w:hAnsi="Arial" w:cs="Arial"/>
          <w:szCs w:val="20"/>
          <w:u w:val="single"/>
        </w:rPr>
        <w:t>2</w:t>
      </w:r>
      <w:r w:rsidR="00EC3C97">
        <w:rPr>
          <w:rFonts w:ascii="Arial" w:hAnsi="Arial" w:cs="Arial"/>
          <w:szCs w:val="20"/>
          <w:u w:val="single"/>
        </w:rPr>
        <w:t>4</w:t>
      </w:r>
      <w:r w:rsidRPr="005553D1">
        <w:rPr>
          <w:rFonts w:ascii="Arial" w:hAnsi="Arial" w:cs="Arial"/>
          <w:szCs w:val="20"/>
        </w:rPr>
        <w:t>__</w:t>
      </w:r>
      <w:r w:rsidR="00C454EE">
        <w:rPr>
          <w:rFonts w:ascii="Arial" w:hAnsi="Arial" w:cs="Arial"/>
          <w:szCs w:val="20"/>
        </w:rPr>
        <w:t xml:space="preserve">____ Analista Solicitante </w:t>
      </w:r>
      <w:r w:rsidR="00C454EE" w:rsidRPr="000D29F3">
        <w:rPr>
          <w:rFonts w:ascii="Arial" w:hAnsi="Arial" w:cs="Arial"/>
          <w:szCs w:val="20"/>
        </w:rPr>
        <w:t>__</w:t>
      </w:r>
      <w:r w:rsidR="00394AFB">
        <w:rPr>
          <w:rFonts w:ascii="Arial" w:hAnsi="Arial" w:cs="Arial"/>
          <w:szCs w:val="20"/>
        </w:rPr>
        <w:t>Juan Gala</w:t>
      </w:r>
      <w:r w:rsidR="000D29F3" w:rsidRPr="000D29F3">
        <w:rPr>
          <w:rFonts w:ascii="Arial" w:hAnsi="Arial" w:cs="Arial"/>
          <w:szCs w:val="20"/>
        </w:rPr>
        <w:t>____</w:t>
      </w:r>
      <w:r w:rsidR="000D29F3">
        <w:rPr>
          <w:rFonts w:ascii="Arial" w:hAnsi="Arial" w:cs="Arial"/>
          <w:szCs w:val="20"/>
          <w:u w:val="single"/>
        </w:rPr>
        <w:t xml:space="preserve">              </w:t>
      </w:r>
    </w:p>
    <w:p w14:paraId="554BD131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58A53890" w14:textId="7290C31F" w:rsidR="00090040" w:rsidRPr="005553D1" w:rsidRDefault="00476F10" w:rsidP="005D2302">
      <w:pPr>
        <w:jc w:val="both"/>
        <w:rPr>
          <w:rFonts w:ascii="Arial" w:hAnsi="Arial" w:cs="Arial"/>
          <w:szCs w:val="20"/>
        </w:rPr>
      </w:pPr>
      <w:bookmarkStart w:id="0" w:name="OLE_LINK1"/>
      <w:bookmarkStart w:id="1" w:name="OLE_LINK2"/>
      <w:r>
        <w:rPr>
          <w:rFonts w:ascii="Arial" w:hAnsi="Arial" w:cs="Arial"/>
          <w:szCs w:val="20"/>
        </w:rPr>
        <w:t>Usuario Final ____</w:t>
      </w:r>
      <w:r w:rsidR="00951908">
        <w:rPr>
          <w:rFonts w:ascii="Arial" w:hAnsi="Arial" w:cs="Arial"/>
          <w:szCs w:val="20"/>
          <w:u w:val="single"/>
        </w:rPr>
        <w:t>Manuel Cieza</w:t>
      </w:r>
      <w:r w:rsidR="00AB2E66">
        <w:rPr>
          <w:rFonts w:ascii="Arial" w:hAnsi="Arial" w:cs="Arial"/>
          <w:szCs w:val="20"/>
        </w:rPr>
        <w:t>______ Área Usuario</w:t>
      </w:r>
      <w:r w:rsidR="0079270E">
        <w:rPr>
          <w:rFonts w:ascii="Arial" w:hAnsi="Arial" w:cs="Arial"/>
          <w:szCs w:val="20"/>
        </w:rPr>
        <w:t xml:space="preserve"> Final </w:t>
      </w:r>
      <w:r w:rsidR="00977C67">
        <w:rPr>
          <w:rFonts w:ascii="Arial" w:hAnsi="Arial" w:cs="Arial"/>
          <w:szCs w:val="20"/>
        </w:rPr>
        <w:t>_</w:t>
      </w:r>
      <w:r w:rsidR="00D43427" w:rsidRPr="00D43427">
        <w:rPr>
          <w:rFonts w:ascii="Arial" w:hAnsi="Arial" w:cs="Arial"/>
          <w:szCs w:val="20"/>
        </w:rPr>
        <w:t xml:space="preserve"> </w:t>
      </w:r>
      <w:r w:rsidR="00C90F47">
        <w:rPr>
          <w:rFonts w:ascii="Arial" w:hAnsi="Arial" w:cs="Arial"/>
          <w:szCs w:val="20"/>
        </w:rPr>
        <w:t>Productos y servicios para empresas</w:t>
      </w:r>
      <w:r w:rsidR="00090040" w:rsidRPr="005553D1">
        <w:rPr>
          <w:rFonts w:ascii="Arial" w:hAnsi="Arial" w:cs="Arial"/>
          <w:szCs w:val="20"/>
        </w:rPr>
        <w:t>____</w:t>
      </w:r>
      <w:r w:rsidR="00977C67">
        <w:rPr>
          <w:rFonts w:ascii="Arial" w:hAnsi="Arial" w:cs="Arial"/>
          <w:szCs w:val="20"/>
        </w:rPr>
        <w:t>_</w:t>
      </w:r>
    </w:p>
    <w:bookmarkEnd w:id="0"/>
    <w:bookmarkEnd w:id="1"/>
    <w:p w14:paraId="5577DE81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729FCDCE" w14:textId="19EB1D82" w:rsidR="00090040" w:rsidRPr="005553D1" w:rsidRDefault="00090040" w:rsidP="005D2302">
      <w:pPr>
        <w:jc w:val="both"/>
        <w:rPr>
          <w:rFonts w:ascii="Arial" w:hAnsi="Arial" w:cs="Arial"/>
          <w:szCs w:val="20"/>
        </w:rPr>
      </w:pPr>
      <w:r w:rsidRPr="005553D1">
        <w:rPr>
          <w:rFonts w:ascii="Arial" w:hAnsi="Arial" w:cs="Arial"/>
          <w:szCs w:val="20"/>
        </w:rPr>
        <w:t>Fecha y Hora programa</w:t>
      </w:r>
      <w:r w:rsidR="00CF3A8B">
        <w:rPr>
          <w:rFonts w:ascii="Arial" w:hAnsi="Arial" w:cs="Arial"/>
          <w:szCs w:val="20"/>
        </w:rPr>
        <w:t>da</w:t>
      </w:r>
      <w:r w:rsidRPr="005553D1">
        <w:rPr>
          <w:rFonts w:ascii="Arial" w:hAnsi="Arial" w:cs="Arial"/>
          <w:szCs w:val="20"/>
        </w:rPr>
        <w:t xml:space="preserve"> de ejecución: ______</w:t>
      </w:r>
      <w:r w:rsidR="00951908">
        <w:rPr>
          <w:rFonts w:ascii="Arial" w:hAnsi="Arial" w:cs="Arial"/>
          <w:szCs w:val="20"/>
          <w:u w:val="single"/>
        </w:rPr>
        <w:t>22</w:t>
      </w:r>
      <w:r w:rsidR="00425C2E">
        <w:rPr>
          <w:rFonts w:ascii="Arial" w:hAnsi="Arial" w:cs="Arial"/>
          <w:szCs w:val="20"/>
          <w:u w:val="single"/>
        </w:rPr>
        <w:t>/</w:t>
      </w:r>
      <w:r w:rsidR="00EC3C97">
        <w:rPr>
          <w:rFonts w:ascii="Arial" w:hAnsi="Arial" w:cs="Arial"/>
          <w:szCs w:val="20"/>
          <w:u w:val="single"/>
        </w:rPr>
        <w:t>01</w:t>
      </w:r>
      <w:r w:rsidR="00425C2E">
        <w:rPr>
          <w:rFonts w:ascii="Arial" w:hAnsi="Arial" w:cs="Arial"/>
          <w:szCs w:val="20"/>
          <w:u w:val="single"/>
        </w:rPr>
        <w:t>/</w:t>
      </w:r>
      <w:r w:rsidR="0079270E">
        <w:rPr>
          <w:rFonts w:ascii="Arial" w:hAnsi="Arial" w:cs="Arial"/>
          <w:szCs w:val="20"/>
          <w:u w:val="single"/>
        </w:rPr>
        <w:t>202</w:t>
      </w:r>
      <w:r w:rsidR="00EC3C97">
        <w:rPr>
          <w:rFonts w:ascii="Arial" w:hAnsi="Arial" w:cs="Arial"/>
          <w:szCs w:val="20"/>
          <w:u w:val="single"/>
        </w:rPr>
        <w:t>4</w:t>
      </w:r>
      <w:r w:rsidR="003412DE" w:rsidRPr="000D29F3">
        <w:rPr>
          <w:rFonts w:ascii="Arial" w:hAnsi="Arial" w:cs="Arial"/>
          <w:szCs w:val="20"/>
          <w:u w:val="single"/>
        </w:rPr>
        <w:t xml:space="preserve"> </w:t>
      </w:r>
      <w:r w:rsidR="00EC3C97">
        <w:rPr>
          <w:rFonts w:ascii="Arial" w:hAnsi="Arial" w:cs="Arial"/>
          <w:szCs w:val="20"/>
          <w:u w:val="single"/>
        </w:rPr>
        <w:t>06</w:t>
      </w:r>
      <w:r w:rsidR="003412DE" w:rsidRPr="000D29F3">
        <w:rPr>
          <w:rFonts w:ascii="Arial" w:hAnsi="Arial" w:cs="Arial"/>
          <w:szCs w:val="20"/>
          <w:u w:val="single"/>
        </w:rPr>
        <w:t>:</w:t>
      </w:r>
      <w:r w:rsidR="0079270E">
        <w:rPr>
          <w:rFonts w:ascii="Arial" w:hAnsi="Arial" w:cs="Arial"/>
          <w:szCs w:val="20"/>
          <w:u w:val="single"/>
        </w:rPr>
        <w:t>0</w:t>
      </w:r>
      <w:r w:rsidR="009440FA">
        <w:rPr>
          <w:rFonts w:ascii="Arial" w:hAnsi="Arial" w:cs="Arial"/>
          <w:szCs w:val="20"/>
          <w:u w:val="single"/>
        </w:rPr>
        <w:t>0</w:t>
      </w:r>
      <w:r w:rsidR="003412DE" w:rsidRPr="000D29F3">
        <w:rPr>
          <w:rFonts w:ascii="Arial" w:hAnsi="Arial" w:cs="Arial"/>
          <w:szCs w:val="20"/>
          <w:u w:val="single"/>
        </w:rPr>
        <w:t xml:space="preserve"> </w:t>
      </w:r>
      <w:r w:rsidR="00EC3C97">
        <w:rPr>
          <w:rFonts w:ascii="Arial" w:hAnsi="Arial" w:cs="Arial"/>
          <w:szCs w:val="20"/>
          <w:u w:val="single"/>
        </w:rPr>
        <w:t>am</w:t>
      </w:r>
      <w:r w:rsidRPr="005553D1">
        <w:rPr>
          <w:rFonts w:ascii="Arial" w:hAnsi="Arial" w:cs="Arial"/>
          <w:szCs w:val="20"/>
        </w:rPr>
        <w:t>__________________</w:t>
      </w:r>
      <w:r w:rsidR="00FA12D0">
        <w:rPr>
          <w:rFonts w:ascii="Arial" w:hAnsi="Arial" w:cs="Arial"/>
          <w:szCs w:val="20"/>
        </w:rPr>
        <w:t>_</w:t>
      </w:r>
    </w:p>
    <w:p w14:paraId="77A75AF5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6A596469" w14:textId="4B908E7F" w:rsidR="0066265D" w:rsidRDefault="0066265D" w:rsidP="005D2302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Proyecto</w:t>
      </w:r>
      <w:r w:rsidR="005F37E6">
        <w:rPr>
          <w:rFonts w:ascii="Arial" w:hAnsi="Arial" w:cs="Arial"/>
          <w:szCs w:val="20"/>
        </w:rPr>
        <w:t xml:space="preserve"> </w:t>
      </w:r>
      <w:r w:rsidR="00090040" w:rsidRPr="005553D1">
        <w:rPr>
          <w:rFonts w:ascii="Arial" w:hAnsi="Arial" w:cs="Arial"/>
          <w:szCs w:val="20"/>
        </w:rPr>
        <w:t>_</w:t>
      </w:r>
      <w:r w:rsidR="00951908" w:rsidRPr="00951908">
        <w:rPr>
          <w:rFonts w:ascii="Arial" w:hAnsi="Arial" w:cs="Arial"/>
          <w:szCs w:val="20"/>
          <w:u w:val="single"/>
        </w:rPr>
        <w:t>CC1 Carta Fianza Digital - Mejoras Emisión y Renovación</w:t>
      </w:r>
      <w:r w:rsidR="003E7296" w:rsidRPr="005553D1">
        <w:rPr>
          <w:rFonts w:ascii="Arial" w:hAnsi="Arial" w:cs="Arial"/>
          <w:szCs w:val="20"/>
        </w:rPr>
        <w:t>_</w:t>
      </w:r>
      <w:r w:rsidR="003E7296">
        <w:rPr>
          <w:rFonts w:ascii="Arial" w:hAnsi="Arial" w:cs="Arial"/>
          <w:szCs w:val="20"/>
        </w:rPr>
        <w:t>_</w:t>
      </w:r>
    </w:p>
    <w:p w14:paraId="026DF048" w14:textId="77777777" w:rsidR="00F14ADC" w:rsidRDefault="00F14ADC" w:rsidP="005D2302">
      <w:pPr>
        <w:jc w:val="both"/>
        <w:rPr>
          <w:rFonts w:ascii="Arial" w:hAnsi="Arial" w:cs="Arial"/>
          <w:szCs w:val="20"/>
        </w:rPr>
      </w:pPr>
    </w:p>
    <w:p w14:paraId="4EA7AF5B" w14:textId="5DB36839" w:rsidR="00B05871" w:rsidRPr="005553D1" w:rsidRDefault="00B05871" w:rsidP="00B05871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Empresa Proveedor</w:t>
      </w:r>
      <w:r w:rsidR="008632E4">
        <w:rPr>
          <w:rFonts w:ascii="Arial" w:hAnsi="Arial" w:cs="Arial"/>
          <w:szCs w:val="20"/>
        </w:rPr>
        <w:t xml:space="preserve"> </w:t>
      </w:r>
      <w:r w:rsidR="00977C67">
        <w:rPr>
          <w:rFonts w:ascii="Arial" w:hAnsi="Arial" w:cs="Arial"/>
          <w:szCs w:val="20"/>
        </w:rPr>
        <w:t>_</w:t>
      </w:r>
      <w:r w:rsidRPr="005553D1">
        <w:rPr>
          <w:rFonts w:ascii="Arial" w:hAnsi="Arial" w:cs="Arial"/>
          <w:szCs w:val="20"/>
        </w:rPr>
        <w:t>_</w:t>
      </w:r>
      <w:r w:rsidR="003E7296" w:rsidRPr="00EC3C97">
        <w:rPr>
          <w:rFonts w:ascii="Arial" w:hAnsi="Arial" w:cs="Arial"/>
          <w:szCs w:val="20"/>
          <w:u w:val="single"/>
        </w:rPr>
        <w:t>Fractal</w:t>
      </w:r>
      <w:r w:rsidRPr="005553D1">
        <w:rPr>
          <w:rFonts w:ascii="Arial" w:hAnsi="Arial" w:cs="Arial"/>
          <w:szCs w:val="20"/>
        </w:rPr>
        <w:t>_____</w:t>
      </w:r>
    </w:p>
    <w:p w14:paraId="11FF0E8E" w14:textId="77777777" w:rsidR="000A178B" w:rsidRDefault="000A178B" w:rsidP="005D2302">
      <w:pPr>
        <w:jc w:val="both"/>
        <w:rPr>
          <w:rFonts w:ascii="Arial" w:hAnsi="Arial" w:cs="Arial"/>
          <w:szCs w:val="20"/>
        </w:rPr>
      </w:pPr>
    </w:p>
    <w:p w14:paraId="00DE1590" w14:textId="77777777" w:rsidR="00977C67" w:rsidRDefault="00977C67" w:rsidP="00977C67">
      <w:pPr>
        <w:jc w:val="both"/>
        <w:rPr>
          <w:rFonts w:ascii="Arial" w:hAnsi="Arial" w:cs="Arial"/>
          <w:szCs w:val="20"/>
        </w:rPr>
      </w:pPr>
    </w:p>
    <w:p w14:paraId="62EDDCB9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Información de la Aplicación </w:t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szCs w:val="20"/>
        </w:rPr>
        <w:t>Nueva Aplicación: (  ) Si   (</w:t>
      </w:r>
      <w:r>
        <w:rPr>
          <w:rFonts w:ascii="Arial" w:hAnsi="Arial" w:cs="Arial"/>
          <w:szCs w:val="20"/>
        </w:rPr>
        <w:t xml:space="preserve"> x</w:t>
      </w:r>
      <w:r w:rsidRPr="00B21428">
        <w:rPr>
          <w:rFonts w:ascii="Arial" w:hAnsi="Arial" w:cs="Arial"/>
          <w:szCs w:val="20"/>
        </w:rPr>
        <w:t xml:space="preserve"> ) No</w:t>
      </w:r>
    </w:p>
    <w:p w14:paraId="5A3993E0" w14:textId="77777777" w:rsidR="00977C67" w:rsidRDefault="00977C67" w:rsidP="00977C67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469" w:type="dxa"/>
        <w:tblLook w:val="04A0" w:firstRow="1" w:lastRow="0" w:firstColumn="1" w:lastColumn="0" w:noHBand="0" w:noVBand="1"/>
      </w:tblPr>
      <w:tblGrid>
        <w:gridCol w:w="1561"/>
        <w:gridCol w:w="2465"/>
        <w:gridCol w:w="3199"/>
        <w:gridCol w:w="2244"/>
      </w:tblGrid>
      <w:tr w:rsidR="00977C67" w14:paraId="4866787A" w14:textId="77777777" w:rsidTr="00977C67">
        <w:tc>
          <w:tcPr>
            <w:tcW w:w="1561" w:type="dxa"/>
          </w:tcPr>
          <w:p w14:paraId="6DEAE88A" w14:textId="77777777" w:rsidR="00977C67" w:rsidRPr="004E1B89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 w:rsidRPr="004E1B89">
              <w:rPr>
                <w:rFonts w:ascii="Arial" w:hAnsi="Arial" w:cs="Arial"/>
                <w:b/>
                <w:szCs w:val="20"/>
              </w:rPr>
              <w:t>Nombre de la aplicación</w:t>
            </w:r>
          </w:p>
        </w:tc>
        <w:tc>
          <w:tcPr>
            <w:tcW w:w="7908" w:type="dxa"/>
            <w:gridSpan w:val="3"/>
          </w:tcPr>
          <w:p w14:paraId="67E7F31C" w14:textId="6FD552AA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Banca por Internet Empresarial</w:t>
            </w:r>
            <w:r w:rsidR="00E141B4">
              <w:rPr>
                <w:rFonts w:ascii="Arial" w:hAnsi="Arial" w:cs="Arial"/>
                <w:b/>
                <w:color w:val="0000FF"/>
              </w:rPr>
              <w:t xml:space="preserve"> Repotenciada</w:t>
            </w:r>
          </w:p>
        </w:tc>
      </w:tr>
      <w:tr w:rsidR="00977C67" w14:paraId="318CD80B" w14:textId="77777777" w:rsidTr="00977C67">
        <w:tc>
          <w:tcPr>
            <w:tcW w:w="1561" w:type="dxa"/>
          </w:tcPr>
          <w:p w14:paraId="1E28AB1A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  <w:szCs w:val="20"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Lenguaje de Programación</w:t>
            </w:r>
          </w:p>
        </w:tc>
        <w:tc>
          <w:tcPr>
            <w:tcW w:w="7908" w:type="dxa"/>
            <w:gridSpan w:val="3"/>
          </w:tcPr>
          <w:p w14:paraId="1938C290" w14:textId="77777777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 w:rsidRPr="000A45AF">
              <w:rPr>
                <w:rFonts w:ascii="Arial" w:hAnsi="Arial" w:cs="Arial"/>
                <w:b/>
                <w:i/>
                <w:color w:val="0000FF"/>
              </w:rPr>
              <w:t>JAVA</w:t>
            </w:r>
          </w:p>
        </w:tc>
      </w:tr>
      <w:tr w:rsidR="00977C67" w14:paraId="4A59E0C5" w14:textId="77777777" w:rsidTr="00977C67">
        <w:tc>
          <w:tcPr>
            <w:tcW w:w="1561" w:type="dxa"/>
          </w:tcPr>
          <w:p w14:paraId="0348EDA6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Ruta Carpeta de Desarrollo</w:t>
            </w:r>
          </w:p>
        </w:tc>
        <w:tc>
          <w:tcPr>
            <w:tcW w:w="7908" w:type="dxa"/>
            <w:gridSpan w:val="3"/>
          </w:tcPr>
          <w:p w14:paraId="5441300C" w14:textId="6F67480A" w:rsidR="00A575B9" w:rsidRDefault="00394AFB" w:rsidP="00A575B9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394AFB">
              <w:rPr>
                <w:rStyle w:val="Hipervnculo"/>
                <w:rFonts w:ascii="Arial" w:hAnsi="Arial" w:cs="Arial"/>
                <w:b/>
                <w:sz w:val="18"/>
              </w:rPr>
              <w:t>\\SERBIFFILEX64\Sistemas_Distribuidos\CarpetaPase\JGALA\BXIE\</w:t>
            </w:r>
            <w:r w:rsidR="00951908">
              <w:t xml:space="preserve"> </w:t>
            </w:r>
            <w:r w:rsidR="00951908" w:rsidRPr="00951908">
              <w:rPr>
                <w:rStyle w:val="Hipervnculo"/>
                <w:rFonts w:ascii="Arial" w:hAnsi="Arial" w:cs="Arial"/>
                <w:b/>
                <w:sz w:val="18"/>
              </w:rPr>
              <w:t>TI-EA2022-12577 - R1 CC1 Carta Fianza Digital - Mejoras Emisión y Renovación</w:t>
            </w:r>
            <w:r w:rsidR="002D76B7">
              <w:rPr>
                <w:rStyle w:val="Hipervnculo"/>
                <w:rFonts w:ascii="Arial" w:hAnsi="Arial" w:cs="Arial"/>
                <w:b/>
                <w:sz w:val="18"/>
              </w:rPr>
              <w:t>\</w:t>
            </w:r>
            <w:r w:rsidR="00721E2E" w:rsidRPr="00721E2E">
              <w:rPr>
                <w:rStyle w:val="Hipervnculo"/>
                <w:b/>
                <w:sz w:val="18"/>
              </w:rPr>
              <w:t>202</w:t>
            </w:r>
            <w:r w:rsidR="00EC3C97">
              <w:rPr>
                <w:rStyle w:val="Hipervnculo"/>
                <w:b/>
                <w:sz w:val="18"/>
              </w:rPr>
              <w:t>4</w:t>
            </w:r>
            <w:r w:rsidR="00721E2E" w:rsidRPr="00721E2E">
              <w:rPr>
                <w:rStyle w:val="Hipervnculo"/>
                <w:b/>
                <w:sz w:val="18"/>
              </w:rPr>
              <w:t>-13</w:t>
            </w:r>
            <w:r w:rsidR="00EC3C97">
              <w:rPr>
                <w:rStyle w:val="Hipervnculo"/>
                <w:b/>
                <w:sz w:val="18"/>
              </w:rPr>
              <w:t>8</w:t>
            </w:r>
            <w:r w:rsidR="00951908">
              <w:rPr>
                <w:rStyle w:val="Hipervnculo"/>
                <w:b/>
                <w:sz w:val="18"/>
              </w:rPr>
              <w:t>93</w:t>
            </w:r>
            <w:r w:rsidRPr="00394AFB">
              <w:rPr>
                <w:rStyle w:val="Hipervnculo"/>
                <w:rFonts w:ascii="Arial" w:hAnsi="Arial" w:cs="Arial"/>
                <w:b/>
                <w:sz w:val="18"/>
              </w:rPr>
              <w:t>\B2-BIFNET_EMPRESARIALREP_03.00.0</w:t>
            </w:r>
            <w:r w:rsidR="00EC3C97">
              <w:rPr>
                <w:rStyle w:val="Hipervnculo"/>
                <w:rFonts w:ascii="Arial" w:hAnsi="Arial" w:cs="Arial"/>
                <w:b/>
                <w:sz w:val="18"/>
              </w:rPr>
              <w:t>9</w:t>
            </w:r>
            <w:r w:rsidR="006E668C">
              <w:rPr>
                <w:rStyle w:val="Hipervnculo"/>
                <w:rFonts w:ascii="Arial" w:hAnsi="Arial" w:cs="Arial"/>
                <w:b/>
                <w:sz w:val="18"/>
              </w:rPr>
              <w:t>3</w:t>
            </w:r>
            <w:r w:rsidRPr="00394AFB">
              <w:rPr>
                <w:rStyle w:val="Hipervnculo"/>
                <w:rFonts w:ascii="Arial" w:hAnsi="Arial" w:cs="Arial"/>
                <w:b/>
                <w:sz w:val="18"/>
              </w:rPr>
              <w:t>\FUENTES\APLICATIVO</w:t>
            </w:r>
          </w:p>
          <w:p w14:paraId="1FD1B001" w14:textId="7FA41186" w:rsidR="002350EE" w:rsidRPr="00EC0722" w:rsidRDefault="002350EE" w:rsidP="00A575B9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</w:tc>
      </w:tr>
      <w:tr w:rsidR="00977C67" w14:paraId="0F7BFF6F" w14:textId="77777777" w:rsidTr="00977C67">
        <w:tc>
          <w:tcPr>
            <w:tcW w:w="1561" w:type="dxa"/>
          </w:tcPr>
          <w:p w14:paraId="7510BE34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Ruta Carpeta Pruebas UAT</w:t>
            </w:r>
          </w:p>
        </w:tc>
        <w:tc>
          <w:tcPr>
            <w:tcW w:w="7908" w:type="dxa"/>
            <w:gridSpan w:val="3"/>
          </w:tcPr>
          <w:p w14:paraId="00F782AC" w14:textId="10D9496D" w:rsidR="00661B12" w:rsidRDefault="005536E8" w:rsidP="000B5C31">
            <w:pPr>
              <w:jc w:val="both"/>
            </w:pPr>
            <w:hyperlink r:id="rId29" w:history="1">
              <w:r w:rsidR="002350EE" w:rsidRPr="00DF3985">
                <w:rPr>
                  <w:rStyle w:val="Hipervnculo"/>
                </w:rPr>
                <w:t>\\serbiffilex64\Aseguramiento_Calidad_UAT\BIFNETEMPRESARIALREP\B2-BIFNET_EMPRESARIALREP_03.00.0</w:t>
              </w:r>
            </w:hyperlink>
            <w:r w:rsidR="00EC3C97">
              <w:rPr>
                <w:rStyle w:val="Hipervnculo"/>
              </w:rPr>
              <w:t>9</w:t>
            </w:r>
            <w:r w:rsidR="006E668C">
              <w:rPr>
                <w:rStyle w:val="Hipervnculo"/>
              </w:rPr>
              <w:t>3</w:t>
            </w:r>
          </w:p>
          <w:p w14:paraId="1E5DCC86" w14:textId="6B60F081" w:rsidR="002350EE" w:rsidRPr="00EC0722" w:rsidRDefault="002350EE" w:rsidP="000B5C31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</w:tc>
      </w:tr>
      <w:tr w:rsidR="00977C67" w14:paraId="5B32AFFB" w14:textId="77777777" w:rsidTr="00977C67">
        <w:tc>
          <w:tcPr>
            <w:tcW w:w="1561" w:type="dxa"/>
          </w:tcPr>
          <w:p w14:paraId="2302F521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Nº </w:t>
            </w:r>
            <w:r w:rsidRPr="003A0FF5">
              <w:rPr>
                <w:rFonts w:ascii="Arial" w:hAnsi="Arial" w:cs="Arial"/>
                <w:b/>
                <w:szCs w:val="20"/>
              </w:rPr>
              <w:t>Versión en producción</w:t>
            </w:r>
          </w:p>
        </w:tc>
        <w:tc>
          <w:tcPr>
            <w:tcW w:w="2465" w:type="dxa"/>
            <w:tcBorders>
              <w:right w:val="single" w:sz="4" w:space="0" w:color="auto"/>
            </w:tcBorders>
          </w:tcPr>
          <w:p w14:paraId="4382C87B" w14:textId="63E698BD" w:rsidR="00977C67" w:rsidRDefault="00C55675" w:rsidP="00645B5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b/>
                <w:sz w:val="18"/>
                <w:szCs w:val="20"/>
              </w:rPr>
              <w:t>03.00.0</w:t>
            </w:r>
            <w:r w:rsidR="00EC3C97">
              <w:rPr>
                <w:b/>
                <w:sz w:val="18"/>
                <w:szCs w:val="20"/>
              </w:rPr>
              <w:t>9</w:t>
            </w:r>
            <w:r w:rsidR="006E668C">
              <w:rPr>
                <w:b/>
                <w:sz w:val="18"/>
                <w:szCs w:val="20"/>
              </w:rPr>
              <w:t>2</w:t>
            </w:r>
          </w:p>
        </w:tc>
        <w:tc>
          <w:tcPr>
            <w:tcW w:w="3199" w:type="dxa"/>
            <w:tcBorders>
              <w:left w:val="single" w:sz="4" w:space="0" w:color="auto"/>
              <w:right w:val="single" w:sz="4" w:space="0" w:color="auto"/>
            </w:tcBorders>
          </w:tcPr>
          <w:p w14:paraId="0B51FA31" w14:textId="77777777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Nº </w:t>
            </w:r>
            <w:r w:rsidRPr="003A0FF5">
              <w:rPr>
                <w:rFonts w:ascii="Arial" w:hAnsi="Arial" w:cs="Arial"/>
                <w:b/>
                <w:szCs w:val="20"/>
              </w:rPr>
              <w:t xml:space="preserve">Versión </w:t>
            </w:r>
            <w:r>
              <w:rPr>
                <w:rFonts w:ascii="Arial" w:hAnsi="Arial" w:cs="Arial"/>
                <w:b/>
                <w:szCs w:val="20"/>
              </w:rPr>
              <w:t>después del pase</w:t>
            </w:r>
          </w:p>
        </w:tc>
        <w:tc>
          <w:tcPr>
            <w:tcW w:w="2244" w:type="dxa"/>
            <w:tcBorders>
              <w:left w:val="single" w:sz="4" w:space="0" w:color="auto"/>
            </w:tcBorders>
          </w:tcPr>
          <w:p w14:paraId="62F7E5AB" w14:textId="3118182A" w:rsidR="00977C67" w:rsidRDefault="00425C2E" w:rsidP="008B3BC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b/>
                <w:sz w:val="18"/>
                <w:szCs w:val="20"/>
              </w:rPr>
              <w:t>03.00.0</w:t>
            </w:r>
            <w:r w:rsidR="00EC3C97">
              <w:rPr>
                <w:b/>
                <w:sz w:val="18"/>
                <w:szCs w:val="20"/>
              </w:rPr>
              <w:t>9</w:t>
            </w:r>
            <w:r w:rsidR="006E668C">
              <w:rPr>
                <w:b/>
                <w:sz w:val="18"/>
                <w:szCs w:val="20"/>
              </w:rPr>
              <w:t>3</w:t>
            </w:r>
          </w:p>
        </w:tc>
      </w:tr>
    </w:tbl>
    <w:p w14:paraId="42960860" w14:textId="77777777" w:rsidR="00977C67" w:rsidRDefault="00977C67" w:rsidP="00977C67">
      <w:pPr>
        <w:ind w:left="1080"/>
        <w:jc w:val="both"/>
        <w:rPr>
          <w:rFonts w:ascii="Arial" w:hAnsi="Arial" w:cs="Arial"/>
          <w:b/>
        </w:rPr>
      </w:pPr>
      <w:r w:rsidRPr="002A221F">
        <w:rPr>
          <w:rFonts w:ascii="Arial" w:hAnsi="Arial" w:cs="Arial"/>
          <w:szCs w:val="20"/>
        </w:rPr>
        <w:t xml:space="preserve">    </w:t>
      </w:r>
    </w:p>
    <w:p w14:paraId="10CC1CB3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Alcance. (Marcar con una X)</w:t>
      </w:r>
    </w:p>
    <w:p w14:paraId="0175BFFF" w14:textId="77777777" w:rsidR="00977C67" w:rsidRPr="00E45672" w:rsidRDefault="00977C67" w:rsidP="00977C67">
      <w:pPr>
        <w:jc w:val="both"/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</w:pPr>
      <w:r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6"/>
        <w:gridCol w:w="1080"/>
        <w:gridCol w:w="3260"/>
        <w:gridCol w:w="1418"/>
      </w:tblGrid>
      <w:tr w:rsidR="00977C67" w14:paraId="42367BD8" w14:textId="77777777" w:rsidTr="00977C67">
        <w:tc>
          <w:tcPr>
            <w:tcW w:w="3706" w:type="dxa"/>
          </w:tcPr>
          <w:p w14:paraId="1D533942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 xml:space="preserve">Aplicaciones Web           </w:t>
            </w:r>
          </w:p>
        </w:tc>
        <w:tc>
          <w:tcPr>
            <w:tcW w:w="1080" w:type="dxa"/>
          </w:tcPr>
          <w:p w14:paraId="1CC8657B" w14:textId="079926B7" w:rsidR="00977C67" w:rsidRDefault="00D37824" w:rsidP="00977C6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</w:t>
            </w:r>
          </w:p>
        </w:tc>
        <w:tc>
          <w:tcPr>
            <w:tcW w:w="3260" w:type="dxa"/>
          </w:tcPr>
          <w:p w14:paraId="4EE9F01E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>Base de Datos</w:t>
            </w:r>
          </w:p>
        </w:tc>
        <w:tc>
          <w:tcPr>
            <w:tcW w:w="1418" w:type="dxa"/>
          </w:tcPr>
          <w:p w14:paraId="7FAD9B94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5825DB00" w14:textId="77777777" w:rsidTr="00977C67">
        <w:tc>
          <w:tcPr>
            <w:tcW w:w="3706" w:type="dxa"/>
          </w:tcPr>
          <w:p w14:paraId="3F39E9B5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182F61">
              <w:rPr>
                <w:rFonts w:ascii="Arial" w:hAnsi="Arial" w:cs="Arial"/>
                <w:szCs w:val="20"/>
              </w:rPr>
              <w:t>Componentes</w:t>
            </w:r>
            <w:r>
              <w:rPr>
                <w:rFonts w:ascii="Arial" w:hAnsi="Arial" w:cs="Arial"/>
                <w:szCs w:val="20"/>
              </w:rPr>
              <w:t xml:space="preserve"> COM+</w:t>
            </w:r>
          </w:p>
        </w:tc>
        <w:tc>
          <w:tcPr>
            <w:tcW w:w="1080" w:type="dxa"/>
          </w:tcPr>
          <w:p w14:paraId="2BC78F3C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21CEB968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 xml:space="preserve">Ejecutables </w:t>
            </w:r>
          </w:p>
        </w:tc>
        <w:tc>
          <w:tcPr>
            <w:tcW w:w="1418" w:type="dxa"/>
          </w:tcPr>
          <w:p w14:paraId="12AB7EA2" w14:textId="672B3DDE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6CD9BD76" w14:textId="77777777" w:rsidTr="00977C67">
        <w:tc>
          <w:tcPr>
            <w:tcW w:w="3706" w:type="dxa"/>
          </w:tcPr>
          <w:p w14:paraId="3F4F7A26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>Instalación en PCs de usuario</w:t>
            </w:r>
          </w:p>
        </w:tc>
        <w:tc>
          <w:tcPr>
            <w:tcW w:w="1080" w:type="dxa"/>
          </w:tcPr>
          <w:p w14:paraId="670DD3E7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1887256E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>Web Services</w:t>
            </w:r>
          </w:p>
        </w:tc>
        <w:tc>
          <w:tcPr>
            <w:tcW w:w="1418" w:type="dxa"/>
          </w:tcPr>
          <w:p w14:paraId="13B39EA4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0C896993" w14:textId="77777777" w:rsidTr="00977C67">
        <w:tc>
          <w:tcPr>
            <w:tcW w:w="3706" w:type="dxa"/>
          </w:tcPr>
          <w:p w14:paraId="7846476F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Aplicaciones Cliente Servidor</w:t>
            </w:r>
          </w:p>
        </w:tc>
        <w:tc>
          <w:tcPr>
            <w:tcW w:w="1080" w:type="dxa"/>
          </w:tcPr>
          <w:p w14:paraId="3B2F58FF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276093A" w14:textId="77777777" w:rsidR="00977C67" w:rsidRPr="00CB292A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Otros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54CC0B3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0EA3D804" w14:textId="77777777" w:rsidR="00977C67" w:rsidRDefault="00977C67" w:rsidP="00977C67">
      <w:pPr>
        <w:ind w:left="360"/>
        <w:jc w:val="both"/>
        <w:rPr>
          <w:rFonts w:ascii="Arial" w:hAnsi="Arial" w:cs="Arial"/>
          <w:szCs w:val="20"/>
        </w:rPr>
      </w:pPr>
    </w:p>
    <w:p w14:paraId="3EA2B9FD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Recursos de Software/Aplicativo pre-instalado que requiere la aplicación </w:t>
      </w:r>
    </w:p>
    <w:p w14:paraId="03C60305" w14:textId="77777777" w:rsidR="00977C67" w:rsidRPr="00182F61" w:rsidRDefault="00977C67" w:rsidP="00977C67">
      <w:pPr>
        <w:ind w:left="360"/>
        <w:jc w:val="both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1843"/>
        <w:gridCol w:w="1701"/>
      </w:tblGrid>
      <w:tr w:rsidR="00977C67" w:rsidRPr="007613AC" w14:paraId="0C545FA0" w14:textId="77777777" w:rsidTr="00977C67">
        <w:tc>
          <w:tcPr>
            <w:tcW w:w="4503" w:type="dxa"/>
            <w:shd w:val="clear" w:color="auto" w:fill="auto"/>
          </w:tcPr>
          <w:p w14:paraId="5E6E7DB4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Software / Aplicativo</w:t>
            </w:r>
          </w:p>
        </w:tc>
        <w:tc>
          <w:tcPr>
            <w:tcW w:w="1417" w:type="dxa"/>
            <w:shd w:val="clear" w:color="auto" w:fill="auto"/>
          </w:tcPr>
          <w:p w14:paraId="4FD946A5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843" w:type="dxa"/>
            <w:shd w:val="clear" w:color="auto" w:fill="auto"/>
          </w:tcPr>
          <w:p w14:paraId="5D780321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Cliente</w:t>
            </w:r>
          </w:p>
          <w:p w14:paraId="601CE500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1701" w:type="dxa"/>
            <w:shd w:val="clear" w:color="auto" w:fill="auto"/>
          </w:tcPr>
          <w:p w14:paraId="4F8A0CF0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Servidor</w:t>
            </w:r>
          </w:p>
          <w:p w14:paraId="7E1F2827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5E2068" w14:paraId="3FFB5137" w14:textId="77777777" w:rsidTr="00977C67">
        <w:tc>
          <w:tcPr>
            <w:tcW w:w="4503" w:type="dxa"/>
          </w:tcPr>
          <w:p w14:paraId="2D4F62E3" w14:textId="7EBC5931" w:rsidR="005E2068" w:rsidRDefault="00EA5386" w:rsidP="005E206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JBOSS</w:t>
            </w:r>
          </w:p>
        </w:tc>
        <w:tc>
          <w:tcPr>
            <w:tcW w:w="1417" w:type="dxa"/>
          </w:tcPr>
          <w:p w14:paraId="5991651F" w14:textId="1160784A" w:rsidR="005E2068" w:rsidRDefault="00EA5386" w:rsidP="005E206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7.1</w:t>
            </w:r>
          </w:p>
        </w:tc>
        <w:tc>
          <w:tcPr>
            <w:tcW w:w="1843" w:type="dxa"/>
          </w:tcPr>
          <w:p w14:paraId="39E13B1E" w14:textId="795B5F4B" w:rsidR="005E2068" w:rsidRDefault="005E2068" w:rsidP="005E2068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10A5B41C" w14:textId="7D701750" w:rsidR="005E2068" w:rsidRDefault="00EA5386" w:rsidP="005E206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X</w:t>
            </w:r>
          </w:p>
        </w:tc>
      </w:tr>
      <w:tr w:rsidR="00977C67" w14:paraId="6841713C" w14:textId="77777777" w:rsidTr="00977C67">
        <w:tc>
          <w:tcPr>
            <w:tcW w:w="4503" w:type="dxa"/>
          </w:tcPr>
          <w:p w14:paraId="276789E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417" w:type="dxa"/>
          </w:tcPr>
          <w:p w14:paraId="4A22B52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843" w:type="dxa"/>
          </w:tcPr>
          <w:p w14:paraId="308D0053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2C52317E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7D6F2F8B" w14:textId="77777777" w:rsidTr="00977C67">
        <w:tc>
          <w:tcPr>
            <w:tcW w:w="4503" w:type="dxa"/>
          </w:tcPr>
          <w:p w14:paraId="31A1E90F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417" w:type="dxa"/>
          </w:tcPr>
          <w:p w14:paraId="2B76AB42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843" w:type="dxa"/>
          </w:tcPr>
          <w:p w14:paraId="0294CF68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21E586C0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D7FD664" w14:textId="77777777" w:rsidR="00977C67" w:rsidRDefault="00977C67" w:rsidP="00977C67"/>
    <w:p w14:paraId="1C508D93" w14:textId="77777777" w:rsidR="00977C67" w:rsidRPr="00B21428" w:rsidRDefault="00977C67" w:rsidP="00977C67">
      <w:pPr>
        <w:pStyle w:val="Ttulo4"/>
        <w:numPr>
          <w:ilvl w:val="0"/>
          <w:numId w:val="21"/>
        </w:numPr>
        <w:rPr>
          <w:i/>
          <w:sz w:val="20"/>
          <w:szCs w:val="20"/>
        </w:rPr>
      </w:pPr>
      <w:r w:rsidRPr="00B21428">
        <w:rPr>
          <w:i/>
          <w:sz w:val="20"/>
          <w:szCs w:val="20"/>
        </w:rPr>
        <w:t>Archivos de despliegue</w:t>
      </w:r>
    </w:p>
    <w:p w14:paraId="595412AC" w14:textId="77777777" w:rsidR="00977C67" w:rsidRDefault="00977C67" w:rsidP="00977C67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32"/>
        <w:gridCol w:w="5713"/>
        <w:gridCol w:w="3119"/>
      </w:tblGrid>
      <w:tr w:rsidR="00977C67" w:rsidRPr="00421F4B" w14:paraId="574962DA" w14:textId="77777777" w:rsidTr="00977C67">
        <w:tc>
          <w:tcPr>
            <w:tcW w:w="632" w:type="dxa"/>
            <w:shd w:val="clear" w:color="auto" w:fill="auto"/>
          </w:tcPr>
          <w:p w14:paraId="095D3B43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421F4B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713" w:type="dxa"/>
            <w:shd w:val="clear" w:color="auto" w:fill="auto"/>
          </w:tcPr>
          <w:p w14:paraId="58B72698" w14:textId="77777777" w:rsidR="00977C67" w:rsidRPr="00421F4B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3119" w:type="dxa"/>
            <w:shd w:val="clear" w:color="auto" w:fill="auto"/>
          </w:tcPr>
          <w:p w14:paraId="05508A56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  <w:p w14:paraId="7DD7B50B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(Instalador o Deployment)</w:t>
            </w:r>
          </w:p>
        </w:tc>
      </w:tr>
      <w:tr w:rsidR="00EA5386" w:rsidRPr="00421F4B" w14:paraId="36829923" w14:textId="77777777" w:rsidTr="00977C67">
        <w:tc>
          <w:tcPr>
            <w:tcW w:w="632" w:type="dxa"/>
          </w:tcPr>
          <w:p w14:paraId="356228C7" w14:textId="33911F33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713" w:type="dxa"/>
          </w:tcPr>
          <w:p w14:paraId="11C31D22" w14:textId="41A3A464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  <w:r w:rsidRPr="001477BA">
              <w:rPr>
                <w:rFonts w:ascii="Arial" w:hAnsi="Arial" w:cs="Arial"/>
                <w:i/>
              </w:rPr>
              <w:t>DCIBS_BIFNETEAR.ear</w:t>
            </w:r>
          </w:p>
        </w:tc>
        <w:tc>
          <w:tcPr>
            <w:tcW w:w="3119" w:type="dxa"/>
          </w:tcPr>
          <w:p w14:paraId="054155BB" w14:textId="5CBC535E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  <w:r w:rsidRPr="001477BA">
              <w:rPr>
                <w:rFonts w:ascii="Arial" w:hAnsi="Arial" w:cs="Arial"/>
                <w:i/>
              </w:rPr>
              <w:t>DCIBS_BIFNETEAR.ear</w:t>
            </w:r>
          </w:p>
        </w:tc>
      </w:tr>
      <w:tr w:rsidR="00EA5386" w:rsidRPr="00421F4B" w14:paraId="1606503A" w14:textId="77777777" w:rsidTr="00977C67">
        <w:tc>
          <w:tcPr>
            <w:tcW w:w="632" w:type="dxa"/>
          </w:tcPr>
          <w:p w14:paraId="4B39A204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2</w:t>
            </w:r>
          </w:p>
        </w:tc>
        <w:tc>
          <w:tcPr>
            <w:tcW w:w="5713" w:type="dxa"/>
          </w:tcPr>
          <w:p w14:paraId="7D09462C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67D5F434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366D0D44" w14:textId="77777777" w:rsidTr="00977C67">
        <w:tc>
          <w:tcPr>
            <w:tcW w:w="632" w:type="dxa"/>
          </w:tcPr>
          <w:p w14:paraId="0B4072AD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3</w:t>
            </w:r>
          </w:p>
        </w:tc>
        <w:tc>
          <w:tcPr>
            <w:tcW w:w="5713" w:type="dxa"/>
          </w:tcPr>
          <w:p w14:paraId="427C13C4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2D0F1388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07A90DD1" w14:textId="77777777" w:rsidTr="00977C67">
        <w:tc>
          <w:tcPr>
            <w:tcW w:w="632" w:type="dxa"/>
          </w:tcPr>
          <w:p w14:paraId="10A2C0C6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4</w:t>
            </w:r>
          </w:p>
        </w:tc>
        <w:tc>
          <w:tcPr>
            <w:tcW w:w="5713" w:type="dxa"/>
          </w:tcPr>
          <w:p w14:paraId="4ECA21F4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3B85660E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20E0FE87" w14:textId="77777777" w:rsidTr="00977C67">
        <w:tc>
          <w:tcPr>
            <w:tcW w:w="632" w:type="dxa"/>
          </w:tcPr>
          <w:p w14:paraId="7B83BF86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5713" w:type="dxa"/>
          </w:tcPr>
          <w:p w14:paraId="08576527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1BD04B2F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0457B95A" w14:textId="77777777" w:rsidTr="00977C67">
        <w:tc>
          <w:tcPr>
            <w:tcW w:w="632" w:type="dxa"/>
          </w:tcPr>
          <w:p w14:paraId="72913A36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713" w:type="dxa"/>
          </w:tcPr>
          <w:p w14:paraId="48731A29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02BF6A25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346E761C" w14:textId="77777777" w:rsidR="00977C67" w:rsidRDefault="00977C67" w:rsidP="00977C67">
      <w:pPr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Nombres y tipos de archivos a actualizar </w:t>
      </w:r>
    </w:p>
    <w:p w14:paraId="0CB5D46D" w14:textId="77777777" w:rsidR="00977C67" w:rsidRPr="00B21428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36A31009" w14:textId="03363922" w:rsidR="00977C67" w:rsidRPr="00A97199" w:rsidRDefault="00977C67" w:rsidP="00977C67">
      <w:pPr>
        <w:pStyle w:val="Ttulo4"/>
        <w:rPr>
          <w:b w:val="0"/>
          <w:i/>
        </w:rPr>
      </w:pPr>
      <w:r w:rsidRPr="001E6994">
        <w:rPr>
          <w:i/>
          <w:u w:val="single"/>
        </w:rPr>
        <w:t>Base de datos</w:t>
      </w:r>
      <w:r>
        <w:rPr>
          <w:i/>
          <w:u w:val="single"/>
        </w:rPr>
        <w:t>:</w:t>
      </w:r>
      <w:r>
        <w:rPr>
          <w:i/>
        </w:rPr>
        <w:tab/>
        <w:t>___DCIBS_BIFNET____</w:t>
      </w:r>
      <w:r>
        <w:rPr>
          <w:i/>
        </w:rPr>
        <w:tab/>
      </w:r>
      <w:r w:rsidRPr="00A97199">
        <w:rPr>
          <w:i/>
          <w:u w:val="single"/>
        </w:rPr>
        <w:t>Servidor:</w:t>
      </w:r>
      <w:r>
        <w:rPr>
          <w:i/>
          <w:u w:val="single"/>
        </w:rPr>
        <w:t xml:space="preserve">  </w:t>
      </w:r>
      <w:r>
        <w:rPr>
          <w:b w:val="0"/>
          <w:i/>
        </w:rPr>
        <w:t xml:space="preserve">   _____</w:t>
      </w:r>
      <w:r w:rsidR="00427F5F">
        <w:rPr>
          <w:b w:val="0"/>
          <w:i/>
        </w:rPr>
        <w:t xml:space="preserve"> </w:t>
      </w:r>
      <w:r>
        <w:rPr>
          <w:b w:val="0"/>
          <w:i/>
        </w:rPr>
        <w:t>________</w:t>
      </w:r>
    </w:p>
    <w:p w14:paraId="28AAEE78" w14:textId="77777777" w:rsidR="00977C67" w:rsidRPr="005D23B6" w:rsidRDefault="00977C67" w:rsidP="00977C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p w14:paraId="408B2E70" w14:textId="77777777" w:rsidR="00977C67" w:rsidRDefault="00977C67" w:rsidP="00977C67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9"/>
        <w:gridCol w:w="2613"/>
        <w:gridCol w:w="2201"/>
        <w:gridCol w:w="1931"/>
        <w:gridCol w:w="707"/>
        <w:gridCol w:w="707"/>
        <w:gridCol w:w="775"/>
      </w:tblGrid>
      <w:tr w:rsidR="00977C67" w:rsidRPr="007613AC" w14:paraId="7BD92342" w14:textId="77777777" w:rsidTr="00977C67">
        <w:tc>
          <w:tcPr>
            <w:tcW w:w="675" w:type="dxa"/>
            <w:shd w:val="clear" w:color="auto" w:fill="auto"/>
          </w:tcPr>
          <w:p w14:paraId="3681450C" w14:textId="77777777" w:rsidR="00977C67" w:rsidRPr="005C2303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694" w:type="dxa"/>
            <w:shd w:val="clear" w:color="auto" w:fill="auto"/>
          </w:tcPr>
          <w:p w14:paraId="1842A658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2268" w:type="dxa"/>
            <w:shd w:val="clear" w:color="auto" w:fill="auto"/>
          </w:tcPr>
          <w:p w14:paraId="4FF42E4C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984" w:type="dxa"/>
            <w:shd w:val="clear" w:color="auto" w:fill="auto"/>
          </w:tcPr>
          <w:p w14:paraId="65A0F984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6B9129F9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14:paraId="3B041A50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  <w:p w14:paraId="2772356C" w14:textId="77777777" w:rsidR="00977C67" w:rsidRPr="005C2303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09" w:type="dxa"/>
            <w:shd w:val="clear" w:color="auto" w:fill="auto"/>
          </w:tcPr>
          <w:p w14:paraId="63783936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</w:p>
          <w:p w14:paraId="1637C9AD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80" w:type="dxa"/>
            <w:shd w:val="clear" w:color="auto" w:fill="auto"/>
          </w:tcPr>
          <w:p w14:paraId="7540AB64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</w:p>
          <w:p w14:paraId="4CFC0859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977C67" w14:paraId="55D69985" w14:textId="77777777" w:rsidTr="00977C67">
        <w:tc>
          <w:tcPr>
            <w:tcW w:w="675" w:type="dxa"/>
          </w:tcPr>
          <w:p w14:paraId="542A8E84" w14:textId="77777777" w:rsidR="00977C67" w:rsidRPr="00F1713C" w:rsidRDefault="00977C67" w:rsidP="00977C67">
            <w:pPr>
              <w:jc w:val="center"/>
              <w:rPr>
                <w:rFonts w:ascii="Arial" w:hAnsi="Arial" w:cs="Arial"/>
              </w:rPr>
            </w:pPr>
            <w:r w:rsidRPr="00F1713C">
              <w:rPr>
                <w:rFonts w:ascii="Arial" w:hAnsi="Arial" w:cs="Arial"/>
              </w:rPr>
              <w:t>1</w:t>
            </w:r>
          </w:p>
        </w:tc>
        <w:tc>
          <w:tcPr>
            <w:tcW w:w="2694" w:type="dxa"/>
          </w:tcPr>
          <w:p w14:paraId="7FAA3B63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268" w:type="dxa"/>
          </w:tcPr>
          <w:p w14:paraId="40B53236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984" w:type="dxa"/>
          </w:tcPr>
          <w:p w14:paraId="0254152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6EBCB40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5853BDEC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80" w:type="dxa"/>
          </w:tcPr>
          <w:p w14:paraId="1FA9F2DC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7E782873" w14:textId="77777777" w:rsidTr="00977C67">
        <w:tc>
          <w:tcPr>
            <w:tcW w:w="675" w:type="dxa"/>
          </w:tcPr>
          <w:p w14:paraId="24CC549E" w14:textId="77777777" w:rsidR="00977C67" w:rsidRPr="00F1713C" w:rsidRDefault="00977C67" w:rsidP="00977C67">
            <w:pPr>
              <w:jc w:val="center"/>
              <w:rPr>
                <w:rFonts w:ascii="Arial" w:hAnsi="Arial" w:cs="Arial"/>
              </w:rPr>
            </w:pPr>
            <w:r w:rsidRPr="00F1713C">
              <w:rPr>
                <w:rFonts w:ascii="Arial" w:hAnsi="Arial" w:cs="Arial"/>
              </w:rPr>
              <w:t>2</w:t>
            </w:r>
          </w:p>
        </w:tc>
        <w:tc>
          <w:tcPr>
            <w:tcW w:w="2694" w:type="dxa"/>
          </w:tcPr>
          <w:p w14:paraId="4DD6E7F2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268" w:type="dxa"/>
          </w:tcPr>
          <w:p w14:paraId="488D11BF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984" w:type="dxa"/>
          </w:tcPr>
          <w:p w14:paraId="66EE9644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6A078C4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3E9DC7B4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80" w:type="dxa"/>
          </w:tcPr>
          <w:p w14:paraId="46030F8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0AC11DF1" w14:textId="77777777" w:rsidTr="00977C67">
        <w:trPr>
          <w:gridBefore w:val="2"/>
          <w:wBefore w:w="3369" w:type="dxa"/>
        </w:trPr>
        <w:tc>
          <w:tcPr>
            <w:tcW w:w="4252" w:type="dxa"/>
            <w:gridSpan w:val="2"/>
          </w:tcPr>
          <w:p w14:paraId="62B4C5A0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709" w:type="dxa"/>
          </w:tcPr>
          <w:p w14:paraId="4C0E8316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63C7B56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80" w:type="dxa"/>
          </w:tcPr>
          <w:p w14:paraId="7F8775DA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DA64FD6" w14:textId="77777777" w:rsidR="00977C67" w:rsidRDefault="00977C67" w:rsidP="00977C67">
      <w:pPr>
        <w:pStyle w:val="Ttulo4"/>
        <w:rPr>
          <w:i/>
          <w:u w:val="single"/>
        </w:rPr>
      </w:pPr>
      <w:r>
        <w:rPr>
          <w:i/>
          <w:u w:val="single"/>
        </w:rPr>
        <w:t xml:space="preserve">Aplicación </w:t>
      </w:r>
    </w:p>
    <w:p w14:paraId="6051A1CD" w14:textId="77777777" w:rsidR="00977C67" w:rsidRPr="005D23B6" w:rsidRDefault="00977C67" w:rsidP="00977C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tbl>
      <w:tblPr>
        <w:tblStyle w:val="Tablaconcuadrcula"/>
        <w:tblW w:w="9650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2552"/>
        <w:gridCol w:w="567"/>
        <w:gridCol w:w="579"/>
        <w:gridCol w:w="508"/>
        <w:gridCol w:w="1905"/>
      </w:tblGrid>
      <w:tr w:rsidR="00977C67" w:rsidRPr="007613AC" w14:paraId="66039373" w14:textId="77777777" w:rsidTr="00977C67">
        <w:trPr>
          <w:trHeight w:val="1027"/>
        </w:trPr>
        <w:tc>
          <w:tcPr>
            <w:tcW w:w="562" w:type="dxa"/>
            <w:shd w:val="clear" w:color="auto" w:fill="auto"/>
          </w:tcPr>
          <w:p w14:paraId="36B9263E" w14:textId="77777777" w:rsidR="00977C67" w:rsidRPr="005C2303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977" w:type="dxa"/>
            <w:shd w:val="clear" w:color="auto" w:fill="auto"/>
          </w:tcPr>
          <w:p w14:paraId="77FCDA28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 Fuente</w:t>
            </w:r>
          </w:p>
        </w:tc>
        <w:tc>
          <w:tcPr>
            <w:tcW w:w="2552" w:type="dxa"/>
            <w:shd w:val="clear" w:color="auto" w:fill="auto"/>
          </w:tcPr>
          <w:p w14:paraId="3A4A353B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Compilado</w:t>
            </w:r>
          </w:p>
        </w:tc>
        <w:tc>
          <w:tcPr>
            <w:tcW w:w="567" w:type="dxa"/>
            <w:shd w:val="clear" w:color="auto" w:fill="auto"/>
          </w:tcPr>
          <w:p w14:paraId="4BE8E649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14:paraId="40D74DCB" w14:textId="77777777" w:rsidR="00977C67" w:rsidRPr="005C2303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579" w:type="dxa"/>
            <w:shd w:val="clear" w:color="auto" w:fill="auto"/>
          </w:tcPr>
          <w:p w14:paraId="1ED04555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  <w:p w14:paraId="37008687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508" w:type="dxa"/>
            <w:shd w:val="clear" w:color="auto" w:fill="auto"/>
          </w:tcPr>
          <w:p w14:paraId="2A35A8CF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  <w:p w14:paraId="6799D6C7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1905" w:type="dxa"/>
            <w:shd w:val="clear" w:color="auto" w:fill="auto"/>
          </w:tcPr>
          <w:p w14:paraId="13D1785F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C77509" w14:paraId="26428F76" w14:textId="77777777" w:rsidTr="00977C67">
        <w:trPr>
          <w:trHeight w:val="224"/>
        </w:trPr>
        <w:tc>
          <w:tcPr>
            <w:tcW w:w="562" w:type="dxa"/>
          </w:tcPr>
          <w:p w14:paraId="323C92CC" w14:textId="7481D51B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</w:tcPr>
          <w:p w14:paraId="58D864CA" w14:textId="243DF59F" w:rsidR="00C77509" w:rsidRPr="00645B5F" w:rsidRDefault="00C77509" w:rsidP="00C77509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2552" w:type="dxa"/>
          </w:tcPr>
          <w:p w14:paraId="009F7A92" w14:textId="1A17F5D0" w:rsidR="00C77509" w:rsidRPr="00645B5F" w:rsidRDefault="00C77509" w:rsidP="00C77509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567" w:type="dxa"/>
          </w:tcPr>
          <w:p w14:paraId="012DD6B6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5692A2EA" w14:textId="445B7089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5280C315" w14:textId="6B759D14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30C8E694" w14:textId="2DF4FB13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2647077C" w14:textId="77777777" w:rsidTr="00977C67">
        <w:trPr>
          <w:trHeight w:val="217"/>
        </w:trPr>
        <w:tc>
          <w:tcPr>
            <w:tcW w:w="562" w:type="dxa"/>
          </w:tcPr>
          <w:p w14:paraId="62867795" w14:textId="4B7D6887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5BA6878A" w14:textId="0ACBE784" w:rsidR="00C77509" w:rsidRPr="00645B5F" w:rsidRDefault="00C77509" w:rsidP="00C77509">
            <w:pPr>
              <w:rPr>
                <w:rFonts w:ascii="Calibri" w:hAnsi="Calibri" w:cs="Calibri"/>
                <w:bCs w:val="0"/>
                <w:szCs w:val="22"/>
                <w:lang w:val="es-PE" w:eastAsia="en-US"/>
              </w:rPr>
            </w:pPr>
          </w:p>
        </w:tc>
        <w:tc>
          <w:tcPr>
            <w:tcW w:w="2552" w:type="dxa"/>
          </w:tcPr>
          <w:p w14:paraId="1EAA8F01" w14:textId="7A43817F" w:rsidR="00C77509" w:rsidRPr="00645B5F" w:rsidRDefault="00C77509" w:rsidP="00C77509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567" w:type="dxa"/>
          </w:tcPr>
          <w:p w14:paraId="103CD2FD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0876DB2D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52C307B7" w14:textId="69303A8F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1F0BE46E" w14:textId="610791C6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5125C6D1" w14:textId="77777777" w:rsidTr="009E7E29">
        <w:trPr>
          <w:trHeight w:val="224"/>
        </w:trPr>
        <w:tc>
          <w:tcPr>
            <w:tcW w:w="562" w:type="dxa"/>
          </w:tcPr>
          <w:p w14:paraId="0DF6EA61" w14:textId="4442BED6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548A45E8" w14:textId="38A8F16D" w:rsidR="00C77509" w:rsidRPr="00645B5F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57A8B7BC" w14:textId="51AEC42E" w:rsidR="00C77509" w:rsidRPr="00645B5F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567" w:type="dxa"/>
          </w:tcPr>
          <w:p w14:paraId="7E9D9B0F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F5280A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1B1DE687" w14:textId="251FD803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65217F84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44FEC905" w14:textId="77777777" w:rsidTr="009E7E29">
        <w:trPr>
          <w:trHeight w:val="224"/>
        </w:trPr>
        <w:tc>
          <w:tcPr>
            <w:tcW w:w="562" w:type="dxa"/>
          </w:tcPr>
          <w:p w14:paraId="726B61F7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1C9A45A8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656EFA7F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6D8CCA60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4D3CC8D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2FF11B8C" w14:textId="4049117D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4FBA9BFB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47B6DC75" w14:textId="77777777" w:rsidTr="009E7E29">
        <w:trPr>
          <w:trHeight w:val="224"/>
        </w:trPr>
        <w:tc>
          <w:tcPr>
            <w:tcW w:w="562" w:type="dxa"/>
          </w:tcPr>
          <w:p w14:paraId="725A8904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164748C7" w14:textId="6EE1E160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47BFCA8B" w14:textId="4136D04D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23C9FE94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1738439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6484D64F" w14:textId="4E30CD0A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571E7D39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6138C85A" w14:textId="77777777" w:rsidTr="009E7E29">
        <w:trPr>
          <w:trHeight w:val="224"/>
        </w:trPr>
        <w:tc>
          <w:tcPr>
            <w:tcW w:w="562" w:type="dxa"/>
          </w:tcPr>
          <w:p w14:paraId="312657B7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26FFD15D" w14:textId="102C6CC9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3F0F9402" w14:textId="36C3CA16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53ADE58B" w14:textId="6A90240C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514BF70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6A500F0B" w14:textId="4DEDEDF6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1C5E1AD9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4026EE44" w14:textId="77777777" w:rsidTr="009E7E29">
        <w:trPr>
          <w:trHeight w:val="224"/>
        </w:trPr>
        <w:tc>
          <w:tcPr>
            <w:tcW w:w="562" w:type="dxa"/>
          </w:tcPr>
          <w:p w14:paraId="66C814C4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24D19C10" w14:textId="3B1C3190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185CEB21" w14:textId="68B32195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3FB5183F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216FF8C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5FA71C71" w14:textId="135616BE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28FAFF75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73713CD3" w14:textId="77777777" w:rsidTr="009E7E29">
        <w:trPr>
          <w:trHeight w:val="224"/>
        </w:trPr>
        <w:tc>
          <w:tcPr>
            <w:tcW w:w="562" w:type="dxa"/>
          </w:tcPr>
          <w:p w14:paraId="525B7D1C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1ADB8FC3" w14:textId="2BEF644A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7426F797" w14:textId="59E7C7F8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15F54E3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EC5B53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01C521A0" w14:textId="43A63263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02A79E5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71EE9937" w14:textId="77777777" w:rsidTr="009E7E29">
        <w:trPr>
          <w:trHeight w:val="224"/>
        </w:trPr>
        <w:tc>
          <w:tcPr>
            <w:tcW w:w="562" w:type="dxa"/>
          </w:tcPr>
          <w:p w14:paraId="0D993522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499814D8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6A6484D9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2D4965A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3CCA16F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0C5A1843" w14:textId="19E733A4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77617C68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6CCEAD09" w14:textId="77777777" w:rsidTr="00977C67">
        <w:trPr>
          <w:trHeight w:val="224"/>
        </w:trPr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90DED" w14:textId="77777777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A81A4F" w14:textId="77777777" w:rsidR="00C77509" w:rsidRPr="00F1713C" w:rsidRDefault="00C77509" w:rsidP="00C77509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7E062109" w14:textId="77777777" w:rsidR="00C77509" w:rsidRPr="00F1713C" w:rsidRDefault="00C77509" w:rsidP="00C77509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567" w:type="dxa"/>
          </w:tcPr>
          <w:p w14:paraId="4C2E5C64" w14:textId="538F3BF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299B4790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14:paraId="451533FB" w14:textId="035B9845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7807C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4FD1335F" w14:textId="77777777" w:rsidR="00977C67" w:rsidRDefault="00977C67" w:rsidP="00977C67">
      <w:pPr>
        <w:pStyle w:val="Prrafodelista"/>
        <w:rPr>
          <w:rFonts w:ascii="Arial" w:hAnsi="Arial" w:cs="Arial"/>
          <w:lang w:val="es-PE"/>
        </w:rPr>
      </w:pPr>
    </w:p>
    <w:p w14:paraId="27AC9C27" w14:textId="77777777" w:rsidR="00977C67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de ejecución del Pase a Producción – Plan de Instalación</w:t>
      </w:r>
    </w:p>
    <w:p w14:paraId="23EF5970" w14:textId="77777777" w:rsidR="00977C67" w:rsidRDefault="00977C67" w:rsidP="00977C67">
      <w:pPr>
        <w:ind w:left="9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"/>
        <w:gridCol w:w="9106"/>
      </w:tblGrid>
      <w:tr w:rsidR="00EA5386" w14:paraId="586A5B79" w14:textId="77777777" w:rsidTr="0077665E">
        <w:tc>
          <w:tcPr>
            <w:tcW w:w="487" w:type="dxa"/>
          </w:tcPr>
          <w:p w14:paraId="3430496C" w14:textId="197E0EDD" w:rsidR="00EA5386" w:rsidRDefault="00EA5386" w:rsidP="00EA5386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1</w:t>
            </w:r>
          </w:p>
        </w:tc>
        <w:tc>
          <w:tcPr>
            <w:tcW w:w="9106" w:type="dxa"/>
          </w:tcPr>
          <w:p w14:paraId="67C35EC8" w14:textId="77777777" w:rsidR="00EA5386" w:rsidRDefault="00EA5386" w:rsidP="00EA5386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r w:rsidRPr="00AE50DF">
              <w:rPr>
                <w:b/>
                <w:sz w:val="18"/>
                <w:szCs w:val="18"/>
              </w:rPr>
              <w:t xml:space="preserve">Ingresar al </w:t>
            </w:r>
            <w:r>
              <w:rPr>
                <w:b/>
                <w:sz w:val="18"/>
                <w:szCs w:val="18"/>
              </w:rPr>
              <w:t>administrador JBOSS</w:t>
            </w:r>
            <w:r w:rsidRPr="00AE50DF">
              <w:rPr>
                <w:b/>
                <w:sz w:val="18"/>
                <w:szCs w:val="18"/>
              </w:rPr>
              <w:t xml:space="preserve"> con el usuario </w:t>
            </w:r>
            <w:r w:rsidRPr="001477BA">
              <w:rPr>
                <w:b/>
                <w:sz w:val="18"/>
                <w:szCs w:val="18"/>
              </w:rPr>
              <w:t xml:space="preserve">jbossadmin </w:t>
            </w:r>
            <w:r w:rsidRPr="00AE50DF">
              <w:rPr>
                <w:b/>
                <w:sz w:val="18"/>
                <w:szCs w:val="18"/>
              </w:rPr>
              <w:t>Y CLAVE DE ACCESO</w:t>
            </w:r>
          </w:p>
          <w:p w14:paraId="3317833C" w14:textId="062EB100" w:rsidR="00CB7A36" w:rsidRDefault="005536E8" w:rsidP="00EA5386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hyperlink r:id="rId30" w:anchor="hosts" w:history="1">
              <w:r w:rsidR="00CB7A36" w:rsidRPr="008A7D4C">
                <w:rPr>
                  <w:rStyle w:val="Hipervnculo"/>
                  <w:b/>
                  <w:sz w:val="18"/>
                  <w:szCs w:val="18"/>
                </w:rPr>
                <w:t>https://bif1bpipj14.dombif.peru:9993/console/App.html#hosts</w:t>
              </w:r>
            </w:hyperlink>
          </w:p>
          <w:p w14:paraId="3B7D7E7D" w14:textId="3AE9B6D3" w:rsidR="00CB7A36" w:rsidRPr="00AE50DF" w:rsidRDefault="00CB7A36" w:rsidP="00EA5386">
            <w:pPr>
              <w:pStyle w:val="Prrafodelista"/>
              <w:ind w:left="0"/>
              <w:rPr>
                <w:b/>
                <w:sz w:val="18"/>
                <w:szCs w:val="18"/>
              </w:rPr>
            </w:pPr>
          </w:p>
        </w:tc>
      </w:tr>
      <w:tr w:rsidR="00EA5386" w14:paraId="22859EC0" w14:textId="77777777" w:rsidTr="0077665E">
        <w:trPr>
          <w:trHeight w:val="348"/>
        </w:trPr>
        <w:tc>
          <w:tcPr>
            <w:tcW w:w="487" w:type="dxa"/>
          </w:tcPr>
          <w:p w14:paraId="0344178A" w14:textId="4FED00F3" w:rsidR="00EA5386" w:rsidRPr="00C77509" w:rsidRDefault="00EA5386" w:rsidP="00EA5386">
            <w:pPr>
              <w:jc w:val="both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</w:rPr>
              <w:t>2</w:t>
            </w:r>
          </w:p>
        </w:tc>
        <w:tc>
          <w:tcPr>
            <w:tcW w:w="9106" w:type="dxa"/>
          </w:tcPr>
          <w:p w14:paraId="524A4098" w14:textId="49546C21" w:rsidR="00EA5386" w:rsidRDefault="00EA53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Cs w:val="0"/>
              </w:rPr>
              <w:t xml:space="preserve">Realizar </w:t>
            </w:r>
            <w:r w:rsidR="00D07A86">
              <w:rPr>
                <w:rFonts w:ascii="Arial" w:hAnsi="Arial" w:cs="Arial"/>
                <w:bCs w:val="0"/>
              </w:rPr>
              <w:t xml:space="preserve">la deshabilitacion </w:t>
            </w:r>
            <w:r>
              <w:rPr>
                <w:rFonts w:ascii="Arial" w:hAnsi="Arial" w:cs="Arial"/>
                <w:bCs w:val="0"/>
              </w:rPr>
              <w:t>de</w:t>
            </w:r>
            <w:r w:rsidR="00D07A86">
              <w:rPr>
                <w:rFonts w:ascii="Arial" w:hAnsi="Arial" w:cs="Arial"/>
                <w:bCs w:val="0"/>
              </w:rPr>
              <w:t>l EAR</w:t>
            </w:r>
            <w:r>
              <w:rPr>
                <w:rFonts w:ascii="Arial" w:hAnsi="Arial" w:cs="Arial"/>
                <w:bCs w:val="0"/>
              </w:rPr>
              <w:t xml:space="preserve"> </w:t>
            </w:r>
            <w:r w:rsidRPr="001477BA">
              <w:rPr>
                <w:rFonts w:ascii="Arial" w:hAnsi="Arial" w:cs="Arial"/>
                <w:i/>
              </w:rPr>
              <w:t>DCIBS_BIFNETEAR</w:t>
            </w:r>
          </w:p>
          <w:p w14:paraId="0460F4EB" w14:textId="46C4FDDD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</w:p>
          <w:p w14:paraId="0E4BD2E4" w14:textId="7FB83E46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3750A5FB" wp14:editId="2EA80AEF">
                  <wp:extent cx="5080883" cy="1529163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t="9968" r="2074" b="37640"/>
                          <a:stretch/>
                        </pic:blipFill>
                        <pic:spPr bwMode="auto">
                          <a:xfrm>
                            <a:off x="0" y="0"/>
                            <a:ext cx="5087349" cy="1531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3A0042" w14:textId="49AFE99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</w:p>
          <w:p w14:paraId="7CA0CC5F" w14:textId="42EC027B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Luego lo desasignamos </w:t>
            </w:r>
          </w:p>
          <w:p w14:paraId="73280DAF" w14:textId="62A1ED1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</w:p>
          <w:p w14:paraId="791117DE" w14:textId="3B6AB9F8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6D3D0F" wp14:editId="0C7F615C">
                  <wp:extent cx="5645150" cy="2242114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t="9736" r="7419" b="24898"/>
                          <a:stretch/>
                        </pic:blipFill>
                        <pic:spPr bwMode="auto">
                          <a:xfrm>
                            <a:off x="0" y="0"/>
                            <a:ext cx="5645487" cy="2242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F0E85E" w14:textId="0DC6C058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1CCDB31B" w14:textId="1A5CE30F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787F7E87" w14:textId="5FDA15ED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Luego eliminamos el EAR</w:t>
            </w:r>
          </w:p>
          <w:p w14:paraId="4C881304" w14:textId="1B4E6C34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2A99C203" w14:textId="25FD64C4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1F3A8AE" wp14:editId="2A8A4B33">
                  <wp:extent cx="5605670" cy="1955788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t="10199" r="8063" b="32780"/>
                          <a:stretch/>
                        </pic:blipFill>
                        <pic:spPr bwMode="auto">
                          <a:xfrm>
                            <a:off x="0" y="0"/>
                            <a:ext cx="5606254" cy="195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0F68C8" w14:textId="2A8EB316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3F791D79" w14:textId="07B3EB0A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Luego Asignamos el EAR</w:t>
            </w:r>
          </w:p>
          <w:p w14:paraId="7A2E614A" w14:textId="1161406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6F9A3586" w14:textId="3253CD79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F46DBC3" wp14:editId="70A881EF">
                  <wp:extent cx="5605145" cy="1955800"/>
                  <wp:effectExtent l="0" t="0" r="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t="10200" r="8070" b="32778"/>
                          <a:stretch/>
                        </pic:blipFill>
                        <pic:spPr bwMode="auto">
                          <a:xfrm>
                            <a:off x="0" y="0"/>
                            <a:ext cx="5605827" cy="1956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FE77A4" w14:textId="2F6FB54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6B89D44E" w14:textId="0B8DA0C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Luego damos Reload al servidor </w:t>
            </w:r>
          </w:p>
          <w:p w14:paraId="440F8E5A" w14:textId="23D4E7AB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39C83DD9" w14:textId="3AA399C3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DFC757" wp14:editId="42950059">
                  <wp:extent cx="5398936" cy="228972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t="9735" r="11453" b="23507"/>
                          <a:stretch/>
                        </pic:blipFill>
                        <pic:spPr bwMode="auto">
                          <a:xfrm>
                            <a:off x="0" y="0"/>
                            <a:ext cx="5399498" cy="2289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4EA3A2" w14:textId="3DD4C7D4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2702DC25" w14:textId="35CEDD80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Luego reiniciamos cada uno de los nodos </w:t>
            </w:r>
          </w:p>
          <w:p w14:paraId="545D27C1" w14:textId="14CAF8E6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49BB449B" w14:textId="12C58637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EBA9591" wp14:editId="5A162103">
                  <wp:extent cx="5486400" cy="2472620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t="10200" r="10019" b="17711"/>
                          <a:stretch/>
                        </pic:blipFill>
                        <pic:spPr bwMode="auto">
                          <a:xfrm>
                            <a:off x="0" y="0"/>
                            <a:ext cx="5486971" cy="2472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492E64" w14:textId="48E70714" w:rsidR="00EA5386" w:rsidRPr="00C77509" w:rsidRDefault="00EA5386" w:rsidP="00EA5386">
            <w:pPr>
              <w:jc w:val="both"/>
              <w:rPr>
                <w:b/>
                <w:sz w:val="18"/>
                <w:szCs w:val="18"/>
              </w:rPr>
            </w:pPr>
          </w:p>
        </w:tc>
      </w:tr>
    </w:tbl>
    <w:p w14:paraId="78CDBE1F" w14:textId="77777777" w:rsidR="00977C67" w:rsidRDefault="00977C67" w:rsidP="00977C67">
      <w:pPr>
        <w:jc w:val="both"/>
        <w:rPr>
          <w:rFonts w:ascii="Arial" w:hAnsi="Arial" w:cs="Arial"/>
          <w:b/>
          <w:bCs w:val="0"/>
        </w:rPr>
      </w:pPr>
    </w:p>
    <w:p w14:paraId="0803A7CC" w14:textId="77777777" w:rsidR="00ED1214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Plan de Rollback</w:t>
      </w:r>
    </w:p>
    <w:p w14:paraId="0F48EC64" w14:textId="77777777" w:rsidR="00977C67" w:rsidRDefault="00977C67" w:rsidP="00ED1214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75"/>
        <w:gridCol w:w="8789"/>
      </w:tblGrid>
      <w:tr w:rsidR="00977C67" w14:paraId="35DFAA9D" w14:textId="77777777" w:rsidTr="00977C67">
        <w:tc>
          <w:tcPr>
            <w:tcW w:w="675" w:type="dxa"/>
          </w:tcPr>
          <w:p w14:paraId="1E8A79F7" w14:textId="55C662C6" w:rsidR="00977C67" w:rsidRDefault="00C55675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1</w:t>
            </w:r>
          </w:p>
        </w:tc>
        <w:tc>
          <w:tcPr>
            <w:tcW w:w="8789" w:type="dxa"/>
          </w:tcPr>
          <w:p w14:paraId="4175BBCB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ACTIVIDAD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7D1870">
              <w:rPr>
                <w:rFonts w:ascii="Arial" w:hAnsi="Arial" w:cs="Arial"/>
                <w:b/>
                <w:bCs w:val="0"/>
              </w:rPr>
              <w:t>Seguimiento post-RollBack</w:t>
            </w:r>
            <w:r>
              <w:rPr>
                <w:rFonts w:ascii="Arial" w:hAnsi="Arial" w:cs="Arial"/>
                <w:b/>
                <w:bCs w:val="0"/>
              </w:rPr>
              <w:t>.</w:t>
            </w:r>
          </w:p>
          <w:p w14:paraId="37D889E4" w14:textId="480F7DA0" w:rsidR="00427F5F" w:rsidRDefault="00427F5F" w:rsidP="00427F5F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FECHA</w:t>
            </w:r>
            <w:r>
              <w:rPr>
                <w:rFonts w:ascii="Arial" w:hAnsi="Arial" w:cs="Arial"/>
                <w:b/>
                <w:bCs w:val="0"/>
              </w:rPr>
              <w:t>:</w:t>
            </w:r>
            <w:r w:rsidR="00C26D52">
              <w:rPr>
                <w:rFonts w:ascii="Arial" w:hAnsi="Arial" w:cs="Arial"/>
                <w:b/>
                <w:bCs w:val="0"/>
              </w:rPr>
              <w:t xml:space="preserve"> </w:t>
            </w:r>
            <w:r w:rsidR="005536E8">
              <w:rPr>
                <w:rFonts w:ascii="Arial" w:hAnsi="Arial" w:cs="Arial"/>
                <w:b/>
                <w:bCs w:val="0"/>
              </w:rPr>
              <w:t>22</w:t>
            </w:r>
            <w:r w:rsidR="00425C2E">
              <w:rPr>
                <w:rFonts w:ascii="Arial" w:hAnsi="Arial" w:cs="Arial"/>
                <w:b/>
                <w:bCs w:val="0"/>
              </w:rPr>
              <w:t>/</w:t>
            </w:r>
            <w:r w:rsidR="00EC3C97">
              <w:rPr>
                <w:rFonts w:ascii="Arial" w:hAnsi="Arial" w:cs="Arial"/>
                <w:b/>
                <w:bCs w:val="0"/>
              </w:rPr>
              <w:t>01</w:t>
            </w:r>
            <w:r w:rsidR="0079270E">
              <w:rPr>
                <w:rFonts w:ascii="Arial" w:hAnsi="Arial" w:cs="Arial"/>
                <w:b/>
                <w:bCs w:val="0"/>
              </w:rPr>
              <w:t>/202</w:t>
            </w:r>
            <w:r w:rsidR="00EC3C97">
              <w:rPr>
                <w:rFonts w:ascii="Arial" w:hAnsi="Arial" w:cs="Arial"/>
                <w:b/>
                <w:bCs w:val="0"/>
              </w:rPr>
              <w:t>4</w:t>
            </w:r>
          </w:p>
          <w:p w14:paraId="391CECBF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HORA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7D1870">
              <w:rPr>
                <w:rFonts w:ascii="Arial" w:hAnsi="Arial" w:cs="Arial"/>
                <w:b/>
                <w:bCs w:val="0"/>
              </w:rPr>
              <w:t>Durante el día</w:t>
            </w:r>
            <w:r w:rsidRPr="00BD24C7">
              <w:rPr>
                <w:rFonts w:ascii="Arial" w:hAnsi="Arial" w:cs="Arial"/>
                <w:b/>
                <w:bCs w:val="0"/>
              </w:rPr>
              <w:tab/>
            </w:r>
          </w:p>
          <w:p w14:paraId="25B32AD0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AREA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BD24C7">
              <w:rPr>
                <w:rFonts w:ascii="Arial" w:hAnsi="Arial" w:cs="Arial"/>
                <w:b/>
                <w:bCs w:val="0"/>
              </w:rPr>
              <w:t>Producción,</w:t>
            </w:r>
            <w:r>
              <w:rPr>
                <w:rFonts w:ascii="Arial" w:hAnsi="Arial" w:cs="Arial"/>
                <w:b/>
                <w:bCs w:val="0"/>
              </w:rPr>
              <w:t xml:space="preserve"> Canales y CRM</w:t>
            </w:r>
            <w:r w:rsidRPr="00BD24C7">
              <w:rPr>
                <w:rFonts w:ascii="Arial" w:hAnsi="Arial" w:cs="Arial"/>
                <w:b/>
                <w:bCs w:val="0"/>
              </w:rPr>
              <w:tab/>
            </w:r>
          </w:p>
          <w:p w14:paraId="4E557740" w14:textId="211C29A5" w:rsidR="0077665E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7D1870">
              <w:rPr>
                <w:rFonts w:ascii="Arial" w:hAnsi="Arial" w:cs="Arial"/>
                <w:b/>
                <w:bCs w:val="0"/>
              </w:rPr>
              <w:t>RESPONSABLE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BD24C7">
              <w:rPr>
                <w:rFonts w:ascii="Arial" w:hAnsi="Arial" w:cs="Arial"/>
                <w:b/>
                <w:bCs w:val="0"/>
              </w:rPr>
              <w:t>Producción (</w:t>
            </w:r>
            <w:r>
              <w:rPr>
                <w:rFonts w:ascii="Arial" w:hAnsi="Arial" w:cs="Arial"/>
                <w:b/>
                <w:bCs w:val="0"/>
              </w:rPr>
              <w:t xml:space="preserve">Operador de turno), </w:t>
            </w:r>
            <w:r w:rsidR="003E7296">
              <w:rPr>
                <w:rFonts w:ascii="Arial" w:hAnsi="Arial" w:cs="Arial"/>
                <w:b/>
                <w:bCs w:val="0"/>
              </w:rPr>
              <w:t>Juan Gala</w:t>
            </w:r>
            <w:r w:rsidR="002E197C">
              <w:rPr>
                <w:rFonts w:ascii="Arial" w:hAnsi="Arial" w:cs="Arial"/>
                <w:b/>
                <w:bCs w:val="0"/>
              </w:rPr>
              <w:t xml:space="preserve"> (</w:t>
            </w:r>
            <w:r w:rsidR="007348A4">
              <w:rPr>
                <w:rFonts w:ascii="Arial" w:hAnsi="Arial" w:cs="Arial"/>
                <w:b/>
                <w:bCs w:val="0"/>
              </w:rPr>
              <w:t>LM</w:t>
            </w:r>
            <w:r w:rsidR="002E197C" w:rsidRPr="00BD24C7">
              <w:rPr>
                <w:rFonts w:ascii="Arial" w:hAnsi="Arial" w:cs="Arial"/>
                <w:b/>
                <w:bCs w:val="0"/>
              </w:rPr>
              <w:t>)</w:t>
            </w:r>
            <w:r w:rsidR="00C55675">
              <w:rPr>
                <w:rFonts w:ascii="Arial" w:hAnsi="Arial" w:cs="Arial"/>
                <w:b/>
                <w:bCs w:val="0"/>
              </w:rPr>
              <w:t>.</w:t>
            </w:r>
          </w:p>
          <w:p w14:paraId="28EA4BED" w14:textId="77777777" w:rsidR="00C55675" w:rsidRDefault="00C55675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</w:p>
          <w:p w14:paraId="657E35B7" w14:textId="06FA9030" w:rsidR="00C55675" w:rsidRDefault="00C55675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Tomar el EAR de la versión 03.00.0</w:t>
            </w:r>
            <w:r w:rsidR="00EC3C97">
              <w:rPr>
                <w:rFonts w:ascii="Arial" w:hAnsi="Arial" w:cs="Arial"/>
                <w:b/>
                <w:bCs w:val="0"/>
              </w:rPr>
              <w:t>9</w:t>
            </w:r>
            <w:r w:rsidR="006E668C">
              <w:rPr>
                <w:rFonts w:ascii="Arial" w:hAnsi="Arial" w:cs="Arial"/>
                <w:b/>
                <w:bCs w:val="0"/>
              </w:rPr>
              <w:t>2</w:t>
            </w:r>
            <w:r>
              <w:rPr>
                <w:b/>
                <w:sz w:val="18"/>
                <w:szCs w:val="20"/>
              </w:rPr>
              <w:t xml:space="preserve"> y realizar el procedimiento del paso 6.</w:t>
            </w:r>
          </w:p>
        </w:tc>
      </w:tr>
    </w:tbl>
    <w:p w14:paraId="60A1098C" w14:textId="77777777" w:rsidR="00977C67" w:rsidRPr="001679EE" w:rsidRDefault="00977C67" w:rsidP="00977C67">
      <w:pPr>
        <w:jc w:val="both"/>
        <w:rPr>
          <w:rFonts w:ascii="Arial" w:hAnsi="Arial" w:cs="Arial"/>
          <w:b/>
          <w:szCs w:val="20"/>
        </w:rPr>
      </w:pPr>
    </w:p>
    <w:p w14:paraId="1CF828C3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Observaciones</w:t>
      </w:r>
    </w:p>
    <w:p w14:paraId="77407FB4" w14:textId="77777777" w:rsidR="00977C67" w:rsidRDefault="00977C67" w:rsidP="00977C6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</w:t>
      </w:r>
    </w:p>
    <w:p w14:paraId="00700572" w14:textId="3EA925CB" w:rsidR="00977C67" w:rsidRDefault="00E218ED" w:rsidP="00E218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fuente a modificar se saca de la ruta de fuentes de pases:</w:t>
      </w:r>
    </w:p>
    <w:p w14:paraId="4B645B54" w14:textId="07B5D69A" w:rsidR="00E218ED" w:rsidRDefault="005536E8" w:rsidP="00E218ED">
      <w:pPr>
        <w:jc w:val="both"/>
      </w:pPr>
      <w:hyperlink r:id="rId37" w:history="1">
        <w:r w:rsidR="009A093E" w:rsidRPr="00B07C82">
          <w:rPr>
            <w:rStyle w:val="Hipervnculo"/>
          </w:rPr>
          <w:t>http://10.30.30.248/BanBifEmpresas/banbif-bxie-v2</w:t>
        </w:r>
      </w:hyperlink>
    </w:p>
    <w:p w14:paraId="648D8D00" w14:textId="77777777" w:rsidR="00977C67" w:rsidRDefault="00977C67" w:rsidP="00977C6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</w:t>
      </w:r>
    </w:p>
    <w:p w14:paraId="256727BF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016C9B2A" w14:textId="5473D28D" w:rsidR="00977C67" w:rsidRPr="00B45E31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Medición del Riesgo </w:t>
      </w:r>
      <w:r w:rsidRPr="00B45E31">
        <w:rPr>
          <w:rFonts w:ascii="Arial" w:hAnsi="Arial" w:cs="Arial"/>
          <w:b/>
          <w:szCs w:val="20"/>
        </w:rPr>
        <w:tab/>
      </w:r>
      <w:r w:rsidRPr="00B45E31">
        <w:rPr>
          <w:rFonts w:ascii="Arial" w:hAnsi="Arial" w:cs="Arial"/>
          <w:bCs w:val="0"/>
        </w:rPr>
        <w:object w:dxaOrig="225" w:dyaOrig="225" w14:anchorId="70C1D6A3">
          <v:shape id="_x0000_i1097" type="#_x0000_t75" style="width:38.25pt;height:18pt" o:ole="">
            <v:imagedata r:id="rId38" o:title=""/>
          </v:shape>
          <w:control r:id="rId39" w:name="CheckBox12" w:shapeid="_x0000_i1097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  <w:bCs w:val="0"/>
        </w:rPr>
        <w:object w:dxaOrig="225" w:dyaOrig="225" w14:anchorId="57541A55">
          <v:shape id="_x0000_i1099" type="#_x0000_t75" style="width:45pt;height:19.5pt" o:ole="">
            <v:imagedata r:id="rId40" o:title=""/>
          </v:shape>
          <w:control r:id="rId41" w:name="CheckBox21" w:shapeid="_x0000_i1099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  <w:bCs w:val="0"/>
        </w:rPr>
        <w:object w:dxaOrig="225" w:dyaOrig="225" w14:anchorId="5083171A">
          <v:shape id="_x0000_i1101" type="#_x0000_t75" style="width:36.75pt;height:19.5pt" o:ole="">
            <v:imagedata r:id="rId42" o:title=""/>
          </v:shape>
          <w:control r:id="rId43" w:name="CheckBox31" w:shapeid="_x0000_i1101"/>
        </w:object>
      </w:r>
    </w:p>
    <w:p w14:paraId="3E894664" w14:textId="77777777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Sustento de la valoración del riesgo: </w:t>
      </w:r>
    </w:p>
    <w:p w14:paraId="335E43A5" w14:textId="62F1562F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501A33AF">
          <v:shape id="_x0000_i1133" type="#_x0000_t75" style="width:117pt;height:18pt" o:ole="">
            <v:imagedata r:id="rId44" o:title=""/>
          </v:shape>
          <w:control r:id="rId45" w:name="CheckBox11" w:shapeid="_x0000_i1133"/>
        </w:object>
      </w:r>
      <w:r w:rsidRPr="00B45E31">
        <w:rPr>
          <w:rFonts w:ascii="Arial" w:hAnsi="Arial" w:cs="Arial"/>
        </w:rPr>
        <w:t xml:space="preserve">           </w:t>
      </w:r>
      <w:r w:rsidRPr="00B45E31">
        <w:rPr>
          <w:rFonts w:ascii="Arial" w:hAnsi="Arial" w:cs="Arial"/>
          <w:bCs w:val="0"/>
        </w:rPr>
        <w:object w:dxaOrig="225" w:dyaOrig="225" w14:anchorId="183DA85A">
          <v:shape id="_x0000_i1105" type="#_x0000_t75" style="width:304.5pt;height:18pt" o:ole="">
            <v:imagedata r:id="rId46" o:title=""/>
          </v:shape>
          <w:control r:id="rId47" w:name="TextBox44" w:shapeid="_x0000_i1105"/>
        </w:object>
      </w:r>
    </w:p>
    <w:p w14:paraId="4255E3AA" w14:textId="7FFF3ECE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10704E21">
          <v:shape id="_x0000_i1107" type="#_x0000_t75" style="width:123.75pt;height:18pt" o:ole="">
            <v:imagedata r:id="rId48" o:title=""/>
          </v:shape>
          <w:control r:id="rId49" w:name="CheckBox111" w:shapeid="_x0000_i1107"/>
        </w:object>
      </w:r>
      <w:r w:rsidRPr="00B45E31">
        <w:rPr>
          <w:rFonts w:ascii="Arial" w:hAnsi="Arial" w:cs="Arial"/>
        </w:rPr>
        <w:t xml:space="preserve">         </w:t>
      </w:r>
      <w:r w:rsidRPr="00B45E31">
        <w:rPr>
          <w:rFonts w:ascii="Arial" w:hAnsi="Arial" w:cs="Arial"/>
          <w:bCs w:val="0"/>
        </w:rPr>
        <w:object w:dxaOrig="225" w:dyaOrig="225" w14:anchorId="3F71FBC4">
          <v:shape id="_x0000_i1109" type="#_x0000_t75" style="width:304.5pt;height:18pt" o:ole="">
            <v:imagedata r:id="rId50" o:title=""/>
          </v:shape>
          <w:control r:id="rId51" w:name="TextBox43" w:shapeid="_x0000_i1109"/>
        </w:object>
      </w:r>
    </w:p>
    <w:p w14:paraId="740BB89C" w14:textId="3DE02468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lastRenderedPageBreak/>
        <w:object w:dxaOrig="225" w:dyaOrig="225" w14:anchorId="12D45563">
          <v:shape id="_x0000_i1141" type="#_x0000_t75" style="width:132pt;height:18pt" o:ole="">
            <v:imagedata r:id="rId52" o:title=""/>
          </v:shape>
          <w:control r:id="rId53" w:name="CheckBox1111" w:shapeid="_x0000_i1141"/>
        </w:object>
      </w:r>
      <w:r w:rsidRPr="00B45E31">
        <w:rPr>
          <w:rFonts w:ascii="Arial" w:hAnsi="Arial" w:cs="Arial"/>
        </w:rPr>
        <w:t xml:space="preserve">      </w:t>
      </w:r>
      <w:r w:rsidRPr="00B45E31">
        <w:rPr>
          <w:rFonts w:ascii="Arial" w:hAnsi="Arial" w:cs="Arial"/>
          <w:bCs w:val="0"/>
        </w:rPr>
        <w:object w:dxaOrig="225" w:dyaOrig="225" w14:anchorId="76DC7FDE">
          <v:shape id="_x0000_i1142" type="#_x0000_t75" style="width:304.5pt;height:18pt" o:ole="">
            <v:imagedata r:id="rId54" o:title=""/>
          </v:shape>
          <w:control r:id="rId55" w:name="TextBox42" w:shapeid="_x0000_i1142"/>
        </w:object>
      </w:r>
    </w:p>
    <w:p w14:paraId="00B6404C" w14:textId="132D2C15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04225DBD">
          <v:shape id="_x0000_i1115" type="#_x0000_t75" style="width:148.5pt;height:18pt" o:ole="">
            <v:imagedata r:id="rId56" o:title=""/>
          </v:shape>
          <w:control r:id="rId57" w:name="CheckBox11111" w:shapeid="_x0000_i1115"/>
        </w:object>
      </w:r>
      <w:r w:rsidRPr="00B45E31">
        <w:rPr>
          <w:rFonts w:ascii="Arial" w:hAnsi="Arial" w:cs="Arial"/>
          <w:bCs w:val="0"/>
        </w:rPr>
        <w:object w:dxaOrig="225" w:dyaOrig="225" w14:anchorId="3572D954">
          <v:shape id="_x0000_i1117" type="#_x0000_t75" style="width:304.5pt;height:18pt" o:ole="">
            <v:imagedata r:id="rId50" o:title=""/>
          </v:shape>
          <w:control r:id="rId58" w:name="TextBox41" w:shapeid="_x0000_i1117"/>
        </w:object>
      </w:r>
    </w:p>
    <w:p w14:paraId="6ACD4E64" w14:textId="7F41E9B6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Cs w:val="0"/>
        </w:rPr>
        <w:object w:dxaOrig="225" w:dyaOrig="225" w14:anchorId="120831CD">
          <v:shape id="_x0000_i1119" type="#_x0000_t75" style="width:148.5pt;height:18pt" o:ole="">
            <v:imagedata r:id="rId59" o:title=""/>
          </v:shape>
          <w:control r:id="rId60" w:name="CheckBox111111" w:shapeid="_x0000_i1119"/>
        </w:object>
      </w:r>
      <w:r w:rsidRPr="00B45E31">
        <w:rPr>
          <w:rFonts w:ascii="Arial" w:hAnsi="Arial" w:cs="Arial"/>
          <w:bCs w:val="0"/>
        </w:rPr>
        <w:object w:dxaOrig="225" w:dyaOrig="225" w14:anchorId="5F6B477C">
          <v:shape id="_x0000_i1121" type="#_x0000_t75" style="width:304.5pt;height:18pt" o:ole="">
            <v:imagedata r:id="rId50" o:title=""/>
          </v:shape>
          <w:control r:id="rId61" w:name="TextBox4" w:shapeid="_x0000_i1121"/>
        </w:object>
      </w:r>
    </w:p>
    <w:p w14:paraId="614547AA" w14:textId="3238AD74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82DFB">
        <w:rPr>
          <w:rFonts w:ascii="Arial" w:hAnsi="Arial" w:cs="Arial"/>
          <w:bCs w:val="0"/>
          <w:highlight w:val="yellow"/>
        </w:rPr>
        <w:object w:dxaOrig="225" w:dyaOrig="225" w14:anchorId="31A23ADC">
          <v:shape id="_x0000_i1123" type="#_x0000_t75" style="width:148.5pt;height:18pt" o:ole="">
            <v:imagedata r:id="rId62" o:title=""/>
          </v:shape>
          <w:control r:id="rId63" w:name="CheckBox11111111" w:shapeid="_x0000_i1123"/>
        </w:object>
      </w:r>
      <w:r w:rsidRPr="00782DFB">
        <w:rPr>
          <w:rFonts w:ascii="Arial" w:hAnsi="Arial" w:cs="Arial"/>
          <w:bCs w:val="0"/>
          <w:highlight w:val="yellow"/>
        </w:rPr>
        <w:object w:dxaOrig="225" w:dyaOrig="225" w14:anchorId="37B8E975">
          <v:shape id="_x0000_i1125" type="#_x0000_t75" style="width:304.5pt;height:18pt" o:ole="">
            <v:imagedata r:id="rId50" o:title=""/>
          </v:shape>
          <w:control r:id="rId64" w:name="TextBox451" w:shapeid="_x0000_i1125"/>
        </w:object>
      </w:r>
    </w:p>
    <w:p w14:paraId="39DB3B5F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2A817398" w14:textId="77777777" w:rsidR="00977C67" w:rsidRPr="00D01A63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D01A63">
        <w:rPr>
          <w:rFonts w:ascii="Arial" w:hAnsi="Arial" w:cs="Arial"/>
          <w:b/>
          <w:szCs w:val="20"/>
        </w:rPr>
        <w:t xml:space="preserve">Describa la complejidad del cambio </w:t>
      </w:r>
    </w:p>
    <w:p w14:paraId="433C5E04" w14:textId="1A0FB246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4BE0F7AF">
          <v:shape id="_x0000_i1137" type="#_x0000_t75" style="width:444.75pt;height:18pt" o:ole="">
            <v:imagedata r:id="rId65" o:title=""/>
          </v:shape>
          <w:control r:id="rId66" w:name="TextBox2" w:shapeid="_x0000_i1137"/>
        </w:object>
      </w:r>
    </w:p>
    <w:p w14:paraId="7DEFAA73" w14:textId="11C034F7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108AC7AC">
          <v:shape id="_x0000_i1143" type="#_x0000_t75" style="width:444pt;height:18pt" o:ole="">
            <v:imagedata r:id="rId67" o:title=""/>
          </v:shape>
          <w:control r:id="rId68" w:name="TextBox3" w:shapeid="_x0000_i1143"/>
        </w:object>
      </w:r>
    </w:p>
    <w:p w14:paraId="6E6AE64D" w14:textId="503E5B96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bCs w:val="0"/>
          <w:szCs w:val="20"/>
          <w:highlight w:val="yellow"/>
        </w:rPr>
        <w:object w:dxaOrig="225" w:dyaOrig="225" w14:anchorId="371AD5D2">
          <v:shape id="_x0000_i1131" type="#_x0000_t75" style="width:443.25pt;height:18pt" o:ole="">
            <v:imagedata r:id="rId69" o:title=""/>
          </v:shape>
          <w:control r:id="rId70" w:name="TextBox8" w:shapeid="_x0000_i1131"/>
        </w:object>
      </w:r>
    </w:p>
    <w:p w14:paraId="161200CD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4BB57072" w14:textId="77777777" w:rsidR="00977C67" w:rsidRPr="00D7727C" w:rsidRDefault="00977C67" w:rsidP="00D7727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D7727C">
        <w:rPr>
          <w:rFonts w:ascii="Arial" w:hAnsi="Arial" w:cs="Arial"/>
          <w:b/>
          <w:szCs w:val="20"/>
        </w:rPr>
        <w:t xml:space="preserve">Conformidad y Autorizaciones. </w:t>
      </w:r>
    </w:p>
    <w:p w14:paraId="0AA79331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4"/>
        <w:gridCol w:w="2456"/>
        <w:gridCol w:w="4783"/>
      </w:tblGrid>
      <w:tr w:rsidR="00977C67" w:rsidRPr="00C977A2" w14:paraId="52C064B4" w14:textId="77777777" w:rsidTr="00977C67">
        <w:trPr>
          <w:trHeight w:val="940"/>
        </w:trPr>
        <w:tc>
          <w:tcPr>
            <w:tcW w:w="2354" w:type="dxa"/>
            <w:tcBorders>
              <w:bottom w:val="single" w:sz="4" w:space="0" w:color="000000"/>
            </w:tcBorders>
            <w:shd w:val="clear" w:color="auto" w:fill="auto"/>
          </w:tcPr>
          <w:p w14:paraId="59C6871B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 xml:space="preserve">Analista </w:t>
            </w:r>
          </w:p>
          <w:p w14:paraId="3039FB83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3B72AF3A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39B9075B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A5C0C3F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84E8CBB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48798C1E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7A013ED9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</w:pPr>
          </w:p>
        </w:tc>
        <w:tc>
          <w:tcPr>
            <w:tcW w:w="245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D516E0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Especialista</w:t>
            </w:r>
          </w:p>
          <w:p w14:paraId="35DB5595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</w:pPr>
            <w:r w:rsidRPr="002130F7">
              <w:rPr>
                <w:b/>
              </w:rPr>
              <w:t>Desarrollo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F1689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</w:tbl>
    <w:p w14:paraId="39E42C8D" w14:textId="77777777" w:rsidR="00977C67" w:rsidRDefault="00977C67" w:rsidP="00977C67">
      <w:pPr>
        <w:ind w:left="360"/>
        <w:jc w:val="both"/>
        <w:rPr>
          <w:rFonts w:ascii="Arial" w:hAnsi="Arial" w:cs="Arial"/>
          <w:b/>
        </w:rPr>
      </w:pPr>
    </w:p>
    <w:p w14:paraId="018DEAED" w14:textId="77777777" w:rsidR="00977C67" w:rsidRPr="0066265D" w:rsidRDefault="00977C67" w:rsidP="00977C67">
      <w:pPr>
        <w:jc w:val="both"/>
        <w:rPr>
          <w:rFonts w:ascii="Arial" w:hAnsi="Arial" w:cs="Arial"/>
          <w:b/>
        </w:rPr>
      </w:pPr>
    </w:p>
    <w:sectPr w:rsidR="00977C67" w:rsidRPr="0066265D" w:rsidSect="00C041A8">
      <w:headerReference w:type="default" r:id="rId71"/>
      <w:footerReference w:type="default" r:id="rId72"/>
      <w:pgSz w:w="11907" w:h="16840" w:code="9"/>
      <w:pgMar w:top="720" w:right="1008" w:bottom="432" w:left="1296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371C" w14:textId="77777777" w:rsidR="00D7727C" w:rsidRDefault="00D7727C" w:rsidP="00E465C3">
      <w:r>
        <w:separator/>
      </w:r>
    </w:p>
    <w:p w14:paraId="761B140C" w14:textId="77777777" w:rsidR="00D7727C" w:rsidRDefault="00D7727C"/>
  </w:endnote>
  <w:endnote w:type="continuationSeparator" w:id="0">
    <w:p w14:paraId="43533E34" w14:textId="77777777" w:rsidR="00D7727C" w:rsidRDefault="00D7727C" w:rsidP="00E465C3">
      <w:r>
        <w:continuationSeparator/>
      </w:r>
    </w:p>
    <w:p w14:paraId="6B8639F0" w14:textId="77777777" w:rsidR="00D7727C" w:rsidRDefault="00D772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Sans Serif SSi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3656" w14:textId="77777777" w:rsidR="00D7727C" w:rsidRDefault="00D7727C" w:rsidP="000A76E9">
    <w:pPr>
      <w:pStyle w:val="Piedepgina"/>
    </w:pPr>
    <w:r>
      <w:rPr>
        <w:noProof/>
        <w:color w:val="1F497D" w:themeColor="text2"/>
        <w:sz w:val="26"/>
        <w:szCs w:val="26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124E7" wp14:editId="4EC15C7A">
              <wp:simplePos x="0" y="0"/>
              <wp:positionH relativeFrom="page">
                <wp:posOffset>6648450</wp:posOffset>
              </wp:positionH>
              <wp:positionV relativeFrom="page">
                <wp:posOffset>10172700</wp:posOffset>
              </wp:positionV>
              <wp:extent cx="388620" cy="370205"/>
              <wp:effectExtent l="0" t="0" r="3175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70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39DEB5" w14:textId="3ADCC8B5" w:rsidR="00D7727C" w:rsidRPr="000A76E9" w:rsidRDefault="00D7727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</w:pP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begin"/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instrText>PAGE  \* Arabic  \* MERGEFORMAT</w:instrTex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separate"/>
                          </w:r>
                          <w:r w:rsidR="00C97485">
                            <w:rPr>
                              <w:rFonts w:ascii="Arial" w:hAnsi="Arial" w:cs="Arial"/>
                              <w:b/>
                              <w:noProof/>
                              <w:color w:val="0193CF"/>
                              <w:szCs w:val="20"/>
                            </w:rPr>
                            <w:t>3</w: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124E7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523.5pt;margin-top:801pt;width:30.6pt;height:29.15pt;z-index:251660288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" fillcolor="white [3201]" stroked="f" strokeweight=".5pt">
              <v:textbox inset="0,,0">
                <w:txbxContent>
                  <w:p w14:paraId="4A39DEB5" w14:textId="3ADCC8B5" w:rsidR="00D7727C" w:rsidRPr="000A76E9" w:rsidRDefault="00D7727C">
                    <w:pPr>
                      <w:jc w:val="center"/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</w:pP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begin"/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instrText>PAGE  \* Arabic  \* MERGEFORMAT</w:instrTex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separate"/>
                    </w:r>
                    <w:r w:rsidR="00C97485">
                      <w:rPr>
                        <w:rFonts w:ascii="Arial" w:hAnsi="Arial" w:cs="Arial"/>
                        <w:b/>
                        <w:noProof/>
                        <w:color w:val="0193CF"/>
                        <w:szCs w:val="20"/>
                      </w:rPr>
                      <w:t>3</w: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0594C0" wp14:editId="5028812F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F06C79B"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10.4pt" to="49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 strokecolor="#365f91 [2404]" strokeweight=".5pt">
              <v:stroke dashstyle="1 1"/>
            </v:line>
          </w:pict>
        </mc:Fallback>
      </mc:AlternateContent>
    </w:r>
    <w:r w:rsidRPr="00B10241"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F0D698" wp14:editId="7E655BFB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E91C0" w14:textId="77777777" w:rsidR="00D7727C" w:rsidRPr="00AE65CF" w:rsidRDefault="00D7727C" w:rsidP="000A76E9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31FA2BB2" w14:textId="77777777" w:rsidR="00D7727C" w:rsidRPr="001A609F" w:rsidRDefault="00D7727C" w:rsidP="000A76E9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0D698" id="_x0000_s1028" type="#_x0000_t202" style="position:absolute;margin-left:-49.95pt;margin-top:13.05pt;width:324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" stroked="f">
              <v:textbox>
                <w:txbxContent>
                  <w:p w14:paraId="080E91C0" w14:textId="77777777" w:rsidR="00D7727C" w:rsidRPr="00AE65CF" w:rsidRDefault="00D7727C" w:rsidP="000A76E9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31FA2BB2" w14:textId="77777777" w:rsidR="00D7727C" w:rsidRPr="001A609F" w:rsidRDefault="00D7727C" w:rsidP="000A76E9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5E15B3C" w14:textId="77777777" w:rsidR="00D7727C" w:rsidRDefault="00D7727C">
    <w:pPr>
      <w:ind w:right="260"/>
      <w:rPr>
        <w:color w:val="0F243E" w:themeColor="text2" w:themeShade="80"/>
        <w:sz w:val="26"/>
        <w:szCs w:val="26"/>
      </w:rPr>
    </w:pPr>
  </w:p>
  <w:p w14:paraId="3175C60B" w14:textId="77777777" w:rsidR="00D7727C" w:rsidRDefault="00D772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E16D" w14:textId="77777777" w:rsidR="00D7727C" w:rsidRDefault="00D7727C" w:rsidP="00E465C3">
      <w:r>
        <w:separator/>
      </w:r>
    </w:p>
    <w:p w14:paraId="1867C208" w14:textId="77777777" w:rsidR="00D7727C" w:rsidRDefault="00D7727C"/>
  </w:footnote>
  <w:footnote w:type="continuationSeparator" w:id="0">
    <w:p w14:paraId="00DDC2B3" w14:textId="77777777" w:rsidR="00D7727C" w:rsidRDefault="00D7727C" w:rsidP="00E465C3">
      <w:r>
        <w:continuationSeparator/>
      </w:r>
    </w:p>
    <w:p w14:paraId="56830705" w14:textId="77777777" w:rsidR="00D7727C" w:rsidRDefault="00D772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2094" w14:textId="77777777" w:rsidR="00D7727C" w:rsidRPr="001A609F" w:rsidRDefault="00D7727C" w:rsidP="00F14ADC">
    <w:pPr>
      <w:rPr>
        <w:sz w:val="32"/>
      </w:rPr>
    </w:pPr>
    <w:r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56CC95" wp14:editId="1BF33943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400EE87" id="4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 strokecolor="#5a5a5a [2109]" strokeweight="1pt"/>
          </w:pict>
        </mc:Fallback>
      </mc:AlternateContent>
    </w:r>
    <w:r w:rsidRPr="00B10241"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CE87D9B" wp14:editId="5E277AF9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86B96D" w14:textId="77777777" w:rsidR="00D7727C" w:rsidRPr="00AE65CF" w:rsidRDefault="00D7727C" w:rsidP="00F14ADC">
                          <w:pPr>
                            <w:rPr>
                              <w:rFonts w:ascii="Trebuchet MS" w:hAnsi="Trebuchet MS"/>
                              <w:sz w:val="2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PASE A PRODUCCION - DISTRIBUIDO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Cs w:val="20"/>
                            </w:rPr>
                            <w:t>GERENCIA DE TECNOLOGÍA DE LA INFORMACIÓN</w:t>
                          </w:r>
                        </w:p>
                        <w:p w14:paraId="78844D35" w14:textId="77777777" w:rsidR="00D7727C" w:rsidRPr="001A609F" w:rsidRDefault="00D7727C" w:rsidP="00F14ADC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E87D9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1186B96D" w14:textId="77777777" w:rsidR="00D7727C" w:rsidRPr="00AE65CF" w:rsidRDefault="00D7727C" w:rsidP="00F14ADC">
                    <w:pPr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PASE A PRODUCCION - DISTRIBUIDO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Cs w:val="20"/>
                      </w:rPr>
                      <w:t>GERENCIA DE TECNOLOGÍA DE LA INFORMACIÓN</w:t>
                    </w:r>
                  </w:p>
                  <w:p w14:paraId="78844D35" w14:textId="77777777" w:rsidR="00D7727C" w:rsidRPr="001A609F" w:rsidRDefault="00D7727C" w:rsidP="00F14ADC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4144" behindDoc="0" locked="0" layoutInCell="1" allowOverlap="1" wp14:anchorId="2BA5903B" wp14:editId="099ADEE2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9" name="Imagen 9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192" behindDoc="0" locked="0" layoutInCell="1" allowOverlap="1" wp14:anchorId="15654777" wp14:editId="69735F05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0" name="Imagen 10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D5A249" w14:textId="77777777" w:rsidR="00D7727C" w:rsidRPr="00317748" w:rsidRDefault="00D7727C" w:rsidP="003177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9FC"/>
    <w:multiLevelType w:val="hybridMultilevel"/>
    <w:tmpl w:val="866206E6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1BD6"/>
    <w:multiLevelType w:val="hybridMultilevel"/>
    <w:tmpl w:val="BF103D7E"/>
    <w:lvl w:ilvl="0" w:tplc="C346E34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858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DDD79E2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" w15:restartNumberingAfterBreak="0">
    <w:nsid w:val="14AC4FD5"/>
    <w:multiLevelType w:val="hybridMultilevel"/>
    <w:tmpl w:val="71CC2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9523EC"/>
    <w:multiLevelType w:val="hybridMultilevel"/>
    <w:tmpl w:val="9E28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43B49"/>
    <w:multiLevelType w:val="hybridMultilevel"/>
    <w:tmpl w:val="DAFEE446"/>
    <w:lvl w:ilvl="0" w:tplc="86FC1A7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6E5C4B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ascii="Arial" w:eastAsia="Times New Roman" w:hAnsi="Arial" w:cs="Arial"/>
      </w:rPr>
    </w:lvl>
    <w:lvl w:ilvl="2" w:tplc="FC828AD6">
      <w:start w:val="1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1B856C1D"/>
    <w:multiLevelType w:val="hybridMultilevel"/>
    <w:tmpl w:val="93A21332"/>
    <w:lvl w:ilvl="0" w:tplc="325C6C5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  <w:sz w:val="18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1A3BAF"/>
    <w:multiLevelType w:val="multilevel"/>
    <w:tmpl w:val="AE3E0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28AF70C8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0" w15:restartNumberingAfterBreak="0">
    <w:nsid w:val="2C5C11B4"/>
    <w:multiLevelType w:val="hybridMultilevel"/>
    <w:tmpl w:val="B62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93584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2" w15:restartNumberingAfterBreak="0">
    <w:nsid w:val="307241E8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3" w15:restartNumberingAfterBreak="0">
    <w:nsid w:val="30FB4A9D"/>
    <w:multiLevelType w:val="hybridMultilevel"/>
    <w:tmpl w:val="521EB78A"/>
    <w:lvl w:ilvl="0" w:tplc="7C8226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12A0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5" w15:restartNumberingAfterBreak="0">
    <w:nsid w:val="381821C5"/>
    <w:multiLevelType w:val="hybridMultilevel"/>
    <w:tmpl w:val="FAEA8BB0"/>
    <w:lvl w:ilvl="0" w:tplc="442A8662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71070"/>
    <w:multiLevelType w:val="hybridMultilevel"/>
    <w:tmpl w:val="8D0C792E"/>
    <w:lvl w:ilvl="0" w:tplc="49C09F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F0EBD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44F59EC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9" w15:restartNumberingAfterBreak="0">
    <w:nsid w:val="50191C1B"/>
    <w:multiLevelType w:val="hybridMultilevel"/>
    <w:tmpl w:val="A888EE36"/>
    <w:lvl w:ilvl="0" w:tplc="8E3E4FCC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7235E"/>
    <w:multiLevelType w:val="hybridMultilevel"/>
    <w:tmpl w:val="E7EE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32A4C"/>
    <w:multiLevelType w:val="hybridMultilevel"/>
    <w:tmpl w:val="DACA0A1A"/>
    <w:lvl w:ilvl="0" w:tplc="511E5F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D7679"/>
    <w:multiLevelType w:val="hybridMultilevel"/>
    <w:tmpl w:val="CC382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7843E1"/>
    <w:multiLevelType w:val="multilevel"/>
    <w:tmpl w:val="B798BE10"/>
    <w:lvl w:ilvl="0">
      <w:start w:val="1"/>
      <w:numFmt w:val="decimal"/>
      <w:lvlText w:val="%1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Times New Roman" w:hAnsi="Verdana" w:cs="Tahom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Times New Roman" w:hAnsi="Verdana" w:cs="Tahom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Verdana" w:eastAsia="Times New Roman" w:hAnsi="Verdana" w:cs="Tahom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Times New Roman" w:hAnsi="Verdana" w:cs="Tahom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Verdana" w:eastAsia="Times New Roman" w:hAnsi="Verdana" w:cs="Tahom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Times New Roman" w:hAnsi="Verdana" w:cs="Tahom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Verdana" w:eastAsia="Times New Roman" w:hAnsi="Verdana" w:cs="Tahoma" w:hint="default"/>
      </w:rPr>
    </w:lvl>
  </w:abstractNum>
  <w:abstractNum w:abstractNumId="24" w15:restartNumberingAfterBreak="0">
    <w:nsid w:val="5FC24E9B"/>
    <w:multiLevelType w:val="hybridMultilevel"/>
    <w:tmpl w:val="227E95FC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648B2"/>
    <w:multiLevelType w:val="hybridMultilevel"/>
    <w:tmpl w:val="CC382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4D38D8"/>
    <w:multiLevelType w:val="hybridMultilevel"/>
    <w:tmpl w:val="DE527E64"/>
    <w:lvl w:ilvl="0" w:tplc="FA8C7722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953BC"/>
    <w:multiLevelType w:val="hybridMultilevel"/>
    <w:tmpl w:val="05ACF04A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65CA4"/>
    <w:multiLevelType w:val="hybridMultilevel"/>
    <w:tmpl w:val="DAFEE446"/>
    <w:lvl w:ilvl="0" w:tplc="86FC1A7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6E5C4B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ascii="Arial" w:eastAsia="Times New Roman" w:hAnsi="Arial" w:cs="Arial"/>
      </w:rPr>
    </w:lvl>
    <w:lvl w:ilvl="2" w:tplc="FC828AD6">
      <w:start w:val="1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7C117D2A"/>
    <w:multiLevelType w:val="multilevel"/>
    <w:tmpl w:val="19C0327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67016161">
    <w:abstractNumId w:val="13"/>
  </w:num>
  <w:num w:numId="2" w16cid:durableId="1614436171">
    <w:abstractNumId w:val="6"/>
  </w:num>
  <w:num w:numId="3" w16cid:durableId="1638607837">
    <w:abstractNumId w:val="27"/>
  </w:num>
  <w:num w:numId="4" w16cid:durableId="827137986">
    <w:abstractNumId w:val="17"/>
  </w:num>
  <w:num w:numId="5" w16cid:durableId="1358385043">
    <w:abstractNumId w:val="2"/>
  </w:num>
  <w:num w:numId="6" w16cid:durableId="20936697">
    <w:abstractNumId w:val="29"/>
  </w:num>
  <w:num w:numId="7" w16cid:durableId="1076322763">
    <w:abstractNumId w:val="11"/>
  </w:num>
  <w:num w:numId="8" w16cid:durableId="1031757665">
    <w:abstractNumId w:val="12"/>
  </w:num>
  <w:num w:numId="9" w16cid:durableId="2044087804">
    <w:abstractNumId w:val="28"/>
  </w:num>
  <w:num w:numId="10" w16cid:durableId="979461949">
    <w:abstractNumId w:val="25"/>
  </w:num>
  <w:num w:numId="11" w16cid:durableId="1454322769">
    <w:abstractNumId w:val="22"/>
  </w:num>
  <w:num w:numId="12" w16cid:durableId="678585035">
    <w:abstractNumId w:val="14"/>
  </w:num>
  <w:num w:numId="13" w16cid:durableId="662663409">
    <w:abstractNumId w:val="9"/>
  </w:num>
  <w:num w:numId="14" w16cid:durableId="90318537">
    <w:abstractNumId w:val="18"/>
  </w:num>
  <w:num w:numId="15" w16cid:durableId="1224216019">
    <w:abstractNumId w:val="3"/>
  </w:num>
  <w:num w:numId="16" w16cid:durableId="397679357">
    <w:abstractNumId w:val="10"/>
  </w:num>
  <w:num w:numId="17" w16cid:durableId="825442100">
    <w:abstractNumId w:val="24"/>
  </w:num>
  <w:num w:numId="18" w16cid:durableId="864752675">
    <w:abstractNumId w:val="0"/>
  </w:num>
  <w:num w:numId="19" w16cid:durableId="2013292336">
    <w:abstractNumId w:val="20"/>
  </w:num>
  <w:num w:numId="20" w16cid:durableId="1045569226">
    <w:abstractNumId w:val="5"/>
  </w:num>
  <w:num w:numId="21" w16cid:durableId="821001623">
    <w:abstractNumId w:val="4"/>
  </w:num>
  <w:num w:numId="22" w16cid:durableId="3795934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58691273">
    <w:abstractNumId w:val="21"/>
  </w:num>
  <w:num w:numId="24" w16cid:durableId="1011252661">
    <w:abstractNumId w:val="1"/>
  </w:num>
  <w:num w:numId="25" w16cid:durableId="705567048">
    <w:abstractNumId w:val="26"/>
  </w:num>
  <w:num w:numId="26" w16cid:durableId="124545927">
    <w:abstractNumId w:val="19"/>
  </w:num>
  <w:num w:numId="27" w16cid:durableId="1621380476">
    <w:abstractNumId w:val="15"/>
  </w:num>
  <w:num w:numId="28" w16cid:durableId="1671638823">
    <w:abstractNumId w:val="16"/>
  </w:num>
  <w:num w:numId="29" w16cid:durableId="1686596891">
    <w:abstractNumId w:val="23"/>
  </w:num>
  <w:num w:numId="30" w16cid:durableId="160091446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07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27"/>
    <w:rsid w:val="000035C6"/>
    <w:rsid w:val="000112A6"/>
    <w:rsid w:val="00013315"/>
    <w:rsid w:val="000404D7"/>
    <w:rsid w:val="000447BC"/>
    <w:rsid w:val="00057B89"/>
    <w:rsid w:val="000668AA"/>
    <w:rsid w:val="00066A91"/>
    <w:rsid w:val="00067BD7"/>
    <w:rsid w:val="00070D8C"/>
    <w:rsid w:val="00075A6A"/>
    <w:rsid w:val="00076915"/>
    <w:rsid w:val="00081B6B"/>
    <w:rsid w:val="00090040"/>
    <w:rsid w:val="0009221A"/>
    <w:rsid w:val="00097230"/>
    <w:rsid w:val="000973A9"/>
    <w:rsid w:val="000A0F2E"/>
    <w:rsid w:val="000A178B"/>
    <w:rsid w:val="000A34A9"/>
    <w:rsid w:val="000A4060"/>
    <w:rsid w:val="000A58CD"/>
    <w:rsid w:val="000A76E9"/>
    <w:rsid w:val="000B0805"/>
    <w:rsid w:val="000B12FC"/>
    <w:rsid w:val="000B4FC3"/>
    <w:rsid w:val="000B5C31"/>
    <w:rsid w:val="000B684D"/>
    <w:rsid w:val="000B76A1"/>
    <w:rsid w:val="000C1D71"/>
    <w:rsid w:val="000C265C"/>
    <w:rsid w:val="000C5EDB"/>
    <w:rsid w:val="000D23CA"/>
    <w:rsid w:val="000D29F3"/>
    <w:rsid w:val="000D444E"/>
    <w:rsid w:val="000D64D6"/>
    <w:rsid w:val="000D7B2B"/>
    <w:rsid w:val="000E02C0"/>
    <w:rsid w:val="000E1454"/>
    <w:rsid w:val="000E2A9D"/>
    <w:rsid w:val="000E4181"/>
    <w:rsid w:val="000F0658"/>
    <w:rsid w:val="00105AFA"/>
    <w:rsid w:val="0010793C"/>
    <w:rsid w:val="00114D8C"/>
    <w:rsid w:val="00115580"/>
    <w:rsid w:val="0012113A"/>
    <w:rsid w:val="00122888"/>
    <w:rsid w:val="00125CC2"/>
    <w:rsid w:val="00127C70"/>
    <w:rsid w:val="001301AC"/>
    <w:rsid w:val="001436BF"/>
    <w:rsid w:val="00146054"/>
    <w:rsid w:val="0014695E"/>
    <w:rsid w:val="00150967"/>
    <w:rsid w:val="0015521E"/>
    <w:rsid w:val="00156F9E"/>
    <w:rsid w:val="00160639"/>
    <w:rsid w:val="00164FD5"/>
    <w:rsid w:val="001679EE"/>
    <w:rsid w:val="0017179E"/>
    <w:rsid w:val="001738F4"/>
    <w:rsid w:val="00174715"/>
    <w:rsid w:val="001753EB"/>
    <w:rsid w:val="001769D7"/>
    <w:rsid w:val="001805CB"/>
    <w:rsid w:val="001840FB"/>
    <w:rsid w:val="001866B5"/>
    <w:rsid w:val="00192569"/>
    <w:rsid w:val="00192CEF"/>
    <w:rsid w:val="001943D2"/>
    <w:rsid w:val="001A17FC"/>
    <w:rsid w:val="001A1F03"/>
    <w:rsid w:val="001A2300"/>
    <w:rsid w:val="001A2C75"/>
    <w:rsid w:val="001A34FC"/>
    <w:rsid w:val="001A3AD5"/>
    <w:rsid w:val="001A5A41"/>
    <w:rsid w:val="001B5EC8"/>
    <w:rsid w:val="001C6AA0"/>
    <w:rsid w:val="001C7728"/>
    <w:rsid w:val="001D7E0F"/>
    <w:rsid w:val="001E6994"/>
    <w:rsid w:val="001F3DE3"/>
    <w:rsid w:val="001F7DB8"/>
    <w:rsid w:val="00200899"/>
    <w:rsid w:val="00203416"/>
    <w:rsid w:val="002038F5"/>
    <w:rsid w:val="00203D69"/>
    <w:rsid w:val="0020720D"/>
    <w:rsid w:val="00207542"/>
    <w:rsid w:val="002079CB"/>
    <w:rsid w:val="00207FF8"/>
    <w:rsid w:val="00211015"/>
    <w:rsid w:val="002112B2"/>
    <w:rsid w:val="002137A2"/>
    <w:rsid w:val="00216106"/>
    <w:rsid w:val="0022097E"/>
    <w:rsid w:val="00223898"/>
    <w:rsid w:val="00234F6D"/>
    <w:rsid w:val="002350EE"/>
    <w:rsid w:val="0023720F"/>
    <w:rsid w:val="00237A20"/>
    <w:rsid w:val="0024437C"/>
    <w:rsid w:val="00245722"/>
    <w:rsid w:val="002518F4"/>
    <w:rsid w:val="0025286B"/>
    <w:rsid w:val="002629EA"/>
    <w:rsid w:val="00263D14"/>
    <w:rsid w:val="002646D5"/>
    <w:rsid w:val="002648C9"/>
    <w:rsid w:val="00267239"/>
    <w:rsid w:val="00271237"/>
    <w:rsid w:val="00277B35"/>
    <w:rsid w:val="0028341B"/>
    <w:rsid w:val="002931B7"/>
    <w:rsid w:val="002943FE"/>
    <w:rsid w:val="002A221F"/>
    <w:rsid w:val="002A76B9"/>
    <w:rsid w:val="002B44C1"/>
    <w:rsid w:val="002C22AD"/>
    <w:rsid w:val="002C28EB"/>
    <w:rsid w:val="002D18B5"/>
    <w:rsid w:val="002D38E7"/>
    <w:rsid w:val="002D536D"/>
    <w:rsid w:val="002D76B7"/>
    <w:rsid w:val="002D7A49"/>
    <w:rsid w:val="002E197C"/>
    <w:rsid w:val="00301DC9"/>
    <w:rsid w:val="003064A9"/>
    <w:rsid w:val="003151E9"/>
    <w:rsid w:val="003154F5"/>
    <w:rsid w:val="00317531"/>
    <w:rsid w:val="00317748"/>
    <w:rsid w:val="003211E6"/>
    <w:rsid w:val="00327557"/>
    <w:rsid w:val="00331D3B"/>
    <w:rsid w:val="0033378C"/>
    <w:rsid w:val="00333977"/>
    <w:rsid w:val="003364D1"/>
    <w:rsid w:val="003412DE"/>
    <w:rsid w:val="00341DA1"/>
    <w:rsid w:val="00343FD7"/>
    <w:rsid w:val="0034468D"/>
    <w:rsid w:val="003503A6"/>
    <w:rsid w:val="00352A0E"/>
    <w:rsid w:val="00354B1E"/>
    <w:rsid w:val="00356F4F"/>
    <w:rsid w:val="00371856"/>
    <w:rsid w:val="00371EE4"/>
    <w:rsid w:val="003746F2"/>
    <w:rsid w:val="00374CF7"/>
    <w:rsid w:val="00384225"/>
    <w:rsid w:val="0038551B"/>
    <w:rsid w:val="00393C26"/>
    <w:rsid w:val="00394AFB"/>
    <w:rsid w:val="0039713A"/>
    <w:rsid w:val="00397C22"/>
    <w:rsid w:val="003A0FF5"/>
    <w:rsid w:val="003A2ECA"/>
    <w:rsid w:val="003A5541"/>
    <w:rsid w:val="003A5D99"/>
    <w:rsid w:val="003C6841"/>
    <w:rsid w:val="003D10F2"/>
    <w:rsid w:val="003D11EE"/>
    <w:rsid w:val="003D4329"/>
    <w:rsid w:val="003D7B34"/>
    <w:rsid w:val="003E3AD7"/>
    <w:rsid w:val="003E7296"/>
    <w:rsid w:val="003F399C"/>
    <w:rsid w:val="003F4C86"/>
    <w:rsid w:val="0040598F"/>
    <w:rsid w:val="00405AE0"/>
    <w:rsid w:val="0041048D"/>
    <w:rsid w:val="00411B32"/>
    <w:rsid w:val="00421F4B"/>
    <w:rsid w:val="0042310C"/>
    <w:rsid w:val="00425C2E"/>
    <w:rsid w:val="00427B06"/>
    <w:rsid w:val="00427F5F"/>
    <w:rsid w:val="00437D11"/>
    <w:rsid w:val="00445D07"/>
    <w:rsid w:val="004466E2"/>
    <w:rsid w:val="00461299"/>
    <w:rsid w:val="004614C1"/>
    <w:rsid w:val="00461A3B"/>
    <w:rsid w:val="0046490F"/>
    <w:rsid w:val="00465510"/>
    <w:rsid w:val="0047155D"/>
    <w:rsid w:val="00474644"/>
    <w:rsid w:val="00474C68"/>
    <w:rsid w:val="00475683"/>
    <w:rsid w:val="00476F10"/>
    <w:rsid w:val="0048322F"/>
    <w:rsid w:val="0048354B"/>
    <w:rsid w:val="00485E59"/>
    <w:rsid w:val="00492146"/>
    <w:rsid w:val="00496C6C"/>
    <w:rsid w:val="004A0F3A"/>
    <w:rsid w:val="004B420E"/>
    <w:rsid w:val="004C3B0A"/>
    <w:rsid w:val="004C615C"/>
    <w:rsid w:val="004D530D"/>
    <w:rsid w:val="004D5FB2"/>
    <w:rsid w:val="004E1B89"/>
    <w:rsid w:val="004F14EE"/>
    <w:rsid w:val="004F3EE2"/>
    <w:rsid w:val="004F548C"/>
    <w:rsid w:val="00516FD0"/>
    <w:rsid w:val="00532D42"/>
    <w:rsid w:val="00533BAE"/>
    <w:rsid w:val="00533DEE"/>
    <w:rsid w:val="0054042A"/>
    <w:rsid w:val="00543393"/>
    <w:rsid w:val="005434BB"/>
    <w:rsid w:val="00551324"/>
    <w:rsid w:val="00552FCD"/>
    <w:rsid w:val="005536E8"/>
    <w:rsid w:val="0055401B"/>
    <w:rsid w:val="005553D1"/>
    <w:rsid w:val="00555DB7"/>
    <w:rsid w:val="0056069E"/>
    <w:rsid w:val="0056136D"/>
    <w:rsid w:val="0056294D"/>
    <w:rsid w:val="00564334"/>
    <w:rsid w:val="00564A04"/>
    <w:rsid w:val="00571E6B"/>
    <w:rsid w:val="00575AD1"/>
    <w:rsid w:val="00575FA8"/>
    <w:rsid w:val="00576B36"/>
    <w:rsid w:val="00581193"/>
    <w:rsid w:val="005820F5"/>
    <w:rsid w:val="005852C0"/>
    <w:rsid w:val="00593935"/>
    <w:rsid w:val="005A6C32"/>
    <w:rsid w:val="005B62ED"/>
    <w:rsid w:val="005B6AA3"/>
    <w:rsid w:val="005C2303"/>
    <w:rsid w:val="005D2302"/>
    <w:rsid w:val="005D23B6"/>
    <w:rsid w:val="005D51ED"/>
    <w:rsid w:val="005D5322"/>
    <w:rsid w:val="005E1514"/>
    <w:rsid w:val="005E2068"/>
    <w:rsid w:val="005F37E6"/>
    <w:rsid w:val="005F7A80"/>
    <w:rsid w:val="006062AC"/>
    <w:rsid w:val="00613CD8"/>
    <w:rsid w:val="00614531"/>
    <w:rsid w:val="0061532D"/>
    <w:rsid w:val="00616131"/>
    <w:rsid w:val="00617550"/>
    <w:rsid w:val="006219F9"/>
    <w:rsid w:val="00622557"/>
    <w:rsid w:val="00624FE2"/>
    <w:rsid w:val="00625786"/>
    <w:rsid w:val="0063546C"/>
    <w:rsid w:val="006358A3"/>
    <w:rsid w:val="00635C17"/>
    <w:rsid w:val="006416C0"/>
    <w:rsid w:val="006444DB"/>
    <w:rsid w:val="00644E9E"/>
    <w:rsid w:val="00645B5F"/>
    <w:rsid w:val="00646AB4"/>
    <w:rsid w:val="00646BA3"/>
    <w:rsid w:val="00651B7F"/>
    <w:rsid w:val="00652891"/>
    <w:rsid w:val="00656CBC"/>
    <w:rsid w:val="00661B12"/>
    <w:rsid w:val="0066265D"/>
    <w:rsid w:val="006644FB"/>
    <w:rsid w:val="006650A3"/>
    <w:rsid w:val="00666B1D"/>
    <w:rsid w:val="0066762D"/>
    <w:rsid w:val="00671460"/>
    <w:rsid w:val="006772CC"/>
    <w:rsid w:val="0068295E"/>
    <w:rsid w:val="00683E86"/>
    <w:rsid w:val="006842B1"/>
    <w:rsid w:val="00694273"/>
    <w:rsid w:val="0069782D"/>
    <w:rsid w:val="006A09EF"/>
    <w:rsid w:val="006A44A0"/>
    <w:rsid w:val="006A505A"/>
    <w:rsid w:val="006B0867"/>
    <w:rsid w:val="006C15ED"/>
    <w:rsid w:val="006C1CC4"/>
    <w:rsid w:val="006D01F1"/>
    <w:rsid w:val="006D1819"/>
    <w:rsid w:val="006D6907"/>
    <w:rsid w:val="006E1396"/>
    <w:rsid w:val="006E6136"/>
    <w:rsid w:val="006E668C"/>
    <w:rsid w:val="006F7D91"/>
    <w:rsid w:val="00703331"/>
    <w:rsid w:val="00712EA0"/>
    <w:rsid w:val="007169CB"/>
    <w:rsid w:val="00717FB1"/>
    <w:rsid w:val="00721D37"/>
    <w:rsid w:val="00721E2E"/>
    <w:rsid w:val="0072456C"/>
    <w:rsid w:val="007251C4"/>
    <w:rsid w:val="00727CCE"/>
    <w:rsid w:val="00727FFB"/>
    <w:rsid w:val="00730FBA"/>
    <w:rsid w:val="00733062"/>
    <w:rsid w:val="007348A4"/>
    <w:rsid w:val="007415E3"/>
    <w:rsid w:val="0074619F"/>
    <w:rsid w:val="00746676"/>
    <w:rsid w:val="007533B7"/>
    <w:rsid w:val="00753A99"/>
    <w:rsid w:val="007552C8"/>
    <w:rsid w:val="00756A8F"/>
    <w:rsid w:val="007613AC"/>
    <w:rsid w:val="0076151A"/>
    <w:rsid w:val="00761864"/>
    <w:rsid w:val="00763076"/>
    <w:rsid w:val="00765508"/>
    <w:rsid w:val="0077084D"/>
    <w:rsid w:val="00772AED"/>
    <w:rsid w:val="0077665E"/>
    <w:rsid w:val="0078023D"/>
    <w:rsid w:val="0078162A"/>
    <w:rsid w:val="007816A0"/>
    <w:rsid w:val="00783F12"/>
    <w:rsid w:val="007856FF"/>
    <w:rsid w:val="00790796"/>
    <w:rsid w:val="00792327"/>
    <w:rsid w:val="0079270E"/>
    <w:rsid w:val="00793988"/>
    <w:rsid w:val="007962A5"/>
    <w:rsid w:val="00797AA6"/>
    <w:rsid w:val="007A2BEB"/>
    <w:rsid w:val="007A5712"/>
    <w:rsid w:val="007B1093"/>
    <w:rsid w:val="007B37AB"/>
    <w:rsid w:val="007B55CF"/>
    <w:rsid w:val="007B6316"/>
    <w:rsid w:val="007B6D41"/>
    <w:rsid w:val="007C092F"/>
    <w:rsid w:val="007C0D24"/>
    <w:rsid w:val="007D1870"/>
    <w:rsid w:val="007D5B05"/>
    <w:rsid w:val="007D5E6B"/>
    <w:rsid w:val="007F1127"/>
    <w:rsid w:val="007F4748"/>
    <w:rsid w:val="007F5135"/>
    <w:rsid w:val="0080611B"/>
    <w:rsid w:val="00806A3B"/>
    <w:rsid w:val="00806BA4"/>
    <w:rsid w:val="0081294F"/>
    <w:rsid w:val="00815540"/>
    <w:rsid w:val="008208D8"/>
    <w:rsid w:val="00826A4F"/>
    <w:rsid w:val="0083110B"/>
    <w:rsid w:val="008334E5"/>
    <w:rsid w:val="00834478"/>
    <w:rsid w:val="00842DB1"/>
    <w:rsid w:val="00845491"/>
    <w:rsid w:val="00852DB1"/>
    <w:rsid w:val="008569E5"/>
    <w:rsid w:val="0086007A"/>
    <w:rsid w:val="008632E4"/>
    <w:rsid w:val="008665D6"/>
    <w:rsid w:val="00874C13"/>
    <w:rsid w:val="00883687"/>
    <w:rsid w:val="00884001"/>
    <w:rsid w:val="00885A1E"/>
    <w:rsid w:val="00886BF9"/>
    <w:rsid w:val="00887ECB"/>
    <w:rsid w:val="00891FE4"/>
    <w:rsid w:val="008A3374"/>
    <w:rsid w:val="008B3BC1"/>
    <w:rsid w:val="008B3C18"/>
    <w:rsid w:val="008B3C54"/>
    <w:rsid w:val="008B7201"/>
    <w:rsid w:val="008D1A98"/>
    <w:rsid w:val="008D4844"/>
    <w:rsid w:val="008D6C02"/>
    <w:rsid w:val="008E14ED"/>
    <w:rsid w:val="008E4829"/>
    <w:rsid w:val="008E6C13"/>
    <w:rsid w:val="008E7C64"/>
    <w:rsid w:val="008F12D6"/>
    <w:rsid w:val="008F1448"/>
    <w:rsid w:val="008F19F2"/>
    <w:rsid w:val="008F2104"/>
    <w:rsid w:val="008F5138"/>
    <w:rsid w:val="00900C3F"/>
    <w:rsid w:val="009023D2"/>
    <w:rsid w:val="00903F0A"/>
    <w:rsid w:val="00904B7B"/>
    <w:rsid w:val="0091706C"/>
    <w:rsid w:val="00917407"/>
    <w:rsid w:val="009246E0"/>
    <w:rsid w:val="00927208"/>
    <w:rsid w:val="00927DDC"/>
    <w:rsid w:val="00931789"/>
    <w:rsid w:val="009319FD"/>
    <w:rsid w:val="00931A21"/>
    <w:rsid w:val="00943073"/>
    <w:rsid w:val="009440FA"/>
    <w:rsid w:val="009441EE"/>
    <w:rsid w:val="00945EFD"/>
    <w:rsid w:val="00945FA8"/>
    <w:rsid w:val="00946E44"/>
    <w:rsid w:val="00950735"/>
    <w:rsid w:val="0095141C"/>
    <w:rsid w:val="00951908"/>
    <w:rsid w:val="0095279E"/>
    <w:rsid w:val="00956ACB"/>
    <w:rsid w:val="00956CEB"/>
    <w:rsid w:val="00962B02"/>
    <w:rsid w:val="009639DA"/>
    <w:rsid w:val="00970A03"/>
    <w:rsid w:val="009721E3"/>
    <w:rsid w:val="00974151"/>
    <w:rsid w:val="00977C67"/>
    <w:rsid w:val="009849E4"/>
    <w:rsid w:val="00985119"/>
    <w:rsid w:val="009854C4"/>
    <w:rsid w:val="00992ACA"/>
    <w:rsid w:val="009965CB"/>
    <w:rsid w:val="009A093E"/>
    <w:rsid w:val="009B5E57"/>
    <w:rsid w:val="009B635C"/>
    <w:rsid w:val="009B6E64"/>
    <w:rsid w:val="009C1DA2"/>
    <w:rsid w:val="009C7817"/>
    <w:rsid w:val="009D13F8"/>
    <w:rsid w:val="009D20E9"/>
    <w:rsid w:val="009D5ABF"/>
    <w:rsid w:val="009E5F38"/>
    <w:rsid w:val="00A015C1"/>
    <w:rsid w:val="00A0447C"/>
    <w:rsid w:val="00A15031"/>
    <w:rsid w:val="00A30F8B"/>
    <w:rsid w:val="00A32032"/>
    <w:rsid w:val="00A3269C"/>
    <w:rsid w:val="00A33A6A"/>
    <w:rsid w:val="00A352DB"/>
    <w:rsid w:val="00A37726"/>
    <w:rsid w:val="00A43459"/>
    <w:rsid w:val="00A44553"/>
    <w:rsid w:val="00A4461D"/>
    <w:rsid w:val="00A45182"/>
    <w:rsid w:val="00A559F2"/>
    <w:rsid w:val="00A575B9"/>
    <w:rsid w:val="00A57823"/>
    <w:rsid w:val="00A72114"/>
    <w:rsid w:val="00A801A7"/>
    <w:rsid w:val="00A83160"/>
    <w:rsid w:val="00A92917"/>
    <w:rsid w:val="00A97199"/>
    <w:rsid w:val="00AA2DDC"/>
    <w:rsid w:val="00AB175A"/>
    <w:rsid w:val="00AB2E66"/>
    <w:rsid w:val="00AB6FD7"/>
    <w:rsid w:val="00AB760B"/>
    <w:rsid w:val="00AD2214"/>
    <w:rsid w:val="00AD26D6"/>
    <w:rsid w:val="00AD766E"/>
    <w:rsid w:val="00AD7989"/>
    <w:rsid w:val="00AE3B32"/>
    <w:rsid w:val="00AE50DF"/>
    <w:rsid w:val="00AF26D7"/>
    <w:rsid w:val="00AF5624"/>
    <w:rsid w:val="00AF6F36"/>
    <w:rsid w:val="00B04B7E"/>
    <w:rsid w:val="00B05871"/>
    <w:rsid w:val="00B11F57"/>
    <w:rsid w:val="00B13445"/>
    <w:rsid w:val="00B15604"/>
    <w:rsid w:val="00B17228"/>
    <w:rsid w:val="00B21428"/>
    <w:rsid w:val="00B21D8D"/>
    <w:rsid w:val="00B32A34"/>
    <w:rsid w:val="00B42073"/>
    <w:rsid w:val="00B46A3A"/>
    <w:rsid w:val="00B51864"/>
    <w:rsid w:val="00B54FDA"/>
    <w:rsid w:val="00B5585A"/>
    <w:rsid w:val="00B60EA2"/>
    <w:rsid w:val="00B612B1"/>
    <w:rsid w:val="00B64F4C"/>
    <w:rsid w:val="00B70A52"/>
    <w:rsid w:val="00B72D1D"/>
    <w:rsid w:val="00B77735"/>
    <w:rsid w:val="00B93E2D"/>
    <w:rsid w:val="00B94DE9"/>
    <w:rsid w:val="00BA1423"/>
    <w:rsid w:val="00BA1E9F"/>
    <w:rsid w:val="00BB1E8F"/>
    <w:rsid w:val="00BB22C3"/>
    <w:rsid w:val="00BC18BF"/>
    <w:rsid w:val="00BC6761"/>
    <w:rsid w:val="00BD0577"/>
    <w:rsid w:val="00BD07A6"/>
    <w:rsid w:val="00BD24C7"/>
    <w:rsid w:val="00BD71E3"/>
    <w:rsid w:val="00BE3504"/>
    <w:rsid w:val="00BF7723"/>
    <w:rsid w:val="00C02B9B"/>
    <w:rsid w:val="00C041A8"/>
    <w:rsid w:val="00C06734"/>
    <w:rsid w:val="00C11449"/>
    <w:rsid w:val="00C1512B"/>
    <w:rsid w:val="00C21759"/>
    <w:rsid w:val="00C26615"/>
    <w:rsid w:val="00C26D52"/>
    <w:rsid w:val="00C27802"/>
    <w:rsid w:val="00C37BBD"/>
    <w:rsid w:val="00C436A4"/>
    <w:rsid w:val="00C454EE"/>
    <w:rsid w:val="00C468ED"/>
    <w:rsid w:val="00C4748F"/>
    <w:rsid w:val="00C50B27"/>
    <w:rsid w:val="00C53886"/>
    <w:rsid w:val="00C55675"/>
    <w:rsid w:val="00C66C7A"/>
    <w:rsid w:val="00C73984"/>
    <w:rsid w:val="00C749C0"/>
    <w:rsid w:val="00C77509"/>
    <w:rsid w:val="00C830A1"/>
    <w:rsid w:val="00C8343E"/>
    <w:rsid w:val="00C87258"/>
    <w:rsid w:val="00C900AE"/>
    <w:rsid w:val="00C90592"/>
    <w:rsid w:val="00C90F47"/>
    <w:rsid w:val="00C96C15"/>
    <w:rsid w:val="00C971FB"/>
    <w:rsid w:val="00C97485"/>
    <w:rsid w:val="00C9792A"/>
    <w:rsid w:val="00CA13F6"/>
    <w:rsid w:val="00CA2624"/>
    <w:rsid w:val="00CA2F8E"/>
    <w:rsid w:val="00CA4B8B"/>
    <w:rsid w:val="00CA67FB"/>
    <w:rsid w:val="00CB0DDA"/>
    <w:rsid w:val="00CB13FB"/>
    <w:rsid w:val="00CB6616"/>
    <w:rsid w:val="00CB7A36"/>
    <w:rsid w:val="00CC1CF1"/>
    <w:rsid w:val="00CC26BE"/>
    <w:rsid w:val="00CC428D"/>
    <w:rsid w:val="00CC6827"/>
    <w:rsid w:val="00CC70B1"/>
    <w:rsid w:val="00CD02C3"/>
    <w:rsid w:val="00CD35AD"/>
    <w:rsid w:val="00CD7164"/>
    <w:rsid w:val="00CE7F17"/>
    <w:rsid w:val="00CF0B01"/>
    <w:rsid w:val="00CF3A8B"/>
    <w:rsid w:val="00D02139"/>
    <w:rsid w:val="00D07A86"/>
    <w:rsid w:val="00D1001F"/>
    <w:rsid w:val="00D11D2D"/>
    <w:rsid w:val="00D215A7"/>
    <w:rsid w:val="00D26F13"/>
    <w:rsid w:val="00D30B54"/>
    <w:rsid w:val="00D322C4"/>
    <w:rsid w:val="00D37824"/>
    <w:rsid w:val="00D412D2"/>
    <w:rsid w:val="00D42C66"/>
    <w:rsid w:val="00D43427"/>
    <w:rsid w:val="00D45E45"/>
    <w:rsid w:val="00D47BF0"/>
    <w:rsid w:val="00D47F6D"/>
    <w:rsid w:val="00D53181"/>
    <w:rsid w:val="00D5425D"/>
    <w:rsid w:val="00D60A02"/>
    <w:rsid w:val="00D70738"/>
    <w:rsid w:val="00D722C3"/>
    <w:rsid w:val="00D7727C"/>
    <w:rsid w:val="00D8148B"/>
    <w:rsid w:val="00D84B85"/>
    <w:rsid w:val="00D9069E"/>
    <w:rsid w:val="00D919ED"/>
    <w:rsid w:val="00D91BE7"/>
    <w:rsid w:val="00D978DF"/>
    <w:rsid w:val="00DA0737"/>
    <w:rsid w:val="00DA50C2"/>
    <w:rsid w:val="00DA57FD"/>
    <w:rsid w:val="00DA5B10"/>
    <w:rsid w:val="00DB07F0"/>
    <w:rsid w:val="00DB5155"/>
    <w:rsid w:val="00DB5164"/>
    <w:rsid w:val="00DB6735"/>
    <w:rsid w:val="00DC552C"/>
    <w:rsid w:val="00DC68ED"/>
    <w:rsid w:val="00DD220D"/>
    <w:rsid w:val="00DD31A4"/>
    <w:rsid w:val="00DE3485"/>
    <w:rsid w:val="00DE35C3"/>
    <w:rsid w:val="00DE6EAC"/>
    <w:rsid w:val="00DF4006"/>
    <w:rsid w:val="00DF58EE"/>
    <w:rsid w:val="00DF5E2A"/>
    <w:rsid w:val="00DF5FD7"/>
    <w:rsid w:val="00DF6904"/>
    <w:rsid w:val="00DF6AF1"/>
    <w:rsid w:val="00E046E8"/>
    <w:rsid w:val="00E141B4"/>
    <w:rsid w:val="00E1502C"/>
    <w:rsid w:val="00E15E10"/>
    <w:rsid w:val="00E17C36"/>
    <w:rsid w:val="00E20911"/>
    <w:rsid w:val="00E218ED"/>
    <w:rsid w:val="00E22393"/>
    <w:rsid w:val="00E24A58"/>
    <w:rsid w:val="00E272DA"/>
    <w:rsid w:val="00E30354"/>
    <w:rsid w:val="00E3137B"/>
    <w:rsid w:val="00E35C6A"/>
    <w:rsid w:val="00E36ADF"/>
    <w:rsid w:val="00E3792B"/>
    <w:rsid w:val="00E465C3"/>
    <w:rsid w:val="00E519F2"/>
    <w:rsid w:val="00E52B00"/>
    <w:rsid w:val="00E54E2D"/>
    <w:rsid w:val="00E659A4"/>
    <w:rsid w:val="00E66C49"/>
    <w:rsid w:val="00E73071"/>
    <w:rsid w:val="00E73CF9"/>
    <w:rsid w:val="00E7509C"/>
    <w:rsid w:val="00E80629"/>
    <w:rsid w:val="00E80A30"/>
    <w:rsid w:val="00E83399"/>
    <w:rsid w:val="00E9683D"/>
    <w:rsid w:val="00E9770D"/>
    <w:rsid w:val="00EA5386"/>
    <w:rsid w:val="00EB3275"/>
    <w:rsid w:val="00EB39BD"/>
    <w:rsid w:val="00EB3F6E"/>
    <w:rsid w:val="00EC3C97"/>
    <w:rsid w:val="00EC5D97"/>
    <w:rsid w:val="00EC6951"/>
    <w:rsid w:val="00ED1214"/>
    <w:rsid w:val="00ED2F41"/>
    <w:rsid w:val="00EE6BAE"/>
    <w:rsid w:val="00F116E2"/>
    <w:rsid w:val="00F12366"/>
    <w:rsid w:val="00F124BF"/>
    <w:rsid w:val="00F13A52"/>
    <w:rsid w:val="00F14ADC"/>
    <w:rsid w:val="00F1713C"/>
    <w:rsid w:val="00F201FA"/>
    <w:rsid w:val="00F20878"/>
    <w:rsid w:val="00F20A80"/>
    <w:rsid w:val="00F22D9C"/>
    <w:rsid w:val="00F24999"/>
    <w:rsid w:val="00F3275A"/>
    <w:rsid w:val="00F32D86"/>
    <w:rsid w:val="00F3742C"/>
    <w:rsid w:val="00F45525"/>
    <w:rsid w:val="00F46C27"/>
    <w:rsid w:val="00F57CA9"/>
    <w:rsid w:val="00F57F4C"/>
    <w:rsid w:val="00F57F8A"/>
    <w:rsid w:val="00F60B6C"/>
    <w:rsid w:val="00F6253B"/>
    <w:rsid w:val="00F6646E"/>
    <w:rsid w:val="00F6669F"/>
    <w:rsid w:val="00F669F2"/>
    <w:rsid w:val="00F66AD3"/>
    <w:rsid w:val="00F67530"/>
    <w:rsid w:val="00F72FE4"/>
    <w:rsid w:val="00F74A8E"/>
    <w:rsid w:val="00F77D54"/>
    <w:rsid w:val="00F80A51"/>
    <w:rsid w:val="00F8249B"/>
    <w:rsid w:val="00F82D02"/>
    <w:rsid w:val="00F90260"/>
    <w:rsid w:val="00F911BF"/>
    <w:rsid w:val="00FA0104"/>
    <w:rsid w:val="00FA12D0"/>
    <w:rsid w:val="00FA42BA"/>
    <w:rsid w:val="00FA46E8"/>
    <w:rsid w:val="00FA49B1"/>
    <w:rsid w:val="00FA696F"/>
    <w:rsid w:val="00FB1201"/>
    <w:rsid w:val="00FB1410"/>
    <w:rsid w:val="00FB70CD"/>
    <w:rsid w:val="00FB7450"/>
    <w:rsid w:val="00FC778F"/>
    <w:rsid w:val="00FC7927"/>
    <w:rsid w:val="00FD24A8"/>
    <w:rsid w:val="00FD2807"/>
    <w:rsid w:val="00FE7AE0"/>
    <w:rsid w:val="00FE7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01"/>
    <o:shapelayout v:ext="edit">
      <o:idmap v:ext="edit" data="1"/>
    </o:shapelayout>
  </w:shapeDefaults>
  <w:decimalSymbol w:val="."/>
  <w:listSeparator w:val=";"/>
  <w14:docId w14:val="4B0C43FC"/>
  <w15:docId w15:val="{DF5C1EA4-AD51-4F67-B74B-4F9AD47D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5D"/>
    <w:rPr>
      <w:rFonts w:ascii="Verdana" w:eastAsia="Times New Roman" w:hAnsi="Verdana" w:cs="Tahoma"/>
      <w:bCs/>
      <w:szCs w:val="24"/>
      <w:lang w:val="es-ES" w:eastAsia="es-ES"/>
    </w:rPr>
  </w:style>
  <w:style w:type="paragraph" w:styleId="Ttulo1">
    <w:name w:val="heading 1"/>
    <w:aliases w:val=" Car,Car"/>
    <w:basedOn w:val="Normal"/>
    <w:next w:val="Normal"/>
    <w:link w:val="Ttulo1Car"/>
    <w:autoRedefine/>
    <w:qFormat/>
    <w:rsid w:val="00122888"/>
    <w:pPr>
      <w:keepNext/>
      <w:numPr>
        <w:numId w:val="6"/>
      </w:numPr>
      <w:pBdr>
        <w:bottom w:val="thickThinSmallGap" w:sz="18" w:space="1" w:color="auto"/>
      </w:pBdr>
      <w:spacing w:before="240" w:after="60"/>
      <w:jc w:val="both"/>
      <w:outlineLvl w:val="0"/>
    </w:pPr>
    <w:rPr>
      <w:rFonts w:ascii="Arial" w:hAnsi="Arial" w:cs="Arial"/>
      <w:b/>
      <w:kern w:val="32"/>
      <w:sz w:val="28"/>
      <w:szCs w:val="28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C50B27"/>
    <w:pPr>
      <w:keepNext/>
      <w:outlineLvl w:val="1"/>
    </w:pPr>
    <w:rPr>
      <w:rFonts w:ascii="Arial" w:hAnsi="Arial" w:cs="Times New Roman"/>
      <w:b/>
      <w:bCs w:val="0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C50B27"/>
    <w:pPr>
      <w:keepNext/>
      <w:jc w:val="center"/>
      <w:outlineLvl w:val="2"/>
    </w:pPr>
    <w:rPr>
      <w:rFonts w:ascii="Arial" w:hAnsi="Arial" w:cs="Times New Roman"/>
      <w:bCs w:val="0"/>
      <w:sz w:val="24"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5D2302"/>
    <w:pPr>
      <w:keepNext/>
      <w:outlineLvl w:val="3"/>
    </w:pPr>
    <w:rPr>
      <w:rFonts w:ascii="Arial" w:hAnsi="Arial" w:cs="Arial"/>
      <w:b/>
      <w:bCs w:val="0"/>
      <w:sz w:val="24"/>
    </w:rPr>
  </w:style>
  <w:style w:type="paragraph" w:styleId="Ttulo8">
    <w:name w:val="heading 8"/>
    <w:basedOn w:val="Normal"/>
    <w:next w:val="Normal"/>
    <w:link w:val="Ttulo8Car"/>
    <w:qFormat/>
    <w:rsid w:val="00397C22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302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D23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D23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character" w:styleId="Hipervnculo">
    <w:name w:val="Hyperlink"/>
    <w:basedOn w:val="Fuentedeprrafopredeter"/>
    <w:rsid w:val="005D23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D230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D2302"/>
    <w:rPr>
      <w:i/>
      <w:iCs/>
      <w:color w:val="808080"/>
    </w:rPr>
  </w:style>
  <w:style w:type="character" w:customStyle="1" w:styleId="Ttulo8Car">
    <w:name w:val="Título 8 Car"/>
    <w:basedOn w:val="Fuentedeprrafopredeter"/>
    <w:link w:val="Ttulo8"/>
    <w:rsid w:val="00397C22"/>
    <w:rPr>
      <w:rFonts w:ascii="Times New Roman" w:eastAsia="Times New Roman" w:hAnsi="Times New Roman"/>
      <w:bCs/>
      <w:i/>
      <w:i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397C22"/>
    <w:rPr>
      <w:rFonts w:ascii="Times New Roman" w:hAnsi="Times New Roman" w:cs="Times New Roman"/>
      <w:bCs w:val="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97C22"/>
    <w:rPr>
      <w:rFonts w:ascii="Times New Roman" w:eastAsia="Times New Roman" w:hAnsi="Times New Roman"/>
      <w:lang w:val="es-ES" w:eastAsia="es-ES"/>
    </w:rPr>
  </w:style>
  <w:style w:type="character" w:customStyle="1" w:styleId="Ttulo1Car">
    <w:name w:val="Título 1 Car"/>
    <w:aliases w:val=" Car Car,Car Car"/>
    <w:basedOn w:val="Fuentedeprrafopredeter"/>
    <w:link w:val="Ttulo1"/>
    <w:rsid w:val="00122888"/>
    <w:rPr>
      <w:rFonts w:ascii="Arial" w:eastAsia="Times New Roman" w:hAnsi="Arial" w:cs="Arial"/>
      <w:b/>
      <w:bCs/>
      <w:kern w:val="32"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qFormat/>
    <w:rsid w:val="00122888"/>
    <w:pPr>
      <w:keepLines/>
      <w:spacing w:before="480" w:after="0"/>
      <w:outlineLvl w:val="9"/>
    </w:pPr>
    <w:rPr>
      <w:color w:val="365F91"/>
      <w:kern w:val="0"/>
    </w:rPr>
  </w:style>
  <w:style w:type="character" w:customStyle="1" w:styleId="Ttulo2Car">
    <w:name w:val="Título 2 Car"/>
    <w:basedOn w:val="Fuentedeprrafopredeter"/>
    <w:link w:val="Ttulo2"/>
    <w:rsid w:val="00C50B27"/>
    <w:rPr>
      <w:rFonts w:ascii="Arial" w:eastAsia="Times New Roman" w:hAnsi="Arial"/>
      <w:b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50B27"/>
    <w:rPr>
      <w:rFonts w:ascii="Arial" w:eastAsia="Times New Roman" w:hAnsi="Arial"/>
      <w:sz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B2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B27"/>
    <w:rPr>
      <w:rFonts w:ascii="Tahoma" w:eastAsia="Times New Roman" w:hAnsi="Tahoma" w:cs="Tahoma"/>
      <w:bCs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5286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5286B"/>
    <w:rPr>
      <w:rFonts w:ascii="Verdana" w:eastAsia="Times New Roman" w:hAnsi="Verdana" w:cs="Tahoma"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46B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6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61B12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39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control" Target="activeX/activeX10.xml"/><Relationship Id="rId21" Type="http://schemas.openxmlformats.org/officeDocument/2006/relationships/image" Target="media/image6.wmf"/><Relationship Id="rId34" Type="http://schemas.openxmlformats.org/officeDocument/2006/relationships/image" Target="media/image13.png"/><Relationship Id="rId42" Type="http://schemas.openxmlformats.org/officeDocument/2006/relationships/image" Target="media/image18.wmf"/><Relationship Id="rId47" Type="http://schemas.openxmlformats.org/officeDocument/2006/relationships/control" Target="activeX/activeX14.xml"/><Relationship Id="rId50" Type="http://schemas.openxmlformats.org/officeDocument/2006/relationships/image" Target="media/image22.wmf"/><Relationship Id="rId55" Type="http://schemas.openxmlformats.org/officeDocument/2006/relationships/control" Target="activeX/activeX18.xml"/><Relationship Id="rId63" Type="http://schemas.openxmlformats.org/officeDocument/2006/relationships/control" Target="activeX/activeX23.xml"/><Relationship Id="rId68" Type="http://schemas.openxmlformats.org/officeDocument/2006/relationships/control" Target="activeX/activeX26.xml"/><Relationship Id="rId7" Type="http://schemas.openxmlformats.org/officeDocument/2006/relationships/settings" Target="setting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hyperlink" Target="file:///\\serbiffilex64\Aseguramiento_Calidad_UAT\BIFNETEMPRESARIALREP\B2-BIFNET_EMPRESARIALREP_03.00.064" TargetMode="Externa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image" Target="media/image11.png"/><Relationship Id="rId37" Type="http://schemas.openxmlformats.org/officeDocument/2006/relationships/hyperlink" Target="http://10.30.30.248/BanBifEmpresas/banbif-bxie-v2" TargetMode="External"/><Relationship Id="rId40" Type="http://schemas.openxmlformats.org/officeDocument/2006/relationships/image" Target="media/image17.wmf"/><Relationship Id="rId45" Type="http://schemas.openxmlformats.org/officeDocument/2006/relationships/control" Target="activeX/activeX13.xml"/><Relationship Id="rId53" Type="http://schemas.openxmlformats.org/officeDocument/2006/relationships/control" Target="activeX/activeX17.xml"/><Relationship Id="rId58" Type="http://schemas.openxmlformats.org/officeDocument/2006/relationships/control" Target="activeX/activeX20.xml"/><Relationship Id="rId66" Type="http://schemas.openxmlformats.org/officeDocument/2006/relationships/control" Target="activeX/activeX25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9.xml"/><Relationship Id="rId36" Type="http://schemas.openxmlformats.org/officeDocument/2006/relationships/image" Target="media/image15.png"/><Relationship Id="rId49" Type="http://schemas.openxmlformats.org/officeDocument/2006/relationships/control" Target="activeX/activeX15.xml"/><Relationship Id="rId57" Type="http://schemas.openxmlformats.org/officeDocument/2006/relationships/control" Target="activeX/activeX19.xml"/><Relationship Id="rId61" Type="http://schemas.openxmlformats.org/officeDocument/2006/relationships/control" Target="activeX/activeX22.xml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image" Target="media/image10.png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control" Target="activeX/activeX21.xml"/><Relationship Id="rId65" Type="http://schemas.openxmlformats.org/officeDocument/2006/relationships/image" Target="media/image28.wmf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30" Type="http://schemas.openxmlformats.org/officeDocument/2006/relationships/hyperlink" Target="https://bif1bpipj14.dombif.peru:9993/console/App.html" TargetMode="External"/><Relationship Id="rId35" Type="http://schemas.openxmlformats.org/officeDocument/2006/relationships/image" Target="media/image14.png"/><Relationship Id="rId43" Type="http://schemas.openxmlformats.org/officeDocument/2006/relationships/control" Target="activeX/activeX12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control" Target="activeX/activeX24.xml"/><Relationship Id="rId69" Type="http://schemas.openxmlformats.org/officeDocument/2006/relationships/image" Target="media/image30.wmf"/><Relationship Id="rId8" Type="http://schemas.openxmlformats.org/officeDocument/2006/relationships/webSettings" Target="webSettings.xml"/><Relationship Id="rId51" Type="http://schemas.openxmlformats.org/officeDocument/2006/relationships/control" Target="activeX/activeX16.xml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png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29.wmf"/><Relationship Id="rId20" Type="http://schemas.openxmlformats.org/officeDocument/2006/relationships/control" Target="activeX/activeX5.xml"/><Relationship Id="rId41" Type="http://schemas.openxmlformats.org/officeDocument/2006/relationships/control" Target="activeX/activeX11.xml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control" Target="activeX/activeX27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asing06\Desktop\Casa\Entregables\Plantillas%20Base%20propuestas\Pase%20a%20produccion\6.Doc.de%20Pase%20a%20Producci&#243;n\Doc.Pase.Prod(IMP-PT-01).Rev3.1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A680149686943A055A6F1798CAAA6" ma:contentTypeVersion="8" ma:contentTypeDescription="Crear nuevo documento." ma:contentTypeScope="" ma:versionID="5d5331e3ca5d80f4ad7eafa2b340f13b">
  <xsd:schema xmlns:xsd="http://www.w3.org/2001/XMLSchema" xmlns:xs="http://www.w3.org/2001/XMLSchema" xmlns:p="http://schemas.microsoft.com/office/2006/metadata/properties" xmlns:ns2="6726582f-c86f-4dbb-92d5-47b115b305ed" xmlns:ns3="5b2c377c-0e68-4fee-a08c-30ecf1816ac1" targetNamespace="http://schemas.microsoft.com/office/2006/metadata/properties" ma:root="true" ma:fieldsID="2a8271256b799cb8c6cd64c69712b774" ns2:_="" ns3:_="">
    <xsd:import namespace="6726582f-c86f-4dbb-92d5-47b115b305ed"/>
    <xsd:import namespace="5b2c377c-0e68-4fee-a08c-30ecf1816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6582f-c86f-4dbb-92d5-47b115b30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c377c-0e68-4fee-a08c-30ecf1816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E9F10-CBA8-4185-998B-CE0E48FDD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26582f-c86f-4dbb-92d5-47b115b305ed"/>
    <ds:schemaRef ds:uri="5b2c377c-0e68-4fee-a08c-30ecf1816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E3B231-7325-4099-9E73-DD68FCEAF6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796123-218C-436A-A2DB-98AAA3F0D1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9C04D7-DFF8-48E0-8FD3-FE135666FA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Doc.Pase.Prod(IMP-PT-01).Rev3.1.dot</Template>
  <TotalTime>112</TotalTime>
  <Pages>5</Pages>
  <Words>721</Words>
  <Characters>3970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Gesfor Osmos Perú S.A.</Company>
  <LinksUpToDate>false</LinksUpToDate>
  <CharactersWithSpaces>4682</CharactersWithSpaces>
  <SharedDoc>false</SharedDoc>
  <HLinks>
    <vt:vector size="48" baseType="variant">
      <vt:variant>
        <vt:i4>6684673</vt:i4>
      </vt:variant>
      <vt:variant>
        <vt:i4>21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18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15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12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6094967</vt:i4>
      </vt:variant>
      <vt:variant>
        <vt:i4>9</vt:i4>
      </vt:variant>
      <vt:variant>
        <vt:i4>0</vt:i4>
      </vt:variant>
      <vt:variant>
        <vt:i4>5</vt:i4>
      </vt:variant>
      <vt:variant>
        <vt:lpwstr>\\Servidor\Sistema</vt:lpwstr>
      </vt:variant>
      <vt:variant>
        <vt:lpwstr/>
      </vt:variant>
      <vt:variant>
        <vt:i4>6684673</vt:i4>
      </vt:variant>
      <vt:variant>
        <vt:i4>6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0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LEASING06</dc:creator>
  <cp:keywords/>
  <dc:description/>
  <cp:lastModifiedBy>Miletza</cp:lastModifiedBy>
  <cp:revision>35</cp:revision>
  <cp:lastPrinted>2019-08-28T16:30:00Z</cp:lastPrinted>
  <dcterms:created xsi:type="dcterms:W3CDTF">2023-01-31T12:15:00Z</dcterms:created>
  <dcterms:modified xsi:type="dcterms:W3CDTF">2024-01-17T23:22:00Z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0x0101004BCA680149686943A055A6F1798CAAA6</vt:lpwstr>
  </property>
</Properties>
</file>