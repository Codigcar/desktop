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A413" w14:textId="05466366" w:rsidR="00017304" w:rsidRPr="00093713" w:rsidRDefault="001A2300" w:rsidP="00017304">
      <w:pPr>
        <w:jc w:val="both"/>
        <w:rPr>
          <w:rFonts w:ascii="Segoe UI" w:hAnsi="Segoe UI" w:cs="Segoe UI"/>
          <w:bCs w:val="0"/>
          <w:color w:val="444444"/>
          <w:szCs w:val="20"/>
          <w:lang w:val="es-MX" w:eastAsia="es-MX"/>
        </w:rPr>
      </w:pPr>
      <w:r w:rsidRPr="00FF3129">
        <w:rPr>
          <w:lang w:val="pt-BR"/>
        </w:rPr>
        <w:t xml:space="preserve"> </w:t>
      </w:r>
      <w:r w:rsidR="00017304" w:rsidRPr="0D166958">
        <w:rPr>
          <w:rFonts w:ascii="Arial" w:hAnsi="Arial" w:cs="Arial"/>
        </w:rPr>
        <w:t xml:space="preserve">Código de Documento:  </w:t>
      </w:r>
      <w:r w:rsidR="00017304" w:rsidRPr="008C0C96">
        <w:rPr>
          <w:rFonts w:ascii="Arial" w:hAnsi="Arial" w:cs="Arial"/>
        </w:rPr>
        <w:t>TI-EA2023-12683 - REQ008</w:t>
      </w:r>
      <w:r w:rsidR="00017304" w:rsidRPr="0D166958">
        <w:rPr>
          <w:rFonts w:ascii="Arial" w:hAnsi="Arial" w:cs="Arial"/>
        </w:rPr>
        <w:t xml:space="preserve">    </w:t>
      </w:r>
      <w:r w:rsidR="00017304">
        <w:tab/>
      </w:r>
      <w:r w:rsidR="00017304">
        <w:tab/>
      </w:r>
      <w:r w:rsidR="00017304">
        <w:tab/>
      </w:r>
      <w:proofErr w:type="spellStart"/>
      <w:r w:rsidR="00017304">
        <w:t>Nº</w:t>
      </w:r>
      <w:proofErr w:type="spellEnd"/>
      <w:r w:rsidR="00017304">
        <w:t xml:space="preserve"> PASE</w:t>
      </w:r>
      <w:r w:rsidR="00017304" w:rsidRPr="0D166958">
        <w:rPr>
          <w:sz w:val="16"/>
          <w:szCs w:val="16"/>
        </w:rPr>
        <w:t xml:space="preserve">: </w:t>
      </w:r>
      <w:r w:rsidR="00017304" w:rsidRPr="00017304">
        <w:rPr>
          <w:sz w:val="16"/>
          <w:szCs w:val="16"/>
        </w:rPr>
        <w:t>2024-14059</w:t>
      </w:r>
    </w:p>
    <w:p w14:paraId="62900E9E" w14:textId="15F5B2F9" w:rsidR="00017304" w:rsidRDefault="00017304" w:rsidP="000173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de Requerimiento: </w:t>
      </w:r>
      <w:r w:rsidRPr="00017304">
        <w:rPr>
          <w:rFonts w:ascii="Arial" w:hAnsi="Arial" w:cs="Arial"/>
        </w:rPr>
        <w:t>2401009799</w:t>
      </w:r>
    </w:p>
    <w:p w14:paraId="7C1A665B" w14:textId="4B8DB990" w:rsidR="00F14ADC" w:rsidRPr="004C3BAA" w:rsidRDefault="00F14ADC" w:rsidP="004C3BAA">
      <w:pPr>
        <w:rPr>
          <w:color w:val="FFFF00"/>
          <w:lang w:val="pt-BR"/>
        </w:rPr>
      </w:pPr>
    </w:p>
    <w:p w14:paraId="1AD76026" w14:textId="77777777" w:rsidR="00D771AF" w:rsidRPr="0079011B" w:rsidRDefault="00D771AF" w:rsidP="000A76E9">
      <w:pPr>
        <w:jc w:val="both"/>
        <w:rPr>
          <w:rFonts w:ascii="Arial" w:hAnsi="Arial" w:cs="Arial"/>
          <w:szCs w:val="20"/>
          <w:lang w:val="pt-BR"/>
        </w:rPr>
      </w:pPr>
    </w:p>
    <w:p w14:paraId="1DEF54D3" w14:textId="448DAEAB" w:rsidR="00FC778F" w:rsidRDefault="001679EE" w:rsidP="000A76E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Desarrollado con Proveedor </w:t>
      </w:r>
      <w:r>
        <w:rPr>
          <w:rFonts w:ascii="Arial" w:hAnsi="Arial" w:cs="Arial"/>
          <w:szCs w:val="20"/>
        </w:rPr>
        <w:tab/>
        <w:t xml:space="preserve">   </w:t>
      </w:r>
      <w:r w:rsidR="00FC778F" w:rsidRPr="00B2142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Cs w:val="0"/>
          <w:szCs w:val="20"/>
        </w:rPr>
        <w:object w:dxaOrig="225" w:dyaOrig="225" w14:anchorId="46467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8pt;height:19.5pt" o:ole="">
            <v:imagedata r:id="rId8" o:title=""/>
          </v:shape>
          <w:control r:id="rId9" w:name="CheckBox6" w:shapeid="_x0000_i1065"/>
        </w:object>
      </w:r>
      <w:r>
        <w:rPr>
          <w:rFonts w:ascii="Arial" w:hAnsi="Arial" w:cs="Arial"/>
          <w:szCs w:val="20"/>
        </w:rPr>
        <w:t xml:space="preserve">     </w:t>
      </w:r>
      <w:r>
        <w:rPr>
          <w:rFonts w:ascii="Arial" w:hAnsi="Arial" w:cs="Arial"/>
          <w:bCs w:val="0"/>
          <w:szCs w:val="20"/>
        </w:rPr>
        <w:object w:dxaOrig="225" w:dyaOrig="225" w14:anchorId="177AEB2C">
          <v:shape id="_x0000_i1067" type="#_x0000_t75" style="width:33pt;height:19.5pt" o:ole="">
            <v:imagedata r:id="rId10" o:title=""/>
          </v:shape>
          <w:control r:id="rId11" w:name="CheckBox7" w:shapeid="_x0000_i1067"/>
        </w:object>
      </w:r>
    </w:p>
    <w:p w14:paraId="0195E39F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6E49EA61" w14:textId="77777777" w:rsidR="000A76E9" w:rsidRPr="000A76E9" w:rsidRDefault="009B5E57" w:rsidP="00D919E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24B17E1B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31E75E8A" w14:textId="77777777" w:rsidR="00017304" w:rsidRPr="005553D1" w:rsidRDefault="00017304" w:rsidP="00017304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de Solicitud Pase_____1</w:t>
      </w:r>
      <w:r>
        <w:rPr>
          <w:rFonts w:ascii="Arial" w:hAnsi="Arial" w:cs="Arial"/>
        </w:rPr>
        <w:t>2</w:t>
      </w:r>
      <w:r w:rsidRPr="0D166958">
        <w:rPr>
          <w:rFonts w:ascii="Arial" w:hAnsi="Arial" w:cs="Arial"/>
        </w:rPr>
        <w:t>/</w:t>
      </w:r>
      <w:r>
        <w:rPr>
          <w:rFonts w:ascii="Arial" w:hAnsi="Arial" w:cs="Arial"/>
        </w:rPr>
        <w:t>02</w:t>
      </w:r>
      <w:r w:rsidRPr="0D166958">
        <w:rPr>
          <w:rFonts w:ascii="Arial" w:hAnsi="Arial" w:cs="Arial"/>
        </w:rPr>
        <w:t>/202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________ Analista Solicitante _____</w:t>
      </w:r>
      <w:r>
        <w:rPr>
          <w:rFonts w:ascii="Arial" w:hAnsi="Arial" w:cs="Arial"/>
        </w:rPr>
        <w:t>Juan Gala</w:t>
      </w:r>
      <w:r w:rsidRPr="0D166958">
        <w:rPr>
          <w:rFonts w:ascii="Arial" w:hAnsi="Arial" w:cs="Arial"/>
        </w:rPr>
        <w:t>_____</w:t>
      </w:r>
    </w:p>
    <w:p w14:paraId="1422A1C3" w14:textId="77777777" w:rsidR="00017304" w:rsidRDefault="00017304" w:rsidP="00017304">
      <w:pPr>
        <w:jc w:val="both"/>
        <w:rPr>
          <w:rFonts w:ascii="Arial" w:hAnsi="Arial" w:cs="Arial"/>
          <w:b/>
          <w:szCs w:val="20"/>
        </w:rPr>
      </w:pPr>
    </w:p>
    <w:p w14:paraId="0FA47036" w14:textId="77777777" w:rsidR="00017304" w:rsidRPr="005553D1" w:rsidRDefault="00017304" w:rsidP="00017304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 _____</w:t>
      </w:r>
      <w:r w:rsidRPr="008E6A5A">
        <w:rPr>
          <w:rFonts w:ascii="Arial" w:hAnsi="Arial" w:cs="Arial"/>
          <w:szCs w:val="20"/>
          <w:u w:val="single"/>
        </w:rPr>
        <w:t xml:space="preserve"> </w:t>
      </w:r>
      <w:r>
        <w:rPr>
          <w:rFonts w:ascii="Arial" w:hAnsi="Arial" w:cs="Arial"/>
          <w:szCs w:val="20"/>
          <w:u w:val="single"/>
        </w:rPr>
        <w:t xml:space="preserve">Diego Asmat </w:t>
      </w:r>
      <w:r>
        <w:rPr>
          <w:rFonts w:ascii="Arial" w:hAnsi="Arial" w:cs="Arial"/>
          <w:szCs w:val="20"/>
        </w:rPr>
        <w:t>____ Área Usuario Final __Productos y servicios para empresas</w:t>
      </w:r>
      <w:r w:rsidRPr="005553D1">
        <w:rPr>
          <w:rFonts w:ascii="Arial" w:hAnsi="Arial" w:cs="Arial"/>
          <w:szCs w:val="20"/>
        </w:rPr>
        <w:t xml:space="preserve"> ___</w:t>
      </w:r>
    </w:p>
    <w:bookmarkEnd w:id="0"/>
    <w:bookmarkEnd w:id="1"/>
    <w:p w14:paraId="32718E33" w14:textId="77777777" w:rsidR="00017304" w:rsidRDefault="00017304" w:rsidP="00017304">
      <w:pPr>
        <w:jc w:val="both"/>
        <w:rPr>
          <w:rFonts w:ascii="Arial" w:hAnsi="Arial" w:cs="Arial"/>
          <w:b/>
          <w:szCs w:val="20"/>
        </w:rPr>
      </w:pPr>
    </w:p>
    <w:p w14:paraId="4969186A" w14:textId="4902F5ED" w:rsidR="00017304" w:rsidRPr="005553D1" w:rsidRDefault="00017304" w:rsidP="00017304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y Hora programada de ejecución: ______1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/</w:t>
      </w:r>
      <w:r>
        <w:rPr>
          <w:rFonts w:ascii="Arial" w:hAnsi="Arial" w:cs="Arial"/>
        </w:rPr>
        <w:t>02</w:t>
      </w:r>
      <w:r w:rsidRPr="0D166958">
        <w:rPr>
          <w:rFonts w:ascii="Arial" w:hAnsi="Arial" w:cs="Arial"/>
        </w:rPr>
        <w:t>/202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Pr="0D166958">
        <w:rPr>
          <w:rFonts w:ascii="Arial" w:hAnsi="Arial" w:cs="Arial"/>
        </w:rPr>
        <w:t>:</w:t>
      </w:r>
      <w:r>
        <w:rPr>
          <w:rFonts w:ascii="Arial" w:hAnsi="Arial" w:cs="Arial"/>
        </w:rPr>
        <w:t>0</w:t>
      </w:r>
      <w:r w:rsidRPr="0D166958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AM</w:t>
      </w:r>
      <w:r w:rsidRPr="0D166958">
        <w:rPr>
          <w:rFonts w:ascii="Arial" w:hAnsi="Arial" w:cs="Arial"/>
        </w:rPr>
        <w:t>__________________</w:t>
      </w:r>
    </w:p>
    <w:p w14:paraId="5FDA64D6" w14:textId="77777777" w:rsidR="00017304" w:rsidRDefault="00017304" w:rsidP="00017304">
      <w:pPr>
        <w:jc w:val="both"/>
        <w:rPr>
          <w:rFonts w:ascii="Arial" w:hAnsi="Arial" w:cs="Arial"/>
          <w:b/>
          <w:szCs w:val="20"/>
        </w:rPr>
      </w:pPr>
    </w:p>
    <w:p w14:paraId="585B46C6" w14:textId="77777777" w:rsidR="00017304" w:rsidRDefault="00017304" w:rsidP="00017304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Descripción del cambio _Implementación de la iniciativa </w:t>
      </w:r>
      <w:r w:rsidRPr="00C62E6D">
        <w:rPr>
          <w:rFonts w:ascii="Arial" w:hAnsi="Arial" w:cs="Arial"/>
          <w:szCs w:val="20"/>
        </w:rPr>
        <w:t>TI-EA2023-12683</w:t>
      </w:r>
    </w:p>
    <w:p w14:paraId="40B6FC63" w14:textId="77777777" w:rsidR="00017304" w:rsidRDefault="00017304" w:rsidP="00017304">
      <w:pPr>
        <w:jc w:val="both"/>
        <w:rPr>
          <w:rFonts w:ascii="Arial" w:hAnsi="Arial" w:cs="Arial"/>
          <w:szCs w:val="20"/>
        </w:rPr>
      </w:pPr>
    </w:p>
    <w:p w14:paraId="46FD2F5E" w14:textId="2B7AA1DC" w:rsidR="00017304" w:rsidRPr="005553D1" w:rsidRDefault="00017304" w:rsidP="00017304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Pr="005553D1">
        <w:rPr>
          <w:rFonts w:ascii="Arial" w:hAnsi="Arial" w:cs="Arial"/>
          <w:szCs w:val="20"/>
        </w:rPr>
        <w:t xml:space="preserve"> ___</w:t>
      </w:r>
      <w:r>
        <w:rPr>
          <w:rFonts w:ascii="Arial" w:hAnsi="Arial" w:cs="Arial"/>
          <w:szCs w:val="20"/>
        </w:rPr>
        <w:t>___</w:t>
      </w:r>
      <w:r>
        <w:rPr>
          <w:rFonts w:ascii="Arial" w:hAnsi="Arial" w:cs="Arial"/>
          <w:szCs w:val="20"/>
        </w:rPr>
        <w:t>Fractal</w:t>
      </w:r>
      <w:r>
        <w:rPr>
          <w:rFonts w:ascii="Arial" w:hAnsi="Arial" w:cs="Arial"/>
          <w:szCs w:val="20"/>
        </w:rPr>
        <w:t>______</w:t>
      </w:r>
      <w:r w:rsidRPr="005553D1">
        <w:rPr>
          <w:rFonts w:ascii="Arial" w:hAnsi="Arial" w:cs="Arial"/>
          <w:szCs w:val="20"/>
        </w:rPr>
        <w:t xml:space="preserve">_ </w:t>
      </w:r>
      <w:r>
        <w:rPr>
          <w:rFonts w:ascii="Arial" w:hAnsi="Arial" w:cs="Arial"/>
          <w:szCs w:val="20"/>
        </w:rPr>
        <w:t xml:space="preserve">Responsable </w:t>
      </w:r>
      <w:proofErr w:type="spellStart"/>
      <w:r>
        <w:rPr>
          <w:rFonts w:ascii="Arial" w:hAnsi="Arial" w:cs="Arial"/>
          <w:szCs w:val="20"/>
        </w:rPr>
        <w:t>Proveedor</w:t>
      </w:r>
      <w:r w:rsidRPr="005553D1">
        <w:rPr>
          <w:rFonts w:ascii="Arial" w:hAnsi="Arial" w:cs="Arial"/>
          <w:szCs w:val="20"/>
        </w:rPr>
        <w:t>_____</w:t>
      </w:r>
      <w:r>
        <w:rPr>
          <w:rFonts w:ascii="Arial" w:hAnsi="Arial" w:cs="Arial"/>
          <w:szCs w:val="20"/>
        </w:rPr>
        <w:t>__</w:t>
      </w:r>
      <w:r>
        <w:rPr>
          <w:rFonts w:ascii="Arial" w:hAnsi="Arial" w:cs="Arial"/>
          <w:szCs w:val="20"/>
        </w:rPr>
        <w:t>Carlos</w:t>
      </w:r>
      <w:proofErr w:type="spellEnd"/>
      <w:r>
        <w:rPr>
          <w:rFonts w:ascii="Arial" w:hAnsi="Arial" w:cs="Arial"/>
          <w:szCs w:val="20"/>
        </w:rPr>
        <w:t xml:space="preserve"> Castilla</w:t>
      </w:r>
      <w:r>
        <w:rPr>
          <w:rFonts w:ascii="Arial" w:hAnsi="Arial" w:cs="Arial"/>
          <w:szCs w:val="20"/>
        </w:rPr>
        <w:t>_____</w:t>
      </w:r>
      <w:r w:rsidRPr="005553D1">
        <w:rPr>
          <w:rFonts w:ascii="Arial" w:hAnsi="Arial" w:cs="Arial"/>
          <w:szCs w:val="20"/>
        </w:rPr>
        <w:t>__</w:t>
      </w:r>
    </w:p>
    <w:p w14:paraId="774AA9DA" w14:textId="77777777" w:rsidR="000A178B" w:rsidRDefault="000A178B" w:rsidP="005D2302">
      <w:pPr>
        <w:jc w:val="both"/>
        <w:rPr>
          <w:rFonts w:ascii="Arial" w:hAnsi="Arial" w:cs="Arial"/>
          <w:szCs w:val="20"/>
        </w:rPr>
      </w:pPr>
    </w:p>
    <w:p w14:paraId="06630709" w14:textId="77777777" w:rsidR="00977C67" w:rsidRDefault="00977C67" w:rsidP="00977C67">
      <w:pPr>
        <w:jc w:val="both"/>
        <w:rPr>
          <w:rFonts w:ascii="Arial" w:hAnsi="Arial" w:cs="Arial"/>
          <w:szCs w:val="20"/>
        </w:rPr>
      </w:pPr>
    </w:p>
    <w:p w14:paraId="20119B0B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Aplicación </w:t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szCs w:val="20"/>
        </w:rPr>
        <w:t xml:space="preserve">Nueva Aplicación: </w:t>
      </w:r>
      <w:proofErr w:type="gramStart"/>
      <w:r w:rsidRPr="00B21428">
        <w:rPr>
          <w:rFonts w:ascii="Arial" w:hAnsi="Arial" w:cs="Arial"/>
          <w:szCs w:val="20"/>
        </w:rPr>
        <w:t>(  )</w:t>
      </w:r>
      <w:proofErr w:type="gramEnd"/>
      <w:r w:rsidRPr="00B21428">
        <w:rPr>
          <w:rFonts w:ascii="Arial" w:hAnsi="Arial" w:cs="Arial"/>
          <w:szCs w:val="20"/>
        </w:rPr>
        <w:t xml:space="preserve"> Si   (</w:t>
      </w:r>
      <w:r>
        <w:rPr>
          <w:rFonts w:ascii="Arial" w:hAnsi="Arial" w:cs="Arial"/>
          <w:szCs w:val="20"/>
        </w:rPr>
        <w:t xml:space="preserve"> x</w:t>
      </w:r>
      <w:r w:rsidRPr="00B21428">
        <w:rPr>
          <w:rFonts w:ascii="Arial" w:hAnsi="Arial" w:cs="Arial"/>
          <w:szCs w:val="20"/>
        </w:rPr>
        <w:t xml:space="preserve"> ) No</w:t>
      </w:r>
    </w:p>
    <w:p w14:paraId="5E75C65E" w14:textId="77777777" w:rsidR="00977C67" w:rsidRDefault="00977C67" w:rsidP="00977C67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10425" w:type="dxa"/>
        <w:tblLook w:val="04A0" w:firstRow="1" w:lastRow="0" w:firstColumn="1" w:lastColumn="0" w:noHBand="0" w:noVBand="1"/>
      </w:tblPr>
      <w:tblGrid>
        <w:gridCol w:w="1561"/>
        <w:gridCol w:w="3918"/>
        <w:gridCol w:w="1028"/>
        <w:gridCol w:w="3918"/>
      </w:tblGrid>
      <w:tr w:rsidR="00255CF3" w14:paraId="45C40EDE" w14:textId="77777777" w:rsidTr="00965D99">
        <w:tc>
          <w:tcPr>
            <w:tcW w:w="1561" w:type="dxa"/>
          </w:tcPr>
          <w:p w14:paraId="6747E807" w14:textId="77777777" w:rsidR="00255CF3" w:rsidRPr="004E1B89" w:rsidRDefault="00255CF3" w:rsidP="00255CF3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8864" w:type="dxa"/>
            <w:gridSpan w:val="3"/>
          </w:tcPr>
          <w:p w14:paraId="4C9D3340" w14:textId="56BC3D81" w:rsidR="00255CF3" w:rsidRDefault="00255CF3" w:rsidP="00255CF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App Banca por Internet Empresas</w:t>
            </w:r>
          </w:p>
        </w:tc>
      </w:tr>
      <w:tr w:rsidR="00255CF3" w14:paraId="466749B1" w14:textId="77777777" w:rsidTr="00B83204">
        <w:tc>
          <w:tcPr>
            <w:tcW w:w="1561" w:type="dxa"/>
          </w:tcPr>
          <w:p w14:paraId="0D7B34B7" w14:textId="77777777" w:rsidR="00255CF3" w:rsidRPr="003A0FF5" w:rsidRDefault="00255CF3" w:rsidP="00255CF3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8864" w:type="dxa"/>
            <w:gridSpan w:val="3"/>
            <w:vAlign w:val="center"/>
          </w:tcPr>
          <w:p w14:paraId="4AA210B2" w14:textId="0E907261" w:rsidR="00255CF3" w:rsidRDefault="00255CF3" w:rsidP="00255CF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965D99" w14:paraId="16202173" w14:textId="77777777" w:rsidTr="00965D99">
        <w:tc>
          <w:tcPr>
            <w:tcW w:w="1561" w:type="dxa"/>
          </w:tcPr>
          <w:p w14:paraId="0382DAA7" w14:textId="77777777" w:rsidR="00965D99" w:rsidRPr="003A0FF5" w:rsidRDefault="00965D99" w:rsidP="00965D99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8864" w:type="dxa"/>
            <w:gridSpan w:val="3"/>
          </w:tcPr>
          <w:p w14:paraId="4E0AF9DB" w14:textId="1A56D2E3" w:rsidR="00965D99" w:rsidRPr="00262E89" w:rsidRDefault="00017304" w:rsidP="00513662">
            <w:pPr>
              <w:jc w:val="both"/>
              <w:rPr>
                <w:rFonts w:ascii="Arial" w:hAnsi="Arial" w:cs="Arial"/>
                <w:b/>
                <w:color w:val="0000FF"/>
              </w:rPr>
            </w:pPr>
            <w:hyperlink r:id="rId12" w:history="1">
              <w:r w:rsidRPr="004B59C1">
                <w:rPr>
                  <w:rStyle w:val="Hipervnculo"/>
                  <w:rFonts w:ascii="Arial" w:hAnsi="Arial" w:cs="Arial"/>
                  <w:b/>
                </w:rPr>
                <w:t>\\serbiffilex64\Sistemas_Distribuidos\CarpetaPase\j</w:t>
              </w:r>
              <w:r w:rsidRPr="004B59C1">
                <w:rPr>
                  <w:rStyle w:val="Hipervnculo"/>
                  <w:b/>
                </w:rPr>
                <w:t>gala</w:t>
              </w:r>
              <w:r w:rsidRPr="004B59C1">
                <w:rPr>
                  <w:rStyle w:val="Hipervnculo"/>
                  <w:rFonts w:ascii="Arial" w:hAnsi="Arial" w:cs="Arial"/>
                  <w:b/>
                </w:rPr>
                <w:t>\</w:t>
              </w:r>
              <w:r w:rsidRPr="004B59C1">
                <w:rPr>
                  <w:rStyle w:val="Hipervnculo"/>
                  <w:rFonts w:ascii="Arial" w:hAnsi="Arial" w:cs="Arial"/>
                  <w:b/>
                </w:rPr>
                <w:t>APP\TI-EA2023-12683</w:t>
              </w:r>
              <w:r w:rsidRPr="004B59C1">
                <w:rPr>
                  <w:rStyle w:val="Hipervnculo"/>
                  <w:rFonts w:ascii="Arial" w:hAnsi="Arial" w:cs="Arial"/>
                  <w:b/>
                </w:rPr>
                <w:t>\</w:t>
              </w:r>
              <w:r w:rsidRPr="004B59C1">
                <w:rPr>
                  <w:rStyle w:val="Hipervnculo"/>
                  <w:rFonts w:ascii="Arial" w:hAnsi="Arial" w:cs="Arial"/>
                  <w:b/>
                </w:rPr>
                <w:t>2024-14059</w:t>
              </w:r>
              <w:r w:rsidRPr="004B59C1">
                <w:rPr>
                  <w:rStyle w:val="Hipervnculo"/>
                  <w:rFonts w:ascii="Arial" w:hAnsi="Arial" w:cs="Arial"/>
                  <w:b/>
                </w:rPr>
                <w:t>\</w:t>
              </w:r>
              <w:r w:rsidRPr="004B59C1">
                <w:rPr>
                  <w:rStyle w:val="Hipervnculo"/>
                  <w:rFonts w:ascii="Arial" w:hAnsi="Arial" w:cs="Arial"/>
                  <w:b/>
                  <w:i/>
                </w:rPr>
                <w:t>APP-BANCAMOVIL EMPRESA-01.00.</w:t>
              </w:r>
            </w:hyperlink>
            <w:r w:rsidR="004246D3">
              <w:rPr>
                <w:rStyle w:val="Hipervnculo"/>
                <w:rFonts w:ascii="Arial" w:hAnsi="Arial" w:cs="Arial"/>
                <w:b/>
              </w:rPr>
              <w:t>1</w:t>
            </w:r>
            <w:r>
              <w:rPr>
                <w:rStyle w:val="Hipervnculo"/>
                <w:rFonts w:ascii="Arial" w:hAnsi="Arial" w:cs="Arial"/>
                <w:b/>
              </w:rPr>
              <w:t>7</w:t>
            </w:r>
          </w:p>
        </w:tc>
      </w:tr>
      <w:tr w:rsidR="00965D99" w14:paraId="085BF06F" w14:textId="77777777" w:rsidTr="00965D99">
        <w:tc>
          <w:tcPr>
            <w:tcW w:w="1561" w:type="dxa"/>
          </w:tcPr>
          <w:p w14:paraId="69AFF8EA" w14:textId="77777777" w:rsidR="00965D99" w:rsidRDefault="00965D99" w:rsidP="00965D99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8864" w:type="dxa"/>
            <w:gridSpan w:val="3"/>
          </w:tcPr>
          <w:p w14:paraId="1EED156E" w14:textId="4A222094" w:rsidR="00965D99" w:rsidRPr="00255CF3" w:rsidRDefault="00017304" w:rsidP="00255CF3">
            <w:pPr>
              <w:jc w:val="both"/>
              <w:rPr>
                <w:rFonts w:ascii="Arial" w:hAnsi="Arial" w:cs="Arial"/>
                <w:b/>
                <w:color w:val="0000FF"/>
              </w:rPr>
            </w:pPr>
            <w:hyperlink r:id="rId13" w:history="1">
              <w:r w:rsidR="00255CF3" w:rsidRPr="00BC6A4C">
                <w:rPr>
                  <w:rStyle w:val="Hipervnculo"/>
                  <w:rFonts w:ascii="Arial" w:hAnsi="Arial" w:cs="Arial"/>
                  <w:b/>
                </w:rPr>
                <w:t>\\serbiffilex64\Aseguramiento_Calidad_UAT\APP-BANCAMOVIL</w:t>
              </w:r>
            </w:hyperlink>
            <w:r w:rsidR="00255CF3">
              <w:rPr>
                <w:rStyle w:val="Hipervnculo"/>
                <w:rFonts w:ascii="Arial" w:hAnsi="Arial" w:cs="Arial"/>
                <w:b/>
              </w:rPr>
              <w:t xml:space="preserve"> </w:t>
            </w:r>
            <w:r w:rsidR="00255CF3" w:rsidRPr="00255CF3">
              <w:rPr>
                <w:rStyle w:val="Hipervnculo"/>
                <w:rFonts w:ascii="Arial" w:hAnsi="Arial" w:cs="Arial"/>
                <w:b/>
              </w:rPr>
              <w:t>EMPRESA\APP-BANCAMOVIL EMPRESA-01.00.</w:t>
            </w:r>
            <w:r w:rsidR="00C8458B">
              <w:rPr>
                <w:rStyle w:val="Hipervnculo"/>
                <w:rFonts w:ascii="Arial" w:hAnsi="Arial" w:cs="Arial"/>
                <w:b/>
              </w:rPr>
              <w:t>1</w:t>
            </w:r>
            <w:r>
              <w:rPr>
                <w:rStyle w:val="Hipervnculo"/>
                <w:rFonts w:ascii="Arial" w:hAnsi="Arial" w:cs="Arial"/>
                <w:b/>
              </w:rPr>
              <w:t>7</w:t>
            </w:r>
          </w:p>
        </w:tc>
      </w:tr>
      <w:tr w:rsidR="00977C67" w14:paraId="661FC5BE" w14:textId="77777777" w:rsidTr="00965D99">
        <w:tc>
          <w:tcPr>
            <w:tcW w:w="1561" w:type="dxa"/>
          </w:tcPr>
          <w:p w14:paraId="4A239323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3918" w:type="dxa"/>
            <w:tcBorders>
              <w:right w:val="single" w:sz="4" w:space="0" w:color="auto"/>
            </w:tcBorders>
          </w:tcPr>
          <w:p w14:paraId="51D08420" w14:textId="714FAB99" w:rsidR="00977C67" w:rsidRPr="004A70EF" w:rsidRDefault="00255CF3" w:rsidP="00513662">
            <w:pPr>
              <w:jc w:val="both"/>
              <w:rPr>
                <w:rFonts w:ascii="Arial" w:hAnsi="Arial" w:cs="Arial"/>
                <w:b/>
              </w:rPr>
            </w:pPr>
            <w:r w:rsidRPr="00255CF3">
              <w:rPr>
                <w:rFonts w:ascii="Arial" w:hAnsi="Arial" w:cs="Arial"/>
                <w:b/>
                <w:color w:val="0000FF"/>
              </w:rPr>
              <w:t>APP-BANCAMOVIL EMPRESA-01.00.</w:t>
            </w:r>
            <w:r w:rsidR="00C8458B">
              <w:rPr>
                <w:rFonts w:ascii="Arial" w:hAnsi="Arial" w:cs="Arial"/>
                <w:b/>
                <w:color w:val="0000FF"/>
              </w:rPr>
              <w:t>1</w:t>
            </w:r>
            <w:r w:rsidR="00017304">
              <w:rPr>
                <w:rFonts w:ascii="Arial" w:hAnsi="Arial" w:cs="Arial"/>
                <w:b/>
                <w:color w:val="0000FF"/>
              </w:rPr>
              <w:t>6</w:t>
            </w:r>
          </w:p>
        </w:tc>
        <w:tc>
          <w:tcPr>
            <w:tcW w:w="1028" w:type="dxa"/>
            <w:tcBorders>
              <w:left w:val="single" w:sz="4" w:space="0" w:color="auto"/>
              <w:right w:val="single" w:sz="4" w:space="0" w:color="auto"/>
            </w:tcBorders>
          </w:tcPr>
          <w:p w14:paraId="4769945E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3918" w:type="dxa"/>
            <w:tcBorders>
              <w:left w:val="single" w:sz="4" w:space="0" w:color="auto"/>
            </w:tcBorders>
          </w:tcPr>
          <w:p w14:paraId="386DC4B2" w14:textId="27862B8C" w:rsidR="00977C67" w:rsidRPr="00262E89" w:rsidRDefault="00513662" w:rsidP="00513662">
            <w:pPr>
              <w:jc w:val="both"/>
              <w:rPr>
                <w:rFonts w:ascii="Arial" w:hAnsi="Arial" w:cs="Arial"/>
                <w:b/>
                <w:color w:val="0000FF"/>
              </w:rPr>
            </w:pPr>
            <w:r w:rsidRPr="00255CF3">
              <w:rPr>
                <w:rFonts w:ascii="Arial" w:hAnsi="Arial" w:cs="Arial"/>
                <w:b/>
                <w:color w:val="0000FF"/>
              </w:rPr>
              <w:t>APP-BANCAMOVIL EMPRESA-01.00.</w:t>
            </w:r>
            <w:r w:rsidR="00C8458B">
              <w:rPr>
                <w:rFonts w:ascii="Arial" w:hAnsi="Arial" w:cs="Arial"/>
                <w:b/>
                <w:color w:val="0000FF"/>
              </w:rPr>
              <w:t>1</w:t>
            </w:r>
            <w:r w:rsidR="00017304">
              <w:rPr>
                <w:rFonts w:ascii="Arial" w:hAnsi="Arial" w:cs="Arial"/>
                <w:b/>
                <w:color w:val="0000FF"/>
              </w:rPr>
              <w:t>7</w:t>
            </w:r>
          </w:p>
        </w:tc>
      </w:tr>
    </w:tbl>
    <w:p w14:paraId="6BF1E522" w14:textId="77777777" w:rsidR="00977C67" w:rsidRDefault="00977C67" w:rsidP="00977C67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39F044C2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Alcance. (Marcar con una X)</w:t>
      </w:r>
    </w:p>
    <w:p w14:paraId="518AA69C" w14:textId="77777777" w:rsidR="00977C67" w:rsidRPr="00E45672" w:rsidRDefault="00977C67" w:rsidP="00977C67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977C67" w14:paraId="7209D022" w14:textId="77777777" w:rsidTr="00977C67">
        <w:tc>
          <w:tcPr>
            <w:tcW w:w="3706" w:type="dxa"/>
          </w:tcPr>
          <w:p w14:paraId="4F268A3C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491F84A" w14:textId="6B673E0A" w:rsidR="00977C67" w:rsidRDefault="00977C67" w:rsidP="00977C67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3EEEF63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706872D2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57718C68" w14:textId="77777777" w:rsidTr="00977C67">
        <w:tc>
          <w:tcPr>
            <w:tcW w:w="3706" w:type="dxa"/>
          </w:tcPr>
          <w:p w14:paraId="7D828D4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1472D069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13B20A1D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303AB65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387EC7AF" w14:textId="77777777" w:rsidTr="00977C67">
        <w:tc>
          <w:tcPr>
            <w:tcW w:w="3706" w:type="dxa"/>
          </w:tcPr>
          <w:p w14:paraId="3A244E18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Instalación en </w:t>
            </w:r>
            <w:proofErr w:type="spellStart"/>
            <w:r w:rsidRPr="00CB292A">
              <w:rPr>
                <w:rFonts w:ascii="Arial" w:hAnsi="Arial" w:cs="Arial"/>
                <w:szCs w:val="20"/>
              </w:rPr>
              <w:t>PCs</w:t>
            </w:r>
            <w:proofErr w:type="spellEnd"/>
            <w:r w:rsidRPr="00CB292A">
              <w:rPr>
                <w:rFonts w:ascii="Arial" w:hAnsi="Arial" w:cs="Arial"/>
                <w:szCs w:val="20"/>
              </w:rPr>
              <w:t xml:space="preserve"> de usuario</w:t>
            </w:r>
          </w:p>
        </w:tc>
        <w:tc>
          <w:tcPr>
            <w:tcW w:w="1080" w:type="dxa"/>
          </w:tcPr>
          <w:p w14:paraId="1DD4C02B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05DCF61C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Web </w:t>
            </w:r>
            <w:proofErr w:type="spellStart"/>
            <w:r w:rsidRPr="002A221F">
              <w:rPr>
                <w:rFonts w:ascii="Arial" w:hAnsi="Arial" w:cs="Arial"/>
                <w:szCs w:val="20"/>
              </w:rPr>
              <w:t>Services</w:t>
            </w:r>
            <w:proofErr w:type="spellEnd"/>
          </w:p>
        </w:tc>
        <w:tc>
          <w:tcPr>
            <w:tcW w:w="1418" w:type="dxa"/>
          </w:tcPr>
          <w:p w14:paraId="08DA446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78B4D8C7" w14:textId="77777777" w:rsidTr="00977C67">
        <w:tc>
          <w:tcPr>
            <w:tcW w:w="3706" w:type="dxa"/>
          </w:tcPr>
          <w:p w14:paraId="72BF5B1D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32175FD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5C5BD10" w14:textId="77777777" w:rsidR="00977C67" w:rsidRPr="00CB292A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F2DA7D" w14:textId="41D58E1E" w:rsidR="00977C67" w:rsidRDefault="006E1585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</w:t>
            </w:r>
          </w:p>
        </w:tc>
      </w:tr>
    </w:tbl>
    <w:p w14:paraId="4CED55A9" w14:textId="77777777" w:rsidR="00977C67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p w14:paraId="47FC088A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Software/Aplicativo </w:t>
      </w:r>
      <w:proofErr w:type="spellStart"/>
      <w:r w:rsidRPr="00B21428">
        <w:rPr>
          <w:rFonts w:ascii="Arial" w:hAnsi="Arial" w:cs="Arial"/>
          <w:b/>
          <w:szCs w:val="20"/>
        </w:rPr>
        <w:t>pre-instalado</w:t>
      </w:r>
      <w:proofErr w:type="spellEnd"/>
      <w:r w:rsidRPr="00B21428">
        <w:rPr>
          <w:rFonts w:ascii="Arial" w:hAnsi="Arial" w:cs="Arial"/>
          <w:b/>
          <w:szCs w:val="20"/>
        </w:rPr>
        <w:t xml:space="preserve"> que requiere la aplicación </w:t>
      </w:r>
    </w:p>
    <w:p w14:paraId="2AE06F4D" w14:textId="77777777" w:rsidR="00977C67" w:rsidRPr="00182F61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977C67" w:rsidRPr="007613AC" w14:paraId="5ADA1F86" w14:textId="77777777" w:rsidTr="00977C67">
        <w:tc>
          <w:tcPr>
            <w:tcW w:w="4503" w:type="dxa"/>
            <w:shd w:val="clear" w:color="auto" w:fill="auto"/>
          </w:tcPr>
          <w:p w14:paraId="7F1A964A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3A04935D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5C9621A3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069555AA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2A04205E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7B5A862B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77C67" w14:paraId="1EA8FEDF" w14:textId="77777777" w:rsidTr="00977C67">
        <w:tc>
          <w:tcPr>
            <w:tcW w:w="4503" w:type="dxa"/>
          </w:tcPr>
          <w:p w14:paraId="7CF833EA" w14:textId="4BE4A1F8" w:rsidR="00977C67" w:rsidRDefault="00255CF3" w:rsidP="00C8725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OPENSHIFT</w:t>
            </w:r>
          </w:p>
        </w:tc>
        <w:tc>
          <w:tcPr>
            <w:tcW w:w="1417" w:type="dxa"/>
          </w:tcPr>
          <w:p w14:paraId="58EC88D9" w14:textId="2EBF40E6" w:rsidR="00977C67" w:rsidRDefault="00977C67" w:rsidP="00C87258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054ADBF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3E4E16E" w14:textId="77777777" w:rsidR="00977C67" w:rsidRDefault="00977C67" w:rsidP="00C8725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X</w:t>
            </w:r>
          </w:p>
        </w:tc>
      </w:tr>
      <w:tr w:rsidR="00977C67" w14:paraId="03C563AE" w14:textId="77777777" w:rsidTr="00977C67">
        <w:tc>
          <w:tcPr>
            <w:tcW w:w="4503" w:type="dxa"/>
          </w:tcPr>
          <w:p w14:paraId="5446768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2E3EA1EA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33D66BA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43ED5AE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66321C48" w14:textId="77777777" w:rsidTr="00977C67">
        <w:tc>
          <w:tcPr>
            <w:tcW w:w="4503" w:type="dxa"/>
          </w:tcPr>
          <w:p w14:paraId="468DC52E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47D24DAD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69FAC920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5502C450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66605327" w14:textId="77777777" w:rsidTr="00977C67">
        <w:tc>
          <w:tcPr>
            <w:tcW w:w="4503" w:type="dxa"/>
          </w:tcPr>
          <w:p w14:paraId="2B73F39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1A549DE2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3B399927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BB553E5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1862ECA4" w14:textId="77777777" w:rsidR="00977C67" w:rsidRDefault="00977C67" w:rsidP="00977C67"/>
    <w:p w14:paraId="261D1184" w14:textId="77777777" w:rsidR="00977C67" w:rsidRPr="00B21428" w:rsidRDefault="00977C67" w:rsidP="00977C67">
      <w:pPr>
        <w:pStyle w:val="Ttulo4"/>
        <w:numPr>
          <w:ilvl w:val="0"/>
          <w:numId w:val="21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4435C8CC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977C67" w:rsidRPr="00421F4B" w14:paraId="000E926D" w14:textId="77777777" w:rsidTr="00977C67">
        <w:tc>
          <w:tcPr>
            <w:tcW w:w="632" w:type="dxa"/>
            <w:shd w:val="clear" w:color="auto" w:fill="auto"/>
          </w:tcPr>
          <w:p w14:paraId="5E651DC3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6833B201" w14:textId="77777777" w:rsidR="00977C67" w:rsidRPr="00421F4B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2240CD59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2B1281E9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 xml:space="preserve">(Instalador o </w:t>
            </w:r>
            <w:proofErr w:type="spellStart"/>
            <w:r w:rsidRPr="00421F4B">
              <w:rPr>
                <w:rFonts w:ascii="Arial" w:hAnsi="Arial" w:cs="Arial"/>
                <w:b/>
                <w:sz w:val="18"/>
                <w:szCs w:val="18"/>
              </w:rPr>
              <w:t>Deployment</w:t>
            </w:r>
            <w:proofErr w:type="spellEnd"/>
            <w:r w:rsidRPr="00421F4B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977C67" w:rsidRPr="00421F4B" w14:paraId="6A81183A" w14:textId="77777777" w:rsidTr="00977C67">
        <w:tc>
          <w:tcPr>
            <w:tcW w:w="632" w:type="dxa"/>
          </w:tcPr>
          <w:p w14:paraId="4A141DB7" w14:textId="77777777" w:rsidR="00977C67" w:rsidRPr="00421F4B" w:rsidRDefault="00977C67" w:rsidP="00977C67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1</w:t>
            </w:r>
          </w:p>
        </w:tc>
        <w:tc>
          <w:tcPr>
            <w:tcW w:w="5713" w:type="dxa"/>
          </w:tcPr>
          <w:p w14:paraId="00C4BF37" w14:textId="1B421BC9" w:rsidR="00977C67" w:rsidRPr="00421F4B" w:rsidRDefault="006E1585" w:rsidP="00977C67">
            <w:pPr>
              <w:jc w:val="both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AppEmpresas.apk</w:t>
            </w:r>
            <w:proofErr w:type="spellEnd"/>
          </w:p>
        </w:tc>
        <w:tc>
          <w:tcPr>
            <w:tcW w:w="3119" w:type="dxa"/>
          </w:tcPr>
          <w:p w14:paraId="16E857E8" w14:textId="5FC7EA22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977C67" w:rsidRPr="00421F4B" w14:paraId="40C922E7" w14:textId="77777777" w:rsidTr="00977C67">
        <w:tc>
          <w:tcPr>
            <w:tcW w:w="632" w:type="dxa"/>
          </w:tcPr>
          <w:p w14:paraId="758B5035" w14:textId="77777777" w:rsidR="00977C67" w:rsidRPr="00421F4B" w:rsidRDefault="00977C67" w:rsidP="00977C67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2</w:t>
            </w:r>
          </w:p>
        </w:tc>
        <w:tc>
          <w:tcPr>
            <w:tcW w:w="5713" w:type="dxa"/>
          </w:tcPr>
          <w:p w14:paraId="7C90EF65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5F3CF67E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977C67" w:rsidRPr="00421F4B" w14:paraId="5DDB9480" w14:textId="77777777" w:rsidTr="00977C67">
        <w:tc>
          <w:tcPr>
            <w:tcW w:w="632" w:type="dxa"/>
          </w:tcPr>
          <w:p w14:paraId="7F4CDDAB" w14:textId="77777777" w:rsidR="00977C67" w:rsidRPr="00421F4B" w:rsidRDefault="00977C67" w:rsidP="00977C67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3</w:t>
            </w:r>
          </w:p>
        </w:tc>
        <w:tc>
          <w:tcPr>
            <w:tcW w:w="5713" w:type="dxa"/>
          </w:tcPr>
          <w:p w14:paraId="42E0DC96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477B3CE2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977C67" w:rsidRPr="00421F4B" w14:paraId="5A1AEA13" w14:textId="77777777" w:rsidTr="00977C67">
        <w:tc>
          <w:tcPr>
            <w:tcW w:w="632" w:type="dxa"/>
          </w:tcPr>
          <w:p w14:paraId="4BDCC9A4" w14:textId="77777777" w:rsidR="00977C67" w:rsidRPr="00421F4B" w:rsidRDefault="00977C67" w:rsidP="00977C67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4</w:t>
            </w:r>
          </w:p>
        </w:tc>
        <w:tc>
          <w:tcPr>
            <w:tcW w:w="5713" w:type="dxa"/>
          </w:tcPr>
          <w:p w14:paraId="70307BEE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0F0F541F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977C67" w:rsidRPr="00421F4B" w14:paraId="49084FD4" w14:textId="77777777" w:rsidTr="00977C67">
        <w:tc>
          <w:tcPr>
            <w:tcW w:w="632" w:type="dxa"/>
          </w:tcPr>
          <w:p w14:paraId="5592B950" w14:textId="77777777" w:rsidR="00977C67" w:rsidRPr="00421F4B" w:rsidRDefault="00977C67" w:rsidP="00977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5713" w:type="dxa"/>
          </w:tcPr>
          <w:p w14:paraId="78DC06CE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2BFDF763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977C67" w:rsidRPr="00421F4B" w14:paraId="61BD860A" w14:textId="77777777" w:rsidTr="00977C67">
        <w:tc>
          <w:tcPr>
            <w:tcW w:w="632" w:type="dxa"/>
          </w:tcPr>
          <w:p w14:paraId="5EEB6110" w14:textId="77777777" w:rsidR="00977C67" w:rsidRPr="00421F4B" w:rsidRDefault="00977C67" w:rsidP="00977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13" w:type="dxa"/>
          </w:tcPr>
          <w:p w14:paraId="06F795FB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634178A0" w14:textId="77777777" w:rsidR="00977C67" w:rsidRPr="00421F4B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3ECC0766" w14:textId="77777777" w:rsidR="00977C67" w:rsidRDefault="00977C67" w:rsidP="00977C67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34449EC2" w14:textId="77777777" w:rsidR="00977C67" w:rsidRPr="00B21428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78B55FD" w14:textId="77777777" w:rsidR="00977C67" w:rsidRPr="00A97199" w:rsidRDefault="00977C67" w:rsidP="00977C67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  <w:t>___DCIBS_BIFNET____</w:t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_____</w:t>
      </w:r>
      <w:r w:rsidRPr="00977C67">
        <w:rPr>
          <w:i/>
        </w:rPr>
        <w:t>BIF1BPI24</w:t>
      </w:r>
      <w:r>
        <w:rPr>
          <w:b w:val="0"/>
          <w:i/>
        </w:rPr>
        <w:t>________</w:t>
      </w:r>
    </w:p>
    <w:p w14:paraId="476E98C3" w14:textId="77777777" w:rsidR="00977C67" w:rsidRPr="00AA28AD" w:rsidRDefault="00977C67" w:rsidP="00977C67">
      <w:pPr>
        <w:rPr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28AD">
        <w:rPr>
          <w:lang w:val="pt-BR"/>
        </w:rPr>
        <w:t>(A Agregar, E Eliminar, M Modificar)</w:t>
      </w:r>
    </w:p>
    <w:p w14:paraId="78E7401C" w14:textId="77777777" w:rsidR="00977C67" w:rsidRPr="00AA28AD" w:rsidRDefault="00977C67" w:rsidP="00977C67">
      <w:pPr>
        <w:jc w:val="both"/>
        <w:rPr>
          <w:rFonts w:ascii="Libre Sans Serif SSi" w:hAnsi="Libre Sans Serif SSi"/>
          <w:b/>
          <w:sz w:val="22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9"/>
        <w:gridCol w:w="2613"/>
        <w:gridCol w:w="2201"/>
        <w:gridCol w:w="1931"/>
        <w:gridCol w:w="707"/>
        <w:gridCol w:w="707"/>
        <w:gridCol w:w="775"/>
      </w:tblGrid>
      <w:tr w:rsidR="00977C67" w:rsidRPr="007613AC" w14:paraId="64F9EAC9" w14:textId="77777777" w:rsidTr="00977C67">
        <w:tc>
          <w:tcPr>
            <w:tcW w:w="675" w:type="dxa"/>
            <w:shd w:val="clear" w:color="auto" w:fill="auto"/>
          </w:tcPr>
          <w:p w14:paraId="5A93791E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694" w:type="dxa"/>
            <w:shd w:val="clear" w:color="auto" w:fill="auto"/>
          </w:tcPr>
          <w:p w14:paraId="669A52FB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2268" w:type="dxa"/>
            <w:shd w:val="clear" w:color="auto" w:fill="auto"/>
          </w:tcPr>
          <w:p w14:paraId="496E5447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984" w:type="dxa"/>
            <w:shd w:val="clear" w:color="auto" w:fill="auto"/>
          </w:tcPr>
          <w:p w14:paraId="28A4139E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3991567C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14:paraId="17AFB4D5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4AB9046E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36EBBA8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0C5F2988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80" w:type="dxa"/>
            <w:shd w:val="clear" w:color="auto" w:fill="auto"/>
          </w:tcPr>
          <w:p w14:paraId="39C8F623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6D976B3D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77C67" w14:paraId="52C2030A" w14:textId="77777777" w:rsidTr="00977C67">
        <w:tc>
          <w:tcPr>
            <w:tcW w:w="675" w:type="dxa"/>
          </w:tcPr>
          <w:p w14:paraId="62B102F3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1</w:t>
            </w:r>
          </w:p>
        </w:tc>
        <w:tc>
          <w:tcPr>
            <w:tcW w:w="2694" w:type="dxa"/>
          </w:tcPr>
          <w:p w14:paraId="3BCB0DA1" w14:textId="3E2E3A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77D69BCC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7F23D7C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1D1A7C2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1C19FCA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2BFE384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525A19D1" w14:textId="77777777" w:rsidTr="00977C67">
        <w:tc>
          <w:tcPr>
            <w:tcW w:w="675" w:type="dxa"/>
          </w:tcPr>
          <w:p w14:paraId="77FB6B26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2</w:t>
            </w:r>
          </w:p>
        </w:tc>
        <w:tc>
          <w:tcPr>
            <w:tcW w:w="2694" w:type="dxa"/>
          </w:tcPr>
          <w:p w14:paraId="034A8CD1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5E08D2B7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13889771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7A26962D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355C2B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2BF0DCF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0190B1F9" w14:textId="77777777" w:rsidTr="00977C67">
        <w:trPr>
          <w:gridBefore w:val="2"/>
          <w:wBefore w:w="3369" w:type="dxa"/>
        </w:trPr>
        <w:tc>
          <w:tcPr>
            <w:tcW w:w="4252" w:type="dxa"/>
            <w:gridSpan w:val="2"/>
          </w:tcPr>
          <w:p w14:paraId="659D4D33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709" w:type="dxa"/>
          </w:tcPr>
          <w:p w14:paraId="5EA79B68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5F01C49D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61E0A11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7083CEE" w14:textId="77777777" w:rsidR="00977C67" w:rsidRDefault="00977C67" w:rsidP="00977C67">
      <w:pPr>
        <w:pStyle w:val="Ttulo4"/>
        <w:rPr>
          <w:i/>
          <w:u w:val="single"/>
        </w:rPr>
      </w:pPr>
      <w:r>
        <w:rPr>
          <w:i/>
          <w:u w:val="single"/>
        </w:rPr>
        <w:t xml:space="preserve">Aplicación </w:t>
      </w:r>
    </w:p>
    <w:p w14:paraId="02163508" w14:textId="77777777" w:rsidR="00977C67" w:rsidRPr="00AA28AD" w:rsidRDefault="00977C67" w:rsidP="00977C67">
      <w:pPr>
        <w:rPr>
          <w:lang w:val="pt-BR"/>
        </w:rPr>
      </w:pPr>
      <w:r w:rsidRPr="00AA28AD">
        <w:rPr>
          <w:lang w:val="pt-BR"/>
        </w:rPr>
        <w:tab/>
      </w:r>
      <w:r w:rsidRPr="00AA28AD">
        <w:rPr>
          <w:lang w:val="pt-BR"/>
        </w:rPr>
        <w:tab/>
      </w:r>
      <w:r w:rsidRPr="00AA28AD">
        <w:rPr>
          <w:lang w:val="pt-BR"/>
        </w:rPr>
        <w:tab/>
      </w:r>
      <w:r w:rsidRPr="00AA28AD">
        <w:rPr>
          <w:lang w:val="pt-BR"/>
        </w:rPr>
        <w:tab/>
      </w:r>
      <w:r w:rsidRPr="00AA28AD">
        <w:rPr>
          <w:lang w:val="pt-BR"/>
        </w:rPr>
        <w:tab/>
      </w:r>
      <w:r w:rsidRPr="00AA28AD">
        <w:rPr>
          <w:lang w:val="pt-BR"/>
        </w:rPr>
        <w:tab/>
      </w:r>
      <w:r w:rsidRPr="00AA28AD">
        <w:rPr>
          <w:lang w:val="pt-BR"/>
        </w:rPr>
        <w:tab/>
      </w:r>
      <w:r w:rsidRPr="00AA28AD">
        <w:rPr>
          <w:lang w:val="pt-BR"/>
        </w:rPr>
        <w:tab/>
        <w:t>(A Agregar, E Eliminar, M Modificar)</w:t>
      </w:r>
    </w:p>
    <w:tbl>
      <w:tblPr>
        <w:tblStyle w:val="Tablaconcuadrcula"/>
        <w:tblW w:w="9650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2"/>
        <w:gridCol w:w="567"/>
        <w:gridCol w:w="579"/>
        <w:gridCol w:w="508"/>
        <w:gridCol w:w="1905"/>
      </w:tblGrid>
      <w:tr w:rsidR="00977C67" w:rsidRPr="007613AC" w14:paraId="05C8A0C1" w14:textId="77777777" w:rsidTr="00977C67">
        <w:trPr>
          <w:trHeight w:val="1027"/>
        </w:trPr>
        <w:tc>
          <w:tcPr>
            <w:tcW w:w="562" w:type="dxa"/>
            <w:shd w:val="clear" w:color="auto" w:fill="auto"/>
          </w:tcPr>
          <w:p w14:paraId="28FD2639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977" w:type="dxa"/>
            <w:shd w:val="clear" w:color="auto" w:fill="auto"/>
          </w:tcPr>
          <w:p w14:paraId="12B01E49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09868085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67" w:type="dxa"/>
            <w:shd w:val="clear" w:color="auto" w:fill="auto"/>
          </w:tcPr>
          <w:p w14:paraId="07FD2DAC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16CDD5EC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79" w:type="dxa"/>
            <w:shd w:val="clear" w:color="auto" w:fill="auto"/>
          </w:tcPr>
          <w:p w14:paraId="719483EE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699624B4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08" w:type="dxa"/>
            <w:shd w:val="clear" w:color="auto" w:fill="auto"/>
          </w:tcPr>
          <w:p w14:paraId="400AEA87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7DD40E6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905" w:type="dxa"/>
            <w:shd w:val="clear" w:color="auto" w:fill="auto"/>
          </w:tcPr>
          <w:p w14:paraId="4B39DC63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977C67" w14:paraId="6FE87C6E" w14:textId="77777777" w:rsidTr="00977C67">
        <w:trPr>
          <w:trHeight w:val="224"/>
        </w:trPr>
        <w:tc>
          <w:tcPr>
            <w:tcW w:w="562" w:type="dxa"/>
          </w:tcPr>
          <w:p w14:paraId="7CCBB6F8" w14:textId="77777777" w:rsidR="00977C67" w:rsidRPr="00F1713C" w:rsidRDefault="00C87258" w:rsidP="00977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2E374467" w14:textId="77777777" w:rsidR="00977C67" w:rsidRPr="002A37AD" w:rsidRDefault="00977C67" w:rsidP="00977C67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</w:tcPr>
          <w:p w14:paraId="1947E415" w14:textId="77777777" w:rsidR="00977C67" w:rsidRPr="002A37AD" w:rsidRDefault="00977C67" w:rsidP="00977C67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7605CA1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727246E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13AD79D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0127D37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56294D" w14:paraId="399D9639" w14:textId="77777777" w:rsidTr="00977C67">
        <w:trPr>
          <w:trHeight w:val="217"/>
        </w:trPr>
        <w:tc>
          <w:tcPr>
            <w:tcW w:w="562" w:type="dxa"/>
          </w:tcPr>
          <w:p w14:paraId="44FA7FFF" w14:textId="77777777" w:rsidR="0056294D" w:rsidRPr="00F1713C" w:rsidRDefault="00C87258" w:rsidP="0056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</w:tcPr>
          <w:p w14:paraId="590D3E90" w14:textId="77777777" w:rsidR="0056294D" w:rsidRPr="00E1324B" w:rsidRDefault="0056294D" w:rsidP="0056294D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</w:tcPr>
          <w:p w14:paraId="6C260DD9" w14:textId="77777777" w:rsidR="0056294D" w:rsidRPr="00E1324B" w:rsidRDefault="0056294D" w:rsidP="0056294D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0AEE417C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152EB11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1510CDC9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40B34CFE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56294D" w14:paraId="2C5E9346" w14:textId="77777777" w:rsidTr="009E7E29">
        <w:trPr>
          <w:trHeight w:val="224"/>
        </w:trPr>
        <w:tc>
          <w:tcPr>
            <w:tcW w:w="562" w:type="dxa"/>
          </w:tcPr>
          <w:p w14:paraId="6D98DC66" w14:textId="77777777" w:rsidR="0056294D" w:rsidRPr="00F1713C" w:rsidRDefault="00C87258" w:rsidP="0056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vAlign w:val="bottom"/>
          </w:tcPr>
          <w:p w14:paraId="1C4C3123" w14:textId="77777777" w:rsidR="0056294D" w:rsidRPr="0056294D" w:rsidRDefault="0056294D" w:rsidP="0056294D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3205DDC3" w14:textId="77777777" w:rsidR="0056294D" w:rsidRPr="0056294D" w:rsidRDefault="0056294D" w:rsidP="0056294D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61957B6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35469ABD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70AB1249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6DE95B40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56294D" w14:paraId="0A81340F" w14:textId="77777777" w:rsidTr="00977C67">
        <w:trPr>
          <w:trHeight w:val="224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4A2FF" w14:textId="77777777" w:rsidR="0056294D" w:rsidRPr="00F1713C" w:rsidRDefault="0056294D" w:rsidP="005629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2DDDD0" w14:textId="77777777" w:rsidR="0056294D" w:rsidRPr="00F1713C" w:rsidRDefault="0056294D" w:rsidP="0056294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69A351D9" w14:textId="77777777" w:rsidR="0056294D" w:rsidRPr="00F1713C" w:rsidRDefault="0056294D" w:rsidP="0056294D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67" w:type="dxa"/>
          </w:tcPr>
          <w:p w14:paraId="3987D124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A6F2DB8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14:paraId="0639A4F1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7974C2" w14:textId="77777777" w:rsidR="0056294D" w:rsidRDefault="0056294D" w:rsidP="0056294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19B6E769" w14:textId="77777777" w:rsidR="00977C67" w:rsidRDefault="00977C67" w:rsidP="00977C67">
      <w:pPr>
        <w:pStyle w:val="Prrafodelista"/>
        <w:rPr>
          <w:rFonts w:ascii="Arial" w:hAnsi="Arial" w:cs="Arial"/>
          <w:lang w:val="es-PE"/>
        </w:rPr>
      </w:pPr>
    </w:p>
    <w:p w14:paraId="18D87752" w14:textId="2BCA67D8" w:rsidR="00977C67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 del Pase a Producción – Plan de Instalación</w:t>
      </w:r>
    </w:p>
    <w:p w14:paraId="173E4584" w14:textId="6CC1AC76" w:rsidR="006E1585" w:rsidRPr="006E1585" w:rsidRDefault="006E1585" w:rsidP="006E1585">
      <w:pPr>
        <w:pStyle w:val="Prrafodelista"/>
        <w:numPr>
          <w:ilvl w:val="1"/>
          <w:numId w:val="31"/>
        </w:numPr>
        <w:ind w:left="792" w:hanging="432"/>
        <w:jc w:val="both"/>
        <w:rPr>
          <w:rFonts w:ascii="Arial" w:hAnsi="Arial" w:cs="Arial"/>
          <w:b/>
        </w:rPr>
      </w:pPr>
      <w:r w:rsidRPr="006E1585">
        <w:rPr>
          <w:rFonts w:ascii="Arial" w:hAnsi="Arial" w:cs="Arial"/>
          <w:b/>
        </w:rPr>
        <w:t xml:space="preserve">Instalación del App Empresas en </w:t>
      </w:r>
      <w:proofErr w:type="spellStart"/>
      <w:r w:rsidRPr="006E1585">
        <w:rPr>
          <w:rFonts w:ascii="Arial" w:hAnsi="Arial" w:cs="Arial"/>
          <w:b/>
        </w:rPr>
        <w:t>PlayStore</w:t>
      </w:r>
      <w:proofErr w:type="spellEnd"/>
      <w:r w:rsidRPr="006E1585">
        <w:rPr>
          <w:rFonts w:ascii="Arial" w:hAnsi="Arial" w:cs="Arial"/>
          <w:b/>
        </w:rPr>
        <w:t xml:space="preserve"> (Android) </w:t>
      </w:r>
    </w:p>
    <w:p w14:paraId="0EFE96A6" w14:textId="77777777" w:rsidR="006E1585" w:rsidRDefault="006E1585" w:rsidP="006E1585">
      <w:pPr>
        <w:pStyle w:val="Prrafodelista"/>
        <w:ind w:left="360"/>
        <w:jc w:val="both"/>
        <w:rPr>
          <w:rFonts w:ascii="Arial" w:hAnsi="Arial" w:cs="Arial"/>
          <w:b/>
        </w:rPr>
      </w:pPr>
    </w:p>
    <w:p w14:paraId="436645E7" w14:textId="77777777" w:rsidR="00977C67" w:rsidRDefault="00977C67" w:rsidP="00977C67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8175" w:type="dxa"/>
        <w:tblLook w:val="04A0" w:firstRow="1" w:lastRow="0" w:firstColumn="1" w:lastColumn="0" w:noHBand="0" w:noVBand="1"/>
      </w:tblPr>
      <w:tblGrid>
        <w:gridCol w:w="614"/>
        <w:gridCol w:w="7561"/>
      </w:tblGrid>
      <w:tr w:rsidR="006E1585" w14:paraId="4F414CBF" w14:textId="77777777" w:rsidTr="001D450E">
        <w:tc>
          <w:tcPr>
            <w:tcW w:w="614" w:type="dxa"/>
            <w:vAlign w:val="center"/>
          </w:tcPr>
          <w:p w14:paraId="459482D6" w14:textId="025507EB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FD6947"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7561" w:type="dxa"/>
            <w:vAlign w:val="center"/>
          </w:tcPr>
          <w:p w14:paraId="0844B786" w14:textId="131D685D" w:rsidR="006E1585" w:rsidRPr="009739A1" w:rsidRDefault="006E1585" w:rsidP="006E1585">
            <w:pPr>
              <w:jc w:val="both"/>
              <w:rPr>
                <w:sz w:val="18"/>
                <w:szCs w:val="18"/>
                <w:lang w:val="es-PE"/>
              </w:rPr>
            </w:pPr>
            <w:r w:rsidRPr="00FD6947">
              <w:rPr>
                <w:rFonts w:ascii="Arial" w:hAnsi="Arial" w:cs="Arial"/>
              </w:rPr>
              <w:t xml:space="preserve">Debemos ingresar a la siguiente url: </w:t>
            </w:r>
            <w:hyperlink r:id="rId14" w:history="1">
              <w:r w:rsidRPr="00FD6947">
                <w:rPr>
                  <w:rStyle w:val="Hipervnculo"/>
                  <w:rFonts w:ascii="Arial" w:hAnsi="Arial" w:cs="Arial"/>
                </w:rPr>
                <w:t>https://play.google.com/apps/publish</w:t>
              </w:r>
            </w:hyperlink>
            <w:r w:rsidRPr="00FD6947">
              <w:rPr>
                <w:rFonts w:ascii="Arial" w:hAnsi="Arial" w:cs="Arial"/>
              </w:rPr>
              <w:t xml:space="preserve"> e iniciar sesión con las credenciales de Google (cuenta Gmail).</w:t>
            </w:r>
          </w:p>
        </w:tc>
      </w:tr>
      <w:tr w:rsidR="006E1585" w14:paraId="361AA6B4" w14:textId="77777777" w:rsidTr="001D450E">
        <w:tc>
          <w:tcPr>
            <w:tcW w:w="614" w:type="dxa"/>
            <w:vAlign w:val="center"/>
          </w:tcPr>
          <w:p w14:paraId="172A16A7" w14:textId="385BEBF0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FD6947">
              <w:rPr>
                <w:rFonts w:ascii="Arial" w:hAnsi="Arial" w:cs="Arial"/>
                <w:b/>
                <w:bCs w:val="0"/>
              </w:rPr>
              <w:t>2</w:t>
            </w:r>
          </w:p>
        </w:tc>
        <w:tc>
          <w:tcPr>
            <w:tcW w:w="7561" w:type="dxa"/>
            <w:vAlign w:val="center"/>
          </w:tcPr>
          <w:p w14:paraId="01DA7DD9" w14:textId="2AC561E0" w:rsidR="006E1585" w:rsidRPr="00027C45" w:rsidRDefault="006E1585" w:rsidP="006E1585">
            <w:pPr>
              <w:jc w:val="both"/>
              <w:rPr>
                <w:sz w:val="18"/>
                <w:szCs w:val="18"/>
              </w:rPr>
            </w:pPr>
            <w:r w:rsidRPr="00FD6947">
              <w:rPr>
                <w:rFonts w:ascii="Arial" w:hAnsi="Arial" w:cs="Arial"/>
              </w:rPr>
              <w:t>Generar una nueva publicación: Debemos dirigirnos a “</w:t>
            </w:r>
            <w:r w:rsidRPr="00FD6947">
              <w:rPr>
                <w:rFonts w:ascii="Arial" w:hAnsi="Arial" w:cs="Arial"/>
                <w:b/>
              </w:rPr>
              <w:t>PUBLICAR UNA NUEVA APLICACIÓN DE ANDROID EN GOOGLE PLAY</w:t>
            </w:r>
            <w:r w:rsidRPr="00FD6947">
              <w:rPr>
                <w:rFonts w:ascii="Arial" w:hAnsi="Arial" w:cs="Arial"/>
              </w:rPr>
              <w:t>”</w:t>
            </w:r>
          </w:p>
        </w:tc>
      </w:tr>
      <w:tr w:rsidR="006E1585" w14:paraId="5E2AF2E7" w14:textId="77777777" w:rsidTr="001D450E">
        <w:tc>
          <w:tcPr>
            <w:tcW w:w="614" w:type="dxa"/>
            <w:vAlign w:val="center"/>
          </w:tcPr>
          <w:p w14:paraId="66C48865" w14:textId="077C04EC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FD6947">
              <w:rPr>
                <w:rFonts w:ascii="Arial" w:hAnsi="Arial" w:cs="Arial"/>
                <w:b/>
                <w:bCs w:val="0"/>
              </w:rPr>
              <w:t>3</w:t>
            </w:r>
          </w:p>
        </w:tc>
        <w:tc>
          <w:tcPr>
            <w:tcW w:w="7561" w:type="dxa"/>
            <w:vAlign w:val="center"/>
          </w:tcPr>
          <w:p w14:paraId="1CB17039" w14:textId="3BD57553" w:rsidR="006E1585" w:rsidRDefault="006E1585" w:rsidP="006E1585">
            <w:pPr>
              <w:jc w:val="both"/>
              <w:rPr>
                <w:sz w:val="18"/>
                <w:szCs w:val="18"/>
              </w:rPr>
            </w:pPr>
            <w:r w:rsidRPr="00FD6947">
              <w:rPr>
                <w:rFonts w:ascii="Arial" w:hAnsi="Arial" w:cs="Arial"/>
              </w:rPr>
              <w:t>seleccionar “</w:t>
            </w:r>
            <w:r w:rsidRPr="00FD6947">
              <w:rPr>
                <w:rFonts w:ascii="Arial" w:hAnsi="Arial" w:cs="Arial"/>
                <w:b/>
              </w:rPr>
              <w:t>Crear una aplicación</w:t>
            </w:r>
            <w:r w:rsidRPr="00FD6947">
              <w:rPr>
                <w:rFonts w:ascii="Arial" w:hAnsi="Arial" w:cs="Arial"/>
              </w:rPr>
              <w:t>” (Indicar el idioma predeterminado e ingresar el nombre con el cual será expuesta en el store)</w:t>
            </w:r>
          </w:p>
        </w:tc>
      </w:tr>
      <w:tr w:rsidR="006E1585" w14:paraId="0328E1E0" w14:textId="77777777" w:rsidTr="001D450E">
        <w:tc>
          <w:tcPr>
            <w:tcW w:w="614" w:type="dxa"/>
            <w:vAlign w:val="center"/>
          </w:tcPr>
          <w:p w14:paraId="377A1C10" w14:textId="12CD5174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FD6947">
              <w:rPr>
                <w:rFonts w:ascii="Arial" w:hAnsi="Arial" w:cs="Arial"/>
                <w:b/>
                <w:bCs w:val="0"/>
              </w:rPr>
              <w:t>4</w:t>
            </w:r>
          </w:p>
        </w:tc>
        <w:tc>
          <w:tcPr>
            <w:tcW w:w="7561" w:type="dxa"/>
            <w:vAlign w:val="center"/>
          </w:tcPr>
          <w:p w14:paraId="065EEFF9" w14:textId="69BA9AAB" w:rsidR="006E1585" w:rsidRPr="00715B8D" w:rsidRDefault="006E1585" w:rsidP="006E1585">
            <w:pPr>
              <w:rPr>
                <w:rFonts w:ascii="Calibri" w:hAnsi="Calibri" w:cs="Calibri"/>
                <w:bCs w:val="0"/>
                <w:szCs w:val="22"/>
                <w:lang w:eastAsia="es-PE"/>
              </w:rPr>
            </w:pPr>
            <w:r w:rsidRPr="00FD6947">
              <w:rPr>
                <w:rFonts w:ascii="Arial" w:hAnsi="Arial" w:cs="Arial"/>
              </w:rPr>
              <w:t xml:space="preserve">Con el paso anterior se creará el </w:t>
            </w:r>
            <w:proofErr w:type="spellStart"/>
            <w:r w:rsidRPr="00FD6947">
              <w:rPr>
                <w:rFonts w:ascii="Arial" w:hAnsi="Arial" w:cs="Arial"/>
              </w:rPr>
              <w:t>dashboard</w:t>
            </w:r>
            <w:proofErr w:type="spellEnd"/>
            <w:r w:rsidRPr="00FD6947">
              <w:rPr>
                <w:rFonts w:ascii="Arial" w:hAnsi="Arial" w:cs="Arial"/>
              </w:rPr>
              <w:t xml:space="preserve"> de la </w:t>
            </w:r>
            <w:proofErr w:type="gramStart"/>
            <w:r w:rsidRPr="00FD6947">
              <w:rPr>
                <w:rFonts w:ascii="Arial" w:hAnsi="Arial" w:cs="Arial"/>
              </w:rPr>
              <w:t>app</w:t>
            </w:r>
            <w:proofErr w:type="gramEnd"/>
            <w:r w:rsidRPr="00FD6947">
              <w:rPr>
                <w:rFonts w:ascii="Arial" w:hAnsi="Arial" w:cs="Arial"/>
              </w:rPr>
              <w:t xml:space="preserve"> y procederemos a configurar la ficha de visualización del </w:t>
            </w:r>
            <w:proofErr w:type="spellStart"/>
            <w:r w:rsidRPr="00FD6947">
              <w:rPr>
                <w:rFonts w:ascii="Arial" w:hAnsi="Arial" w:cs="Arial"/>
              </w:rPr>
              <w:t>play</w:t>
            </w:r>
            <w:proofErr w:type="spellEnd"/>
            <w:r w:rsidRPr="00FD6947">
              <w:rPr>
                <w:rFonts w:ascii="Arial" w:hAnsi="Arial" w:cs="Arial"/>
              </w:rPr>
              <w:t xml:space="preserve"> store y subir la app.</w:t>
            </w:r>
          </w:p>
        </w:tc>
      </w:tr>
      <w:tr w:rsidR="006E1585" w14:paraId="0A66FAE1" w14:textId="77777777" w:rsidTr="001D450E">
        <w:tc>
          <w:tcPr>
            <w:tcW w:w="614" w:type="dxa"/>
            <w:vAlign w:val="center"/>
          </w:tcPr>
          <w:p w14:paraId="526E0D9D" w14:textId="5BE087D4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FD6947">
              <w:rPr>
                <w:rFonts w:ascii="Arial" w:hAnsi="Arial" w:cs="Arial"/>
                <w:b/>
                <w:bCs w:val="0"/>
              </w:rPr>
              <w:t>5</w:t>
            </w:r>
          </w:p>
        </w:tc>
        <w:tc>
          <w:tcPr>
            <w:tcW w:w="7561" w:type="dxa"/>
            <w:vAlign w:val="center"/>
          </w:tcPr>
          <w:p w14:paraId="630D2590" w14:textId="4FC7C9C6" w:rsidR="006E1585" w:rsidRDefault="006E1585" w:rsidP="006E1585">
            <w:pPr>
              <w:jc w:val="both"/>
              <w:rPr>
                <w:sz w:val="18"/>
                <w:szCs w:val="18"/>
              </w:rPr>
            </w:pPr>
            <w:r w:rsidRPr="00FD6947">
              <w:rPr>
                <w:rFonts w:ascii="Arial" w:hAnsi="Arial" w:cs="Arial"/>
              </w:rPr>
              <w:t>Ubicarnos en</w:t>
            </w:r>
            <w:r w:rsidRPr="00FD6947">
              <w:rPr>
                <w:rFonts w:ascii="Arial" w:hAnsi="Arial" w:cs="Arial"/>
                <w:b/>
              </w:rPr>
              <w:t xml:space="preserve"> Presencia en Google Play Store,</w:t>
            </w:r>
            <w:r w:rsidRPr="00FD6947">
              <w:rPr>
                <w:rFonts w:ascii="Arial" w:hAnsi="Arial" w:cs="Arial"/>
              </w:rPr>
              <w:t xml:space="preserve"> hacer </w:t>
            </w:r>
            <w:proofErr w:type="gramStart"/>
            <w:r w:rsidRPr="00FD6947">
              <w:rPr>
                <w:rFonts w:ascii="Arial" w:hAnsi="Arial" w:cs="Arial"/>
              </w:rPr>
              <w:t>click</w:t>
            </w:r>
            <w:proofErr w:type="gramEnd"/>
            <w:r w:rsidRPr="00FD6947">
              <w:rPr>
                <w:rFonts w:ascii="Arial" w:hAnsi="Arial" w:cs="Arial"/>
              </w:rPr>
              <w:t xml:space="preserve"> en </w:t>
            </w:r>
            <w:r w:rsidRPr="00FD6947">
              <w:rPr>
                <w:rFonts w:ascii="Arial" w:hAnsi="Arial" w:cs="Arial"/>
                <w:b/>
              </w:rPr>
              <w:t>Ficha de Play Store</w:t>
            </w:r>
            <w:r w:rsidRPr="00FD6947">
              <w:rPr>
                <w:rFonts w:ascii="Arial" w:hAnsi="Arial" w:cs="Arial"/>
              </w:rPr>
              <w:t xml:space="preserve">, cargar los campos de información y presionar </w:t>
            </w:r>
            <w:r w:rsidRPr="00FD6947">
              <w:rPr>
                <w:rFonts w:ascii="Arial" w:hAnsi="Arial" w:cs="Arial"/>
                <w:b/>
              </w:rPr>
              <w:t>Enviar actualización/Guardar actualización</w:t>
            </w:r>
            <w:r w:rsidRPr="00FD6947">
              <w:rPr>
                <w:rFonts w:ascii="Arial" w:hAnsi="Arial" w:cs="Arial"/>
              </w:rPr>
              <w:t xml:space="preserve">. </w:t>
            </w:r>
          </w:p>
        </w:tc>
      </w:tr>
      <w:tr w:rsidR="006E1585" w14:paraId="1B1C3256" w14:textId="77777777" w:rsidTr="001D450E">
        <w:tc>
          <w:tcPr>
            <w:tcW w:w="614" w:type="dxa"/>
            <w:vAlign w:val="center"/>
          </w:tcPr>
          <w:p w14:paraId="59703976" w14:textId="6490CE3E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FD6947">
              <w:rPr>
                <w:rFonts w:ascii="Arial" w:hAnsi="Arial" w:cs="Arial"/>
                <w:b/>
                <w:bCs w:val="0"/>
              </w:rPr>
              <w:t>6</w:t>
            </w:r>
          </w:p>
        </w:tc>
        <w:tc>
          <w:tcPr>
            <w:tcW w:w="7561" w:type="dxa"/>
            <w:vAlign w:val="center"/>
          </w:tcPr>
          <w:p w14:paraId="415954EF" w14:textId="22451B42" w:rsidR="006E1585" w:rsidRDefault="006E1585" w:rsidP="006E1585">
            <w:pPr>
              <w:jc w:val="both"/>
              <w:rPr>
                <w:sz w:val="18"/>
                <w:szCs w:val="18"/>
              </w:rPr>
            </w:pPr>
            <w:r w:rsidRPr="00FD6947">
              <w:rPr>
                <w:rFonts w:ascii="Arial" w:hAnsi="Arial" w:cs="Arial"/>
              </w:rPr>
              <w:t xml:space="preserve">Ubicarnos en </w:t>
            </w:r>
            <w:r w:rsidRPr="00FD6947">
              <w:rPr>
                <w:rFonts w:ascii="Arial" w:hAnsi="Arial" w:cs="Arial"/>
                <w:b/>
              </w:rPr>
              <w:t xml:space="preserve">Gestión de Versiones </w:t>
            </w:r>
            <w:r w:rsidRPr="00FD6947">
              <w:rPr>
                <w:rFonts w:ascii="Arial" w:hAnsi="Arial" w:cs="Arial"/>
              </w:rPr>
              <w:t>para administrar nuevas versiones Beta, Alfa y de Producción.</w:t>
            </w:r>
          </w:p>
        </w:tc>
      </w:tr>
    </w:tbl>
    <w:p w14:paraId="36F07511" w14:textId="32439E69" w:rsidR="00977C67" w:rsidRDefault="00977C67" w:rsidP="00977C67">
      <w:pPr>
        <w:jc w:val="both"/>
        <w:rPr>
          <w:rFonts w:ascii="Arial" w:hAnsi="Arial" w:cs="Arial"/>
          <w:b/>
          <w:bCs w:val="0"/>
        </w:rPr>
      </w:pPr>
    </w:p>
    <w:p w14:paraId="3357ED32" w14:textId="5F8ACA96" w:rsidR="006E1585" w:rsidRPr="00B33C7F" w:rsidRDefault="006E1585" w:rsidP="006E1585">
      <w:pPr>
        <w:pStyle w:val="Prrafodelista"/>
        <w:numPr>
          <w:ilvl w:val="1"/>
          <w:numId w:val="31"/>
        </w:numPr>
        <w:jc w:val="both"/>
        <w:rPr>
          <w:rFonts w:ascii="Arial" w:hAnsi="Arial" w:cs="Arial"/>
          <w:b/>
          <w:bCs w:val="0"/>
          <w:lang w:val="es-PE"/>
        </w:rPr>
      </w:pPr>
      <w:r w:rsidRPr="006E1585">
        <w:rPr>
          <w:rFonts w:ascii="Arial" w:hAnsi="Arial" w:cs="Arial"/>
          <w:b/>
          <w:bCs w:val="0"/>
        </w:rPr>
        <w:t xml:space="preserve">Instalación del App Empresas en </w:t>
      </w:r>
      <w:proofErr w:type="spellStart"/>
      <w:r w:rsidRPr="006E1585">
        <w:rPr>
          <w:rFonts w:ascii="Arial" w:hAnsi="Arial" w:cs="Arial"/>
          <w:b/>
          <w:bCs w:val="0"/>
        </w:rPr>
        <w:t>AppStore</w:t>
      </w:r>
      <w:proofErr w:type="spellEnd"/>
      <w:r w:rsidRPr="006E1585">
        <w:rPr>
          <w:rFonts w:ascii="Arial" w:hAnsi="Arial" w:cs="Arial"/>
          <w:b/>
          <w:bCs w:val="0"/>
        </w:rPr>
        <w:t xml:space="preserve"> (</w:t>
      </w:r>
      <w:proofErr w:type="spellStart"/>
      <w:r w:rsidRPr="006E1585">
        <w:rPr>
          <w:rFonts w:ascii="Arial" w:hAnsi="Arial" w:cs="Arial"/>
          <w:b/>
          <w:bCs w:val="0"/>
        </w:rPr>
        <w:t>IOs</w:t>
      </w:r>
      <w:proofErr w:type="spellEnd"/>
      <w:r w:rsidRPr="006E1585">
        <w:rPr>
          <w:rFonts w:ascii="Arial" w:hAnsi="Arial" w:cs="Arial"/>
          <w:b/>
          <w:bCs w:val="0"/>
        </w:rPr>
        <w:t>)</w:t>
      </w:r>
    </w:p>
    <w:p w14:paraId="4F335355" w14:textId="77777777" w:rsidR="006E1585" w:rsidRPr="00804C44" w:rsidRDefault="006E1585" w:rsidP="006E1585">
      <w:pPr>
        <w:jc w:val="both"/>
        <w:rPr>
          <w:rFonts w:ascii="Arial" w:hAnsi="Arial" w:cs="Arial"/>
          <w:b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6E1585" w14:paraId="5461F474" w14:textId="77777777" w:rsidTr="000B5883">
        <w:tc>
          <w:tcPr>
            <w:tcW w:w="675" w:type="dxa"/>
          </w:tcPr>
          <w:p w14:paraId="7F10B83F" w14:textId="77777777" w:rsidR="006E1585" w:rsidRDefault="006E1585" w:rsidP="000B5883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3F7936F5" w14:textId="77777777" w:rsidR="006E1585" w:rsidRDefault="006E1585" w:rsidP="000B5883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8789" w:type="dxa"/>
          </w:tcPr>
          <w:p w14:paraId="283E2867" w14:textId="77777777" w:rsidR="006E1585" w:rsidRDefault="006E1585" w:rsidP="000B5883">
            <w:pPr>
              <w:rPr>
                <w:rFonts w:ascii="Arial" w:hAnsi="Arial" w:cs="Arial"/>
                <w:b/>
                <w:bCs w:val="0"/>
              </w:rPr>
            </w:pPr>
          </w:p>
          <w:p w14:paraId="73A0B143" w14:textId="77777777" w:rsidR="006E1585" w:rsidRDefault="006E1585" w:rsidP="000B5883">
            <w:pPr>
              <w:jc w:val="both"/>
              <w:rPr>
                <w:rStyle w:val="Hipervnculo"/>
                <w:u w:val="none"/>
              </w:rPr>
            </w:pPr>
            <w:r>
              <w:rPr>
                <w:szCs w:val="20"/>
              </w:rPr>
              <w:t xml:space="preserve">Debemos ingresar a la siguiente url: </w:t>
            </w:r>
            <w:hyperlink r:id="rId15" w:history="1">
              <w:r w:rsidRPr="001D2B5E">
                <w:rPr>
                  <w:rStyle w:val="Hipervnculo"/>
                  <w:szCs w:val="20"/>
                </w:rPr>
                <w:t>https://itunesconnect.apple.com</w:t>
              </w:r>
            </w:hyperlink>
            <w:r>
              <w:rPr>
                <w:szCs w:val="20"/>
              </w:rPr>
              <w:t xml:space="preserve"> e iniciar sesión con las credenciales de Apple ID</w:t>
            </w:r>
          </w:p>
          <w:p w14:paraId="76BD39DE" w14:textId="77777777" w:rsidR="006E1585" w:rsidRPr="00027C45" w:rsidRDefault="006E1585" w:rsidP="000B5883">
            <w:pPr>
              <w:jc w:val="both"/>
              <w:rPr>
                <w:sz w:val="18"/>
                <w:szCs w:val="18"/>
              </w:rPr>
            </w:pPr>
          </w:p>
        </w:tc>
      </w:tr>
      <w:tr w:rsidR="006E1585" w14:paraId="459661EE" w14:textId="77777777" w:rsidTr="000B5883">
        <w:tc>
          <w:tcPr>
            <w:tcW w:w="675" w:type="dxa"/>
          </w:tcPr>
          <w:p w14:paraId="4CEBFB41" w14:textId="77777777" w:rsidR="006E1585" w:rsidRDefault="006E1585" w:rsidP="000B5883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1412C2C9" w14:textId="77777777" w:rsidR="006E1585" w:rsidRDefault="006E1585" w:rsidP="000B5883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2</w:t>
            </w:r>
          </w:p>
        </w:tc>
        <w:tc>
          <w:tcPr>
            <w:tcW w:w="8789" w:type="dxa"/>
          </w:tcPr>
          <w:p w14:paraId="2EC74827" w14:textId="77777777" w:rsidR="006E1585" w:rsidRDefault="006E1585" w:rsidP="000B5883">
            <w:pPr>
              <w:rPr>
                <w:sz w:val="16"/>
                <w:szCs w:val="16"/>
              </w:rPr>
            </w:pPr>
          </w:p>
          <w:p w14:paraId="2E27BD50" w14:textId="77777777" w:rsidR="006E1585" w:rsidRPr="00F7157A" w:rsidRDefault="006E1585" w:rsidP="000B5883">
            <w:pPr>
              <w:widowControl w:val="0"/>
              <w:rPr>
                <w:sz w:val="16"/>
                <w:szCs w:val="16"/>
              </w:rPr>
            </w:pPr>
            <w:r>
              <w:rPr>
                <w:szCs w:val="20"/>
              </w:rPr>
              <w:t xml:space="preserve">Ingresar a la opción “Mis Apps”, hacer </w:t>
            </w:r>
            <w:proofErr w:type="gramStart"/>
            <w:r>
              <w:rPr>
                <w:szCs w:val="20"/>
              </w:rPr>
              <w:t>click</w:t>
            </w:r>
            <w:proofErr w:type="gramEnd"/>
            <w:r>
              <w:rPr>
                <w:szCs w:val="20"/>
              </w:rPr>
              <w:t xml:space="preserve"> en el símbolo “+”, elegir “</w:t>
            </w:r>
            <w:r>
              <w:rPr>
                <w:i/>
                <w:iCs/>
                <w:szCs w:val="20"/>
              </w:rPr>
              <w:t>Nueva App</w:t>
            </w:r>
            <w:r>
              <w:rPr>
                <w:szCs w:val="20"/>
              </w:rPr>
              <w:t>” y cargar la información principal</w:t>
            </w:r>
          </w:p>
        </w:tc>
      </w:tr>
      <w:tr w:rsidR="006E1585" w14:paraId="5E31E201" w14:textId="77777777" w:rsidTr="000B5883">
        <w:tc>
          <w:tcPr>
            <w:tcW w:w="675" w:type="dxa"/>
          </w:tcPr>
          <w:p w14:paraId="3537C652" w14:textId="77777777" w:rsidR="006E1585" w:rsidRDefault="006E1585" w:rsidP="000B5883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3</w:t>
            </w:r>
          </w:p>
        </w:tc>
        <w:tc>
          <w:tcPr>
            <w:tcW w:w="8789" w:type="dxa"/>
          </w:tcPr>
          <w:p w14:paraId="37C00FFB" w14:textId="77777777" w:rsidR="006E1585" w:rsidRDefault="006E1585" w:rsidP="000B5883">
            <w:pPr>
              <w:rPr>
                <w:sz w:val="18"/>
                <w:szCs w:val="18"/>
              </w:rPr>
            </w:pPr>
            <w:r>
              <w:rPr>
                <w:szCs w:val="20"/>
              </w:rPr>
              <w:t xml:space="preserve">Configurar los precios, disponibilidad, versión, </w:t>
            </w:r>
            <w:proofErr w:type="gramStart"/>
            <w:r>
              <w:rPr>
                <w:szCs w:val="20"/>
              </w:rPr>
              <w:t>contenido  y</w:t>
            </w:r>
            <w:proofErr w:type="gramEnd"/>
            <w:r>
              <w:rPr>
                <w:szCs w:val="20"/>
              </w:rPr>
              <w:t xml:space="preserve"> la información general del app.</w:t>
            </w:r>
          </w:p>
        </w:tc>
      </w:tr>
    </w:tbl>
    <w:p w14:paraId="6721032D" w14:textId="77777777" w:rsidR="006E1585" w:rsidRDefault="006E1585" w:rsidP="00977C67">
      <w:pPr>
        <w:jc w:val="both"/>
        <w:rPr>
          <w:rFonts w:ascii="Arial" w:hAnsi="Arial" w:cs="Arial"/>
          <w:b/>
          <w:bCs w:val="0"/>
        </w:rPr>
      </w:pPr>
    </w:p>
    <w:p w14:paraId="51541DA8" w14:textId="77777777" w:rsidR="00F23FA7" w:rsidRDefault="00F23FA7" w:rsidP="00F23FA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1C7E391" w14:textId="1CD92459" w:rsidR="00ED1214" w:rsidRDefault="00977C67" w:rsidP="006E158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Plan de </w:t>
      </w:r>
      <w:proofErr w:type="spellStart"/>
      <w:r>
        <w:rPr>
          <w:rFonts w:ascii="Arial" w:hAnsi="Arial" w:cs="Arial"/>
          <w:b/>
          <w:szCs w:val="20"/>
        </w:rPr>
        <w:t>Rollback</w:t>
      </w:r>
      <w:proofErr w:type="spellEnd"/>
    </w:p>
    <w:p w14:paraId="2C721C13" w14:textId="77777777" w:rsidR="00977C67" w:rsidRDefault="00977C67" w:rsidP="00ED1214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6E1585" w14:paraId="6361233D" w14:textId="77777777" w:rsidTr="00977C67">
        <w:tc>
          <w:tcPr>
            <w:tcW w:w="675" w:type="dxa"/>
          </w:tcPr>
          <w:p w14:paraId="30ABDC0C" w14:textId="6BBF252C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8789" w:type="dxa"/>
          </w:tcPr>
          <w:p w14:paraId="18CF4A46" w14:textId="1F020990" w:rsidR="006E1585" w:rsidRDefault="006E1585" w:rsidP="006E1585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Style w:val="Hipervnculo"/>
                <w:u w:val="none"/>
              </w:rPr>
              <w:t>Eliminar las versiones creadas.</w:t>
            </w:r>
          </w:p>
        </w:tc>
      </w:tr>
      <w:tr w:rsidR="00977C67" w14:paraId="7D1593AC" w14:textId="77777777" w:rsidTr="00977C67">
        <w:tc>
          <w:tcPr>
            <w:tcW w:w="675" w:type="dxa"/>
          </w:tcPr>
          <w:p w14:paraId="2091C3C3" w14:textId="66D52C6D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</w:tc>
        <w:tc>
          <w:tcPr>
            <w:tcW w:w="8789" w:type="dxa"/>
          </w:tcPr>
          <w:p w14:paraId="41DE0293" w14:textId="459E5950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</w:tc>
      </w:tr>
      <w:tr w:rsidR="00977C67" w14:paraId="7FD51529" w14:textId="77777777" w:rsidTr="00977C67">
        <w:tc>
          <w:tcPr>
            <w:tcW w:w="675" w:type="dxa"/>
          </w:tcPr>
          <w:p w14:paraId="3FCF1842" w14:textId="2343FF95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</w:tc>
        <w:tc>
          <w:tcPr>
            <w:tcW w:w="8789" w:type="dxa"/>
          </w:tcPr>
          <w:p w14:paraId="77B89911" w14:textId="6E43348D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</w:tc>
      </w:tr>
    </w:tbl>
    <w:p w14:paraId="2C99CCFE" w14:textId="77777777" w:rsidR="00977C67" w:rsidRPr="001679EE" w:rsidRDefault="00977C67" w:rsidP="00977C67">
      <w:pPr>
        <w:jc w:val="both"/>
        <w:rPr>
          <w:rFonts w:ascii="Arial" w:hAnsi="Arial" w:cs="Arial"/>
          <w:b/>
          <w:szCs w:val="20"/>
        </w:rPr>
      </w:pPr>
    </w:p>
    <w:p w14:paraId="2359F2EF" w14:textId="77777777" w:rsidR="00977C67" w:rsidRPr="00B21428" w:rsidRDefault="00977C67" w:rsidP="006E158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4CC97950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683FDEA2" w14:textId="77777777" w:rsidR="00977C67" w:rsidRDefault="00977C67" w:rsidP="00977C67">
      <w:pPr>
        <w:ind w:left="360"/>
        <w:jc w:val="both"/>
        <w:rPr>
          <w:rFonts w:ascii="Arial" w:hAnsi="Arial" w:cs="Arial"/>
          <w:b/>
        </w:rPr>
      </w:pPr>
    </w:p>
    <w:p w14:paraId="754CCE41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1E9198EA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52A401E1" w14:textId="2239FB56" w:rsidR="00977C67" w:rsidRPr="00B45E31" w:rsidRDefault="00977C67" w:rsidP="006E158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  <w:bCs w:val="0"/>
        </w:rPr>
        <w:object w:dxaOrig="225" w:dyaOrig="225" w14:anchorId="619CB8C5">
          <v:shape id="_x0000_i1069" type="#_x0000_t75" style="width:38pt;height:18pt" o:ole="">
            <v:imagedata r:id="rId16" o:title=""/>
          </v:shape>
          <w:control r:id="rId17" w:name="CheckBox12" w:shapeid="_x0000_i1069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546949D6">
          <v:shape id="_x0000_i1071" type="#_x0000_t75" style="width:45pt;height:19.5pt" o:ole="">
            <v:imagedata r:id="rId18" o:title=""/>
          </v:shape>
          <w:control r:id="rId19" w:name="CheckBox21" w:shapeid="_x0000_i1071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664282A3">
          <v:shape id="_x0000_i1073" type="#_x0000_t75" style="width:36.5pt;height:19.5pt" o:ole="">
            <v:imagedata r:id="rId20" o:title=""/>
          </v:shape>
          <w:control r:id="rId21" w:name="CheckBox31" w:shapeid="_x0000_i1073"/>
        </w:object>
      </w:r>
    </w:p>
    <w:p w14:paraId="78E8E967" w14:textId="77777777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1A4F1E5D" w14:textId="4C3D22C2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209A96A3">
          <v:shape id="_x0000_i1075" type="#_x0000_t75" style="width:117pt;height:18pt" o:ole="">
            <v:imagedata r:id="rId22" o:title=""/>
          </v:shape>
          <w:control r:id="rId23" w:name="CheckBox11" w:shapeid="_x0000_i1075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  <w:bCs w:val="0"/>
        </w:rPr>
        <w:object w:dxaOrig="225" w:dyaOrig="225" w14:anchorId="6591A283">
          <v:shape id="_x0000_i1077" type="#_x0000_t75" style="width:304.5pt;height:18pt" o:ole="">
            <v:imagedata r:id="rId24" o:title=""/>
          </v:shape>
          <w:control r:id="rId25" w:name="TextBox44" w:shapeid="_x0000_i1077"/>
        </w:object>
      </w:r>
    </w:p>
    <w:p w14:paraId="684C98B2" w14:textId="4741FA5C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F145761">
          <v:shape id="_x0000_i1079" type="#_x0000_t75" style="width:124pt;height:18pt" o:ole="">
            <v:imagedata r:id="rId26" o:title=""/>
          </v:shape>
          <w:control r:id="rId27" w:name="CheckBox111" w:shapeid="_x0000_i1079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  <w:bCs w:val="0"/>
        </w:rPr>
        <w:object w:dxaOrig="225" w:dyaOrig="225" w14:anchorId="6A68EB45">
          <v:shape id="_x0000_i1081" type="#_x0000_t75" style="width:304.5pt;height:18pt" o:ole="">
            <v:imagedata r:id="rId28" o:title=""/>
          </v:shape>
          <w:control r:id="rId29" w:name="TextBox43" w:shapeid="_x0000_i1081"/>
        </w:object>
      </w:r>
    </w:p>
    <w:p w14:paraId="5D8AC65E" w14:textId="686A3DEE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56169766">
          <v:shape id="_x0000_i1083" type="#_x0000_t75" style="width:132pt;height:18pt" o:ole="">
            <v:imagedata r:id="rId30" o:title=""/>
          </v:shape>
          <w:control r:id="rId31" w:name="CheckBox1111" w:shapeid="_x0000_i1083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  <w:bCs w:val="0"/>
        </w:rPr>
        <w:object w:dxaOrig="225" w:dyaOrig="225" w14:anchorId="3BBAFC05">
          <v:shape id="_x0000_i1085" type="#_x0000_t75" style="width:304.5pt;height:18pt" o:ole="">
            <v:imagedata r:id="rId32" o:title=""/>
          </v:shape>
          <w:control r:id="rId33" w:name="TextBox42" w:shapeid="_x0000_i1085"/>
        </w:object>
      </w:r>
    </w:p>
    <w:p w14:paraId="2FE8FEF5" w14:textId="561F59B8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0F632F1A">
          <v:shape id="_x0000_i1087" type="#_x0000_t75" style="width:148.5pt;height:18pt" o:ole="">
            <v:imagedata r:id="rId34" o:title=""/>
          </v:shape>
          <w:control r:id="rId35" w:name="CheckBox11111" w:shapeid="_x0000_i1087"/>
        </w:object>
      </w:r>
      <w:r w:rsidRPr="00B45E31">
        <w:rPr>
          <w:rFonts w:ascii="Arial" w:hAnsi="Arial" w:cs="Arial"/>
          <w:bCs w:val="0"/>
        </w:rPr>
        <w:object w:dxaOrig="225" w:dyaOrig="225" w14:anchorId="6B129F68">
          <v:shape id="_x0000_i1089" type="#_x0000_t75" style="width:304.5pt;height:18pt" o:ole="">
            <v:imagedata r:id="rId36" o:title=""/>
          </v:shape>
          <w:control r:id="rId37" w:name="TextBox41" w:shapeid="_x0000_i1089"/>
        </w:object>
      </w:r>
    </w:p>
    <w:p w14:paraId="1889CBAE" w14:textId="49B37507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447A4401">
          <v:shape id="_x0000_i1091" type="#_x0000_t75" style="width:148.5pt;height:18pt" o:ole="">
            <v:imagedata r:id="rId38" o:title=""/>
          </v:shape>
          <w:control r:id="rId39" w:name="CheckBox111111" w:shapeid="_x0000_i1091"/>
        </w:object>
      </w:r>
      <w:r w:rsidRPr="008B3A92">
        <w:rPr>
          <w:rFonts w:ascii="Arial" w:hAnsi="Arial" w:cs="Arial"/>
          <w:bCs w:val="0"/>
        </w:rPr>
        <w:object w:dxaOrig="225" w:dyaOrig="225" w14:anchorId="218FB182">
          <v:shape id="_x0000_i1093" type="#_x0000_t75" style="width:304.5pt;height:18pt" o:ole="">
            <v:imagedata r:id="rId40" o:title=""/>
          </v:shape>
          <w:control r:id="rId41" w:name="TextBox4" w:shapeid="_x0000_i1093"/>
        </w:object>
      </w:r>
    </w:p>
    <w:p w14:paraId="7957A168" w14:textId="65FD69C5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bCs w:val="0"/>
          <w:highlight w:val="yellow"/>
        </w:rPr>
        <w:object w:dxaOrig="225" w:dyaOrig="225" w14:anchorId="20998538">
          <v:shape id="_x0000_i1095" type="#_x0000_t75" style="width:148.5pt;height:18pt" o:ole="">
            <v:imagedata r:id="rId42" o:title=""/>
          </v:shape>
          <w:control r:id="rId43" w:name="CheckBox11111111" w:shapeid="_x0000_i1095"/>
        </w:object>
      </w:r>
      <w:r w:rsidRPr="008B3A92">
        <w:rPr>
          <w:rFonts w:ascii="Arial" w:hAnsi="Arial" w:cs="Arial"/>
          <w:bCs w:val="0"/>
        </w:rPr>
        <w:object w:dxaOrig="225" w:dyaOrig="225" w14:anchorId="3C9889A3">
          <v:shape id="_x0000_i1097" type="#_x0000_t75" style="width:304.5pt;height:18pt" o:ole="">
            <v:imagedata r:id="rId36" o:title=""/>
          </v:shape>
          <w:control r:id="rId44" w:name="TextBox451" w:shapeid="_x0000_i1097"/>
        </w:object>
      </w:r>
    </w:p>
    <w:p w14:paraId="31D812C3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9547F9B" w14:textId="77777777" w:rsidR="00977C67" w:rsidRPr="00D01A63" w:rsidRDefault="00977C67" w:rsidP="006E158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49B04310" w14:textId="0A46AEAC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42E51951">
          <v:shape id="_x0000_i1099" type="#_x0000_t75" style="width:445pt;height:18pt" o:ole="">
            <v:imagedata r:id="rId45" o:title=""/>
          </v:shape>
          <w:control r:id="rId46" w:name="TextBox2" w:shapeid="_x0000_i1099"/>
        </w:object>
      </w:r>
    </w:p>
    <w:p w14:paraId="0A0989EB" w14:textId="0F0EAAC0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6A090FDD">
          <v:shape id="_x0000_i1101" type="#_x0000_t75" style="width:444pt;height:18pt" o:ole="">
            <v:imagedata r:id="rId47" o:title=""/>
          </v:shape>
          <w:control r:id="rId48" w:name="TextBox3" w:shapeid="_x0000_i1101"/>
        </w:object>
      </w:r>
    </w:p>
    <w:p w14:paraId="2AFCAC54" w14:textId="0823BDBF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8B3A92">
        <w:rPr>
          <w:rFonts w:ascii="Arial" w:hAnsi="Arial" w:cs="Arial"/>
          <w:b/>
          <w:bCs w:val="0"/>
          <w:szCs w:val="20"/>
        </w:rPr>
        <w:object w:dxaOrig="225" w:dyaOrig="225" w14:anchorId="78B29083">
          <v:shape id="_x0000_i1103" type="#_x0000_t75" style="width:443.5pt;height:18pt" o:ole="">
            <v:imagedata r:id="rId49" o:title=""/>
          </v:shape>
          <w:control r:id="rId50" w:name="TextBox8" w:shapeid="_x0000_i1103"/>
        </w:object>
      </w:r>
    </w:p>
    <w:p w14:paraId="3A6BCF95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55076264" w14:textId="77777777" w:rsidR="00977C67" w:rsidRPr="00D7727C" w:rsidRDefault="00977C67" w:rsidP="006E158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Cs w:val="20"/>
        </w:rPr>
      </w:pPr>
      <w:r w:rsidRPr="00D7727C">
        <w:rPr>
          <w:rFonts w:ascii="Arial" w:hAnsi="Arial" w:cs="Arial"/>
          <w:b/>
          <w:szCs w:val="20"/>
        </w:rPr>
        <w:t xml:space="preserve">Conformidad y Autorizaciones. </w:t>
      </w:r>
    </w:p>
    <w:p w14:paraId="17567950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977C67" w:rsidRPr="00C977A2" w14:paraId="604CD734" w14:textId="77777777" w:rsidTr="00977C67">
        <w:trPr>
          <w:trHeight w:val="940"/>
        </w:trPr>
        <w:tc>
          <w:tcPr>
            <w:tcW w:w="2354" w:type="dxa"/>
            <w:tcBorders>
              <w:bottom w:val="single" w:sz="4" w:space="0" w:color="000000"/>
            </w:tcBorders>
            <w:shd w:val="clear" w:color="auto" w:fill="auto"/>
          </w:tcPr>
          <w:p w14:paraId="6B78A383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0E25D44D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5C4E3D40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4090B1B1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9FDAD4B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63EDCF7D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53DE5EC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22AA5DB6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5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D9D3D3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4BA03525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3B112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7EE8D3A8" w14:textId="77777777" w:rsidR="00977C67" w:rsidRDefault="00977C67" w:rsidP="00977C67">
      <w:pPr>
        <w:ind w:left="360"/>
        <w:jc w:val="both"/>
        <w:rPr>
          <w:rFonts w:ascii="Arial" w:hAnsi="Arial" w:cs="Arial"/>
          <w:b/>
        </w:rPr>
      </w:pPr>
    </w:p>
    <w:p w14:paraId="450CD834" w14:textId="77777777" w:rsidR="00977C67" w:rsidRPr="0066265D" w:rsidRDefault="00977C67" w:rsidP="00977C67">
      <w:pPr>
        <w:jc w:val="both"/>
        <w:rPr>
          <w:rFonts w:ascii="Arial" w:hAnsi="Arial" w:cs="Arial"/>
          <w:b/>
        </w:rPr>
      </w:pPr>
    </w:p>
    <w:sectPr w:rsidR="00977C67" w:rsidRPr="0066265D" w:rsidSect="00C041A8">
      <w:headerReference w:type="default" r:id="rId51"/>
      <w:footerReference w:type="default" r:id="rId5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13BA" w14:textId="77777777" w:rsidR="00D7727C" w:rsidRDefault="00D7727C" w:rsidP="00E465C3">
      <w:r>
        <w:separator/>
      </w:r>
    </w:p>
    <w:p w14:paraId="4ACBA19C" w14:textId="77777777" w:rsidR="00D7727C" w:rsidRDefault="00D7727C"/>
  </w:endnote>
  <w:endnote w:type="continuationSeparator" w:id="0">
    <w:p w14:paraId="04E0A292" w14:textId="77777777" w:rsidR="00D7727C" w:rsidRDefault="00D7727C" w:rsidP="00E465C3">
      <w:r>
        <w:continuationSeparator/>
      </w:r>
    </w:p>
    <w:p w14:paraId="38C968E6" w14:textId="77777777" w:rsidR="00D7727C" w:rsidRDefault="00D77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89F9" w14:textId="77777777" w:rsidR="00D7727C" w:rsidRDefault="00D7727C" w:rsidP="000A76E9">
    <w:pPr>
      <w:pStyle w:val="Piedepgina"/>
    </w:pPr>
    <w:r>
      <w:rPr>
        <w:noProof/>
        <w:color w:val="1F497D" w:themeColor="text2"/>
        <w:sz w:val="26"/>
        <w:szCs w:val="26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72449" wp14:editId="4177D332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8E1CD1" w14:textId="735A0917" w:rsidR="00D7727C" w:rsidRPr="000A76E9" w:rsidRDefault="00D7727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0048E7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1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72449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0288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088E1CD1" w14:textId="735A0917" w:rsidR="00D7727C" w:rsidRPr="000A76E9" w:rsidRDefault="00D7727C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0048E7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1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EDF45D" wp14:editId="3FC46D66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461A02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A5C52F" wp14:editId="0B8A81D5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88A79" w14:textId="77777777" w:rsidR="00D7727C" w:rsidRPr="00AE65CF" w:rsidRDefault="00D7727C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0A94F6B0" w14:textId="77777777" w:rsidR="00D7727C" w:rsidRPr="001A609F" w:rsidRDefault="00D7727C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A5C52F" id="_x0000_s1028" type="#_x0000_t202" style="position:absolute;margin-left:-49.95pt;margin-top:13.05pt;width:324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09688A79" w14:textId="77777777" w:rsidR="00D7727C" w:rsidRPr="00AE65CF" w:rsidRDefault="00D7727C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0A94F6B0" w14:textId="77777777" w:rsidR="00D7727C" w:rsidRPr="001A609F" w:rsidRDefault="00D7727C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3A6C4E2" w14:textId="77777777" w:rsidR="00D7727C" w:rsidRDefault="00D7727C">
    <w:pPr>
      <w:ind w:right="260"/>
      <w:rPr>
        <w:color w:val="0F243E" w:themeColor="text2" w:themeShade="80"/>
        <w:sz w:val="26"/>
        <w:szCs w:val="26"/>
      </w:rPr>
    </w:pPr>
  </w:p>
  <w:p w14:paraId="5FDC117A" w14:textId="77777777" w:rsidR="00D7727C" w:rsidRDefault="00D77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B084" w14:textId="77777777" w:rsidR="00D7727C" w:rsidRDefault="00D7727C" w:rsidP="00E465C3">
      <w:r>
        <w:separator/>
      </w:r>
    </w:p>
    <w:p w14:paraId="4E7D885A" w14:textId="77777777" w:rsidR="00D7727C" w:rsidRDefault="00D7727C"/>
  </w:footnote>
  <w:footnote w:type="continuationSeparator" w:id="0">
    <w:p w14:paraId="21DBC60A" w14:textId="77777777" w:rsidR="00D7727C" w:rsidRDefault="00D7727C" w:rsidP="00E465C3">
      <w:r>
        <w:continuationSeparator/>
      </w:r>
    </w:p>
    <w:p w14:paraId="07493305" w14:textId="77777777" w:rsidR="00D7727C" w:rsidRDefault="00D772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CEE5" w14:textId="77777777" w:rsidR="00D7727C" w:rsidRPr="001A609F" w:rsidRDefault="00D7727C" w:rsidP="00F14ADC">
    <w:pPr>
      <w:rPr>
        <w:sz w:val="32"/>
      </w:rPr>
    </w:pP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C914E5" wp14:editId="66336151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447BE41" id="4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C294F3E" wp14:editId="37D1F02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A36F44" w14:textId="77777777" w:rsidR="00D7727C" w:rsidRPr="00AE65CF" w:rsidRDefault="00D7727C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27F067F5" w14:textId="77777777" w:rsidR="00D7727C" w:rsidRPr="001A609F" w:rsidRDefault="00D7727C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294F3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5BA36F44" w14:textId="77777777" w:rsidR="00D7727C" w:rsidRPr="00AE65CF" w:rsidRDefault="00D7727C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27F067F5" w14:textId="77777777" w:rsidR="00D7727C" w:rsidRPr="001A609F" w:rsidRDefault="00D7727C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4144" behindDoc="0" locked="0" layoutInCell="1" allowOverlap="1" wp14:anchorId="0BF751A7" wp14:editId="2A0437B4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7ED9CB87" wp14:editId="046203C4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390288" w14:textId="77777777" w:rsidR="00D7727C" w:rsidRPr="00317748" w:rsidRDefault="00D7727C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9FC"/>
    <w:multiLevelType w:val="hybridMultilevel"/>
    <w:tmpl w:val="866206E6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BD6"/>
    <w:multiLevelType w:val="hybridMultilevel"/>
    <w:tmpl w:val="BF103D7E"/>
    <w:lvl w:ilvl="0" w:tplc="C346E34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85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DDD79E2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14AC4FD5"/>
    <w:multiLevelType w:val="hybridMultilevel"/>
    <w:tmpl w:val="71CC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523EC"/>
    <w:multiLevelType w:val="hybridMultilevel"/>
    <w:tmpl w:val="9E28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B49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B856C1D"/>
    <w:multiLevelType w:val="hybridMultilevel"/>
    <w:tmpl w:val="93A21332"/>
    <w:lvl w:ilvl="0" w:tplc="325C6C5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A3BAF"/>
    <w:multiLevelType w:val="multilevel"/>
    <w:tmpl w:val="AE3E0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8AF70C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0" w15:restartNumberingAfterBreak="0">
    <w:nsid w:val="2C5C11B4"/>
    <w:multiLevelType w:val="hybridMultilevel"/>
    <w:tmpl w:val="B62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584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2" w15:restartNumberingAfterBreak="0">
    <w:nsid w:val="307241E8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3" w15:restartNumberingAfterBreak="0">
    <w:nsid w:val="30FB4A9D"/>
    <w:multiLevelType w:val="hybridMultilevel"/>
    <w:tmpl w:val="521EB78A"/>
    <w:lvl w:ilvl="0" w:tplc="7C822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2A0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5" w15:restartNumberingAfterBreak="0">
    <w:nsid w:val="381821C5"/>
    <w:multiLevelType w:val="hybridMultilevel"/>
    <w:tmpl w:val="FAEA8BB0"/>
    <w:lvl w:ilvl="0" w:tplc="442A866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070"/>
    <w:multiLevelType w:val="hybridMultilevel"/>
    <w:tmpl w:val="8D0C792E"/>
    <w:lvl w:ilvl="0" w:tplc="49C09F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F0EBD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44F59EC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9" w15:restartNumberingAfterBreak="0">
    <w:nsid w:val="50191C1B"/>
    <w:multiLevelType w:val="hybridMultilevel"/>
    <w:tmpl w:val="A888EE36"/>
    <w:lvl w:ilvl="0" w:tplc="8E3E4FCC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7235E"/>
    <w:multiLevelType w:val="hybridMultilevel"/>
    <w:tmpl w:val="E7E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A4C"/>
    <w:multiLevelType w:val="hybridMultilevel"/>
    <w:tmpl w:val="DACA0A1A"/>
    <w:lvl w:ilvl="0" w:tplc="511E5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D7679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843E1"/>
    <w:multiLevelType w:val="multilevel"/>
    <w:tmpl w:val="B798BE10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Times New Roman" w:hAnsi="Verdana" w:cs="Tahom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Times New Roman" w:hAnsi="Verdana" w:cs="Tahom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Times New Roman" w:hAnsi="Verdana" w:cs="Tahom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Times New Roman" w:hAnsi="Verdana" w:cs="Tahom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Times New Roman" w:hAnsi="Verdana" w:cs="Tahom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Times New Roman" w:hAnsi="Verdana" w:cs="Tahoma" w:hint="default"/>
      </w:rPr>
    </w:lvl>
  </w:abstractNum>
  <w:abstractNum w:abstractNumId="24" w15:restartNumberingAfterBreak="0">
    <w:nsid w:val="5D013463"/>
    <w:multiLevelType w:val="multilevel"/>
    <w:tmpl w:val="F54036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C24E9B"/>
    <w:multiLevelType w:val="hybridMultilevel"/>
    <w:tmpl w:val="227E95FC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648B2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4D38D8"/>
    <w:multiLevelType w:val="hybridMultilevel"/>
    <w:tmpl w:val="DE527E64"/>
    <w:lvl w:ilvl="0" w:tplc="FA8C772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953BC"/>
    <w:multiLevelType w:val="hybridMultilevel"/>
    <w:tmpl w:val="05ACF04A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65CA4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28"/>
  </w:num>
  <w:num w:numId="4">
    <w:abstractNumId w:val="17"/>
  </w:num>
  <w:num w:numId="5">
    <w:abstractNumId w:val="2"/>
  </w:num>
  <w:num w:numId="6">
    <w:abstractNumId w:val="30"/>
  </w:num>
  <w:num w:numId="7">
    <w:abstractNumId w:val="11"/>
  </w:num>
  <w:num w:numId="8">
    <w:abstractNumId w:val="12"/>
  </w:num>
  <w:num w:numId="9">
    <w:abstractNumId w:val="29"/>
  </w:num>
  <w:num w:numId="10">
    <w:abstractNumId w:val="26"/>
  </w:num>
  <w:num w:numId="11">
    <w:abstractNumId w:val="22"/>
  </w:num>
  <w:num w:numId="12">
    <w:abstractNumId w:val="14"/>
  </w:num>
  <w:num w:numId="13">
    <w:abstractNumId w:val="9"/>
  </w:num>
  <w:num w:numId="14">
    <w:abstractNumId w:val="18"/>
  </w:num>
  <w:num w:numId="15">
    <w:abstractNumId w:val="3"/>
  </w:num>
  <w:num w:numId="16">
    <w:abstractNumId w:val="10"/>
  </w:num>
  <w:num w:numId="17">
    <w:abstractNumId w:val="25"/>
  </w:num>
  <w:num w:numId="18">
    <w:abstractNumId w:val="0"/>
  </w:num>
  <w:num w:numId="19">
    <w:abstractNumId w:val="20"/>
  </w:num>
  <w:num w:numId="20">
    <w:abstractNumId w:val="5"/>
  </w:num>
  <w:num w:numId="21">
    <w:abstractNumId w:val="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"/>
  </w:num>
  <w:num w:numId="25">
    <w:abstractNumId w:val="27"/>
  </w:num>
  <w:num w:numId="26">
    <w:abstractNumId w:val="19"/>
  </w:num>
  <w:num w:numId="27">
    <w:abstractNumId w:val="15"/>
  </w:num>
  <w:num w:numId="28">
    <w:abstractNumId w:val="16"/>
  </w:num>
  <w:num w:numId="29">
    <w:abstractNumId w:val="23"/>
  </w:num>
  <w:num w:numId="30">
    <w:abstractNumId w:val="7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07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27"/>
    <w:rsid w:val="000035C6"/>
    <w:rsid w:val="000048E7"/>
    <w:rsid w:val="0001035B"/>
    <w:rsid w:val="000112A6"/>
    <w:rsid w:val="00012A86"/>
    <w:rsid w:val="00012F11"/>
    <w:rsid w:val="00013315"/>
    <w:rsid w:val="00017304"/>
    <w:rsid w:val="000404D7"/>
    <w:rsid w:val="000447BC"/>
    <w:rsid w:val="000514DC"/>
    <w:rsid w:val="000668AA"/>
    <w:rsid w:val="00067BD7"/>
    <w:rsid w:val="00075A6A"/>
    <w:rsid w:val="00076915"/>
    <w:rsid w:val="00081B6B"/>
    <w:rsid w:val="00090040"/>
    <w:rsid w:val="0009221A"/>
    <w:rsid w:val="00096288"/>
    <w:rsid w:val="00097230"/>
    <w:rsid w:val="000973A9"/>
    <w:rsid w:val="000A05EC"/>
    <w:rsid w:val="000A0F2E"/>
    <w:rsid w:val="000A178B"/>
    <w:rsid w:val="000A34A9"/>
    <w:rsid w:val="000A4060"/>
    <w:rsid w:val="000A58CD"/>
    <w:rsid w:val="000A76E9"/>
    <w:rsid w:val="000B30C3"/>
    <w:rsid w:val="000B4FC3"/>
    <w:rsid w:val="000B684D"/>
    <w:rsid w:val="000B76A1"/>
    <w:rsid w:val="000C265C"/>
    <w:rsid w:val="000C5EDB"/>
    <w:rsid w:val="000D23CA"/>
    <w:rsid w:val="000D29F3"/>
    <w:rsid w:val="000D444E"/>
    <w:rsid w:val="000D64D6"/>
    <w:rsid w:val="000D7B2B"/>
    <w:rsid w:val="000E02C0"/>
    <w:rsid w:val="000E1454"/>
    <w:rsid w:val="000E4181"/>
    <w:rsid w:val="000F6341"/>
    <w:rsid w:val="00105AFA"/>
    <w:rsid w:val="0010793C"/>
    <w:rsid w:val="00114D8C"/>
    <w:rsid w:val="00115580"/>
    <w:rsid w:val="0012113A"/>
    <w:rsid w:val="00122888"/>
    <w:rsid w:val="00125CC2"/>
    <w:rsid w:val="00127C70"/>
    <w:rsid w:val="001301AC"/>
    <w:rsid w:val="001416DC"/>
    <w:rsid w:val="001436BF"/>
    <w:rsid w:val="00146054"/>
    <w:rsid w:val="0014695E"/>
    <w:rsid w:val="00150967"/>
    <w:rsid w:val="0015521E"/>
    <w:rsid w:val="00156F9E"/>
    <w:rsid w:val="00164FD5"/>
    <w:rsid w:val="001679EE"/>
    <w:rsid w:val="0017179E"/>
    <w:rsid w:val="00172513"/>
    <w:rsid w:val="001728B4"/>
    <w:rsid w:val="001738F4"/>
    <w:rsid w:val="00174715"/>
    <w:rsid w:val="001753EB"/>
    <w:rsid w:val="001769D7"/>
    <w:rsid w:val="001805CB"/>
    <w:rsid w:val="001840FB"/>
    <w:rsid w:val="001866B5"/>
    <w:rsid w:val="00191695"/>
    <w:rsid w:val="00192569"/>
    <w:rsid w:val="00192CEF"/>
    <w:rsid w:val="001943D2"/>
    <w:rsid w:val="001A17FC"/>
    <w:rsid w:val="001A1AE5"/>
    <w:rsid w:val="001A1F03"/>
    <w:rsid w:val="001A2300"/>
    <w:rsid w:val="001A2C75"/>
    <w:rsid w:val="001A34FC"/>
    <w:rsid w:val="001A3AD5"/>
    <w:rsid w:val="001A5A41"/>
    <w:rsid w:val="001B5B11"/>
    <w:rsid w:val="001B5EC8"/>
    <w:rsid w:val="001C6AA0"/>
    <w:rsid w:val="001C7728"/>
    <w:rsid w:val="001D7E0F"/>
    <w:rsid w:val="001E6994"/>
    <w:rsid w:val="001F3DE3"/>
    <w:rsid w:val="001F7DB8"/>
    <w:rsid w:val="00203416"/>
    <w:rsid w:val="00203539"/>
    <w:rsid w:val="002038F5"/>
    <w:rsid w:val="0020720D"/>
    <w:rsid w:val="00207542"/>
    <w:rsid w:val="002079CB"/>
    <w:rsid w:val="00207FF8"/>
    <w:rsid w:val="0021038D"/>
    <w:rsid w:val="00211015"/>
    <w:rsid w:val="002112B2"/>
    <w:rsid w:val="002137A2"/>
    <w:rsid w:val="00213CBA"/>
    <w:rsid w:val="00216106"/>
    <w:rsid w:val="0022097E"/>
    <w:rsid w:val="00223898"/>
    <w:rsid w:val="00234F6D"/>
    <w:rsid w:val="0023720F"/>
    <w:rsid w:val="00237A20"/>
    <w:rsid w:val="0024437C"/>
    <w:rsid w:val="00245722"/>
    <w:rsid w:val="002518F4"/>
    <w:rsid w:val="0025286B"/>
    <w:rsid w:val="00255CF3"/>
    <w:rsid w:val="002629EA"/>
    <w:rsid w:val="00262E89"/>
    <w:rsid w:val="00263D14"/>
    <w:rsid w:val="002646D5"/>
    <w:rsid w:val="002648C9"/>
    <w:rsid w:val="00267239"/>
    <w:rsid w:val="00271237"/>
    <w:rsid w:val="00277B35"/>
    <w:rsid w:val="00277E7B"/>
    <w:rsid w:val="0028341B"/>
    <w:rsid w:val="002931B7"/>
    <w:rsid w:val="002943FE"/>
    <w:rsid w:val="002A221F"/>
    <w:rsid w:val="002A6DF2"/>
    <w:rsid w:val="002A76B9"/>
    <w:rsid w:val="002B4026"/>
    <w:rsid w:val="002B44C1"/>
    <w:rsid w:val="002C22AD"/>
    <w:rsid w:val="002D18B5"/>
    <w:rsid w:val="002D38E7"/>
    <w:rsid w:val="002D536D"/>
    <w:rsid w:val="002D7A49"/>
    <w:rsid w:val="002E4171"/>
    <w:rsid w:val="002E4829"/>
    <w:rsid w:val="00301DC9"/>
    <w:rsid w:val="003064A9"/>
    <w:rsid w:val="003154F5"/>
    <w:rsid w:val="00317531"/>
    <w:rsid w:val="00317748"/>
    <w:rsid w:val="003211E6"/>
    <w:rsid w:val="00321C04"/>
    <w:rsid w:val="00331D3B"/>
    <w:rsid w:val="0033378C"/>
    <w:rsid w:val="00333977"/>
    <w:rsid w:val="003364D1"/>
    <w:rsid w:val="00337102"/>
    <w:rsid w:val="003412DE"/>
    <w:rsid w:val="00341DA1"/>
    <w:rsid w:val="00343FD7"/>
    <w:rsid w:val="0034468D"/>
    <w:rsid w:val="003503A6"/>
    <w:rsid w:val="00352A0E"/>
    <w:rsid w:val="00354B1E"/>
    <w:rsid w:val="003563FE"/>
    <w:rsid w:val="00371856"/>
    <w:rsid w:val="00371EE4"/>
    <w:rsid w:val="003746F2"/>
    <w:rsid w:val="00374CF7"/>
    <w:rsid w:val="00384225"/>
    <w:rsid w:val="0038551B"/>
    <w:rsid w:val="00393C26"/>
    <w:rsid w:val="00397C22"/>
    <w:rsid w:val="003A0FF5"/>
    <w:rsid w:val="003A2ECA"/>
    <w:rsid w:val="003A447B"/>
    <w:rsid w:val="003A5541"/>
    <w:rsid w:val="003A5D99"/>
    <w:rsid w:val="003B16FE"/>
    <w:rsid w:val="003C6841"/>
    <w:rsid w:val="003D11EE"/>
    <w:rsid w:val="003D4329"/>
    <w:rsid w:val="003D7328"/>
    <w:rsid w:val="003D7B34"/>
    <w:rsid w:val="003E3AD7"/>
    <w:rsid w:val="003F399C"/>
    <w:rsid w:val="003F4C86"/>
    <w:rsid w:val="00405AE0"/>
    <w:rsid w:val="00411B32"/>
    <w:rsid w:val="00411E17"/>
    <w:rsid w:val="00421F4B"/>
    <w:rsid w:val="0042310C"/>
    <w:rsid w:val="004246D3"/>
    <w:rsid w:val="00427B06"/>
    <w:rsid w:val="00437D11"/>
    <w:rsid w:val="00445D07"/>
    <w:rsid w:val="004474BB"/>
    <w:rsid w:val="004531DF"/>
    <w:rsid w:val="004538B2"/>
    <w:rsid w:val="00461246"/>
    <w:rsid w:val="00461299"/>
    <w:rsid w:val="004614C1"/>
    <w:rsid w:val="00461A3B"/>
    <w:rsid w:val="004627C7"/>
    <w:rsid w:val="0046490F"/>
    <w:rsid w:val="00465510"/>
    <w:rsid w:val="0047155D"/>
    <w:rsid w:val="00474644"/>
    <w:rsid w:val="00474C68"/>
    <w:rsid w:val="00475683"/>
    <w:rsid w:val="00476F10"/>
    <w:rsid w:val="0048322F"/>
    <w:rsid w:val="00491F52"/>
    <w:rsid w:val="00492146"/>
    <w:rsid w:val="00496C6C"/>
    <w:rsid w:val="004A0F3A"/>
    <w:rsid w:val="004A3397"/>
    <w:rsid w:val="004A70EF"/>
    <w:rsid w:val="004B420E"/>
    <w:rsid w:val="004C3B0A"/>
    <w:rsid w:val="004C3BAA"/>
    <w:rsid w:val="004D530D"/>
    <w:rsid w:val="004D5FB2"/>
    <w:rsid w:val="004E1B89"/>
    <w:rsid w:val="004F1191"/>
    <w:rsid w:val="004F14EE"/>
    <w:rsid w:val="004F3EE2"/>
    <w:rsid w:val="004F548C"/>
    <w:rsid w:val="00507ABD"/>
    <w:rsid w:val="00513662"/>
    <w:rsid w:val="00516FD0"/>
    <w:rsid w:val="00532D42"/>
    <w:rsid w:val="00533BAE"/>
    <w:rsid w:val="00533DEE"/>
    <w:rsid w:val="0054042A"/>
    <w:rsid w:val="005424E6"/>
    <w:rsid w:val="00543393"/>
    <w:rsid w:val="005434BB"/>
    <w:rsid w:val="00551324"/>
    <w:rsid w:val="00552FCD"/>
    <w:rsid w:val="0055401B"/>
    <w:rsid w:val="005553D1"/>
    <w:rsid w:val="00555DB7"/>
    <w:rsid w:val="0056069E"/>
    <w:rsid w:val="0056136D"/>
    <w:rsid w:val="0056294D"/>
    <w:rsid w:val="00564A04"/>
    <w:rsid w:val="00571E6B"/>
    <w:rsid w:val="00575AD1"/>
    <w:rsid w:val="00575FA8"/>
    <w:rsid w:val="00576B36"/>
    <w:rsid w:val="00581193"/>
    <w:rsid w:val="005820F5"/>
    <w:rsid w:val="005852C0"/>
    <w:rsid w:val="005A6C32"/>
    <w:rsid w:val="005B17C0"/>
    <w:rsid w:val="005B62ED"/>
    <w:rsid w:val="005B6AA3"/>
    <w:rsid w:val="005B746B"/>
    <w:rsid w:val="005C2303"/>
    <w:rsid w:val="005C7619"/>
    <w:rsid w:val="005D2302"/>
    <w:rsid w:val="005D23B6"/>
    <w:rsid w:val="005D51ED"/>
    <w:rsid w:val="005D5322"/>
    <w:rsid w:val="005E1514"/>
    <w:rsid w:val="005F37E6"/>
    <w:rsid w:val="005F7A80"/>
    <w:rsid w:val="006050ED"/>
    <w:rsid w:val="006062AC"/>
    <w:rsid w:val="00613CD8"/>
    <w:rsid w:val="00614531"/>
    <w:rsid w:val="0061532D"/>
    <w:rsid w:val="00615A8E"/>
    <w:rsid w:val="00616131"/>
    <w:rsid w:val="00617550"/>
    <w:rsid w:val="006219F9"/>
    <w:rsid w:val="00622557"/>
    <w:rsid w:val="00624FE2"/>
    <w:rsid w:val="00625786"/>
    <w:rsid w:val="0062604D"/>
    <w:rsid w:val="0063546C"/>
    <w:rsid w:val="006358A3"/>
    <w:rsid w:val="00635C17"/>
    <w:rsid w:val="006416C0"/>
    <w:rsid w:val="00642F7D"/>
    <w:rsid w:val="006444DB"/>
    <w:rsid w:val="00644E9E"/>
    <w:rsid w:val="00646AB4"/>
    <w:rsid w:val="00646BA3"/>
    <w:rsid w:val="00651B7F"/>
    <w:rsid w:val="00652891"/>
    <w:rsid w:val="00656CBC"/>
    <w:rsid w:val="0066265D"/>
    <w:rsid w:val="006644FB"/>
    <w:rsid w:val="00666B1D"/>
    <w:rsid w:val="00671460"/>
    <w:rsid w:val="00671BB5"/>
    <w:rsid w:val="006772CC"/>
    <w:rsid w:val="0068295E"/>
    <w:rsid w:val="00683E86"/>
    <w:rsid w:val="006842B1"/>
    <w:rsid w:val="00694273"/>
    <w:rsid w:val="00694D65"/>
    <w:rsid w:val="0069782D"/>
    <w:rsid w:val="006A09EF"/>
    <w:rsid w:val="006A1383"/>
    <w:rsid w:val="006A44A0"/>
    <w:rsid w:val="006B0867"/>
    <w:rsid w:val="006B3670"/>
    <w:rsid w:val="006C15ED"/>
    <w:rsid w:val="006C1CC4"/>
    <w:rsid w:val="006C25E7"/>
    <w:rsid w:val="006D01F1"/>
    <w:rsid w:val="006D2EC8"/>
    <w:rsid w:val="006E1396"/>
    <w:rsid w:val="006E1585"/>
    <w:rsid w:val="006E6136"/>
    <w:rsid w:val="006F7D91"/>
    <w:rsid w:val="00712EA0"/>
    <w:rsid w:val="00715B8D"/>
    <w:rsid w:val="007169CB"/>
    <w:rsid w:val="00717FB1"/>
    <w:rsid w:val="00721D37"/>
    <w:rsid w:val="0072456C"/>
    <w:rsid w:val="007251C4"/>
    <w:rsid w:val="00726591"/>
    <w:rsid w:val="00727CCE"/>
    <w:rsid w:val="00730FBA"/>
    <w:rsid w:val="00733062"/>
    <w:rsid w:val="007415E3"/>
    <w:rsid w:val="00743245"/>
    <w:rsid w:val="0074619F"/>
    <w:rsid w:val="00746676"/>
    <w:rsid w:val="007533B7"/>
    <w:rsid w:val="00753A99"/>
    <w:rsid w:val="007552C8"/>
    <w:rsid w:val="00756A8F"/>
    <w:rsid w:val="007613AC"/>
    <w:rsid w:val="0076151A"/>
    <w:rsid w:val="00761864"/>
    <w:rsid w:val="00763076"/>
    <w:rsid w:val="007645D8"/>
    <w:rsid w:val="00765508"/>
    <w:rsid w:val="007669BB"/>
    <w:rsid w:val="0077084D"/>
    <w:rsid w:val="00772AED"/>
    <w:rsid w:val="0078023D"/>
    <w:rsid w:val="0078162A"/>
    <w:rsid w:val="007816A0"/>
    <w:rsid w:val="007838C8"/>
    <w:rsid w:val="00783F12"/>
    <w:rsid w:val="007856FF"/>
    <w:rsid w:val="0079011B"/>
    <w:rsid w:val="00790796"/>
    <w:rsid w:val="00793988"/>
    <w:rsid w:val="007962A5"/>
    <w:rsid w:val="00797AA6"/>
    <w:rsid w:val="007A5712"/>
    <w:rsid w:val="007B1093"/>
    <w:rsid w:val="007B37AB"/>
    <w:rsid w:val="007B55CF"/>
    <w:rsid w:val="007B6316"/>
    <w:rsid w:val="007B6D41"/>
    <w:rsid w:val="007C092F"/>
    <w:rsid w:val="007C0D24"/>
    <w:rsid w:val="007C151D"/>
    <w:rsid w:val="007D1870"/>
    <w:rsid w:val="007D5B05"/>
    <w:rsid w:val="007D5E6B"/>
    <w:rsid w:val="007E68AD"/>
    <w:rsid w:val="007E77C0"/>
    <w:rsid w:val="007F1127"/>
    <w:rsid w:val="007F1A66"/>
    <w:rsid w:val="007F4748"/>
    <w:rsid w:val="007F5135"/>
    <w:rsid w:val="0080611B"/>
    <w:rsid w:val="00806A3B"/>
    <w:rsid w:val="00806BA4"/>
    <w:rsid w:val="0081294F"/>
    <w:rsid w:val="00815540"/>
    <w:rsid w:val="00826A4F"/>
    <w:rsid w:val="0083110B"/>
    <w:rsid w:val="00834478"/>
    <w:rsid w:val="008426B4"/>
    <w:rsid w:val="00842DB1"/>
    <w:rsid w:val="00843825"/>
    <w:rsid w:val="00845491"/>
    <w:rsid w:val="00846076"/>
    <w:rsid w:val="00846E41"/>
    <w:rsid w:val="00852DB1"/>
    <w:rsid w:val="008569E5"/>
    <w:rsid w:val="0086007A"/>
    <w:rsid w:val="008665D6"/>
    <w:rsid w:val="00874C13"/>
    <w:rsid w:val="00883687"/>
    <w:rsid w:val="00884001"/>
    <w:rsid w:val="00885A1E"/>
    <w:rsid w:val="00886BF9"/>
    <w:rsid w:val="00887ECB"/>
    <w:rsid w:val="00891FE4"/>
    <w:rsid w:val="008A58F1"/>
    <w:rsid w:val="008A755B"/>
    <w:rsid w:val="008B3A92"/>
    <w:rsid w:val="008B3C18"/>
    <w:rsid w:val="008B3C54"/>
    <w:rsid w:val="008B7201"/>
    <w:rsid w:val="008C59C0"/>
    <w:rsid w:val="008C732A"/>
    <w:rsid w:val="008D4844"/>
    <w:rsid w:val="008D6C02"/>
    <w:rsid w:val="008E14ED"/>
    <w:rsid w:val="008E4829"/>
    <w:rsid w:val="008E6C13"/>
    <w:rsid w:val="008E7C64"/>
    <w:rsid w:val="008F06A3"/>
    <w:rsid w:val="008F1448"/>
    <w:rsid w:val="008F19F2"/>
    <w:rsid w:val="008F2104"/>
    <w:rsid w:val="008F5138"/>
    <w:rsid w:val="00900C3F"/>
    <w:rsid w:val="009012E4"/>
    <w:rsid w:val="009023D2"/>
    <w:rsid w:val="00903F0A"/>
    <w:rsid w:val="00904B7B"/>
    <w:rsid w:val="00917407"/>
    <w:rsid w:val="00917E28"/>
    <w:rsid w:val="009233CF"/>
    <w:rsid w:val="009246E0"/>
    <w:rsid w:val="00925C51"/>
    <w:rsid w:val="00927DDC"/>
    <w:rsid w:val="00931789"/>
    <w:rsid w:val="009319FD"/>
    <w:rsid w:val="00931A21"/>
    <w:rsid w:val="00931B72"/>
    <w:rsid w:val="00943073"/>
    <w:rsid w:val="009440FA"/>
    <w:rsid w:val="00945EFD"/>
    <w:rsid w:val="00945FA8"/>
    <w:rsid w:val="00946E44"/>
    <w:rsid w:val="00950735"/>
    <w:rsid w:val="00951410"/>
    <w:rsid w:val="0095141C"/>
    <w:rsid w:val="0095279E"/>
    <w:rsid w:val="00956ACB"/>
    <w:rsid w:val="00956CEB"/>
    <w:rsid w:val="00962B02"/>
    <w:rsid w:val="009639DA"/>
    <w:rsid w:val="00965D99"/>
    <w:rsid w:val="00970A03"/>
    <w:rsid w:val="00970F9B"/>
    <w:rsid w:val="009721E3"/>
    <w:rsid w:val="009739A1"/>
    <w:rsid w:val="00974151"/>
    <w:rsid w:val="00977C67"/>
    <w:rsid w:val="009849E4"/>
    <w:rsid w:val="00992ACA"/>
    <w:rsid w:val="009965CB"/>
    <w:rsid w:val="009B5E57"/>
    <w:rsid w:val="009B635C"/>
    <w:rsid w:val="009B6E64"/>
    <w:rsid w:val="009C1DA2"/>
    <w:rsid w:val="009C7817"/>
    <w:rsid w:val="009D20E9"/>
    <w:rsid w:val="009D5ABF"/>
    <w:rsid w:val="009E5F38"/>
    <w:rsid w:val="00A015C1"/>
    <w:rsid w:val="00A0447C"/>
    <w:rsid w:val="00A0482D"/>
    <w:rsid w:val="00A15031"/>
    <w:rsid w:val="00A170D6"/>
    <w:rsid w:val="00A30F8B"/>
    <w:rsid w:val="00A32032"/>
    <w:rsid w:val="00A3269C"/>
    <w:rsid w:val="00A33A6A"/>
    <w:rsid w:val="00A37726"/>
    <w:rsid w:val="00A43459"/>
    <w:rsid w:val="00A44553"/>
    <w:rsid w:val="00A4461D"/>
    <w:rsid w:val="00A44858"/>
    <w:rsid w:val="00A45182"/>
    <w:rsid w:val="00A52CBB"/>
    <w:rsid w:val="00A559F2"/>
    <w:rsid w:val="00A57514"/>
    <w:rsid w:val="00A57823"/>
    <w:rsid w:val="00A72114"/>
    <w:rsid w:val="00A7247D"/>
    <w:rsid w:val="00A801A7"/>
    <w:rsid w:val="00A83160"/>
    <w:rsid w:val="00A9074A"/>
    <w:rsid w:val="00A92917"/>
    <w:rsid w:val="00A97199"/>
    <w:rsid w:val="00AA28AD"/>
    <w:rsid w:val="00AA2DDC"/>
    <w:rsid w:val="00AB175A"/>
    <w:rsid w:val="00AB2E66"/>
    <w:rsid w:val="00AB6FD7"/>
    <w:rsid w:val="00AD2214"/>
    <w:rsid w:val="00AD26D6"/>
    <w:rsid w:val="00AD766E"/>
    <w:rsid w:val="00AD7989"/>
    <w:rsid w:val="00AE3B32"/>
    <w:rsid w:val="00AE50DF"/>
    <w:rsid w:val="00AE73E2"/>
    <w:rsid w:val="00AF26D7"/>
    <w:rsid w:val="00B03EEF"/>
    <w:rsid w:val="00B055F0"/>
    <w:rsid w:val="00B05871"/>
    <w:rsid w:val="00B13445"/>
    <w:rsid w:val="00B13C98"/>
    <w:rsid w:val="00B15604"/>
    <w:rsid w:val="00B15778"/>
    <w:rsid w:val="00B15BE0"/>
    <w:rsid w:val="00B17228"/>
    <w:rsid w:val="00B21428"/>
    <w:rsid w:val="00B3368B"/>
    <w:rsid w:val="00B33C7F"/>
    <w:rsid w:val="00B42073"/>
    <w:rsid w:val="00B4334A"/>
    <w:rsid w:val="00B45CDD"/>
    <w:rsid w:val="00B46A3A"/>
    <w:rsid w:val="00B515E3"/>
    <w:rsid w:val="00B54D9E"/>
    <w:rsid w:val="00B54FDA"/>
    <w:rsid w:val="00B5585A"/>
    <w:rsid w:val="00B60223"/>
    <w:rsid w:val="00B60EA2"/>
    <w:rsid w:val="00B612B1"/>
    <w:rsid w:val="00B64F4C"/>
    <w:rsid w:val="00B7044A"/>
    <w:rsid w:val="00B72D1D"/>
    <w:rsid w:val="00B77735"/>
    <w:rsid w:val="00B87872"/>
    <w:rsid w:val="00B93E2D"/>
    <w:rsid w:val="00B94DE9"/>
    <w:rsid w:val="00BA1423"/>
    <w:rsid w:val="00BA1E9F"/>
    <w:rsid w:val="00BA2B6B"/>
    <w:rsid w:val="00BB1E8F"/>
    <w:rsid w:val="00BB22C3"/>
    <w:rsid w:val="00BC18BF"/>
    <w:rsid w:val="00BC582B"/>
    <w:rsid w:val="00BC6761"/>
    <w:rsid w:val="00BD0577"/>
    <w:rsid w:val="00BD24C7"/>
    <w:rsid w:val="00BE0313"/>
    <w:rsid w:val="00BE3504"/>
    <w:rsid w:val="00BF7723"/>
    <w:rsid w:val="00C01EBF"/>
    <w:rsid w:val="00C02B9B"/>
    <w:rsid w:val="00C041A8"/>
    <w:rsid w:val="00C06734"/>
    <w:rsid w:val="00C11449"/>
    <w:rsid w:val="00C1512B"/>
    <w:rsid w:val="00C21759"/>
    <w:rsid w:val="00C26615"/>
    <w:rsid w:val="00C27802"/>
    <w:rsid w:val="00C37BBD"/>
    <w:rsid w:val="00C436A4"/>
    <w:rsid w:val="00C454EE"/>
    <w:rsid w:val="00C4748F"/>
    <w:rsid w:val="00C50B27"/>
    <w:rsid w:val="00C53886"/>
    <w:rsid w:val="00C555DC"/>
    <w:rsid w:val="00C749C0"/>
    <w:rsid w:val="00C830A1"/>
    <w:rsid w:val="00C8343E"/>
    <w:rsid w:val="00C8458B"/>
    <w:rsid w:val="00C87258"/>
    <w:rsid w:val="00C900AE"/>
    <w:rsid w:val="00C95450"/>
    <w:rsid w:val="00C96C15"/>
    <w:rsid w:val="00C971FB"/>
    <w:rsid w:val="00C9792A"/>
    <w:rsid w:val="00CA13F6"/>
    <w:rsid w:val="00CA2624"/>
    <w:rsid w:val="00CA2F8E"/>
    <w:rsid w:val="00CA4B8B"/>
    <w:rsid w:val="00CA67FB"/>
    <w:rsid w:val="00CB0DDA"/>
    <w:rsid w:val="00CB13FB"/>
    <w:rsid w:val="00CB6616"/>
    <w:rsid w:val="00CC1CF1"/>
    <w:rsid w:val="00CC26BE"/>
    <w:rsid w:val="00CC3446"/>
    <w:rsid w:val="00CC428D"/>
    <w:rsid w:val="00CC6827"/>
    <w:rsid w:val="00CC70B1"/>
    <w:rsid w:val="00CD35AD"/>
    <w:rsid w:val="00CE7F17"/>
    <w:rsid w:val="00CF0B01"/>
    <w:rsid w:val="00CF17F0"/>
    <w:rsid w:val="00CF3A8B"/>
    <w:rsid w:val="00D02139"/>
    <w:rsid w:val="00D1001F"/>
    <w:rsid w:val="00D11D2D"/>
    <w:rsid w:val="00D2212C"/>
    <w:rsid w:val="00D26F13"/>
    <w:rsid w:val="00D274AB"/>
    <w:rsid w:val="00D30B54"/>
    <w:rsid w:val="00D322C4"/>
    <w:rsid w:val="00D412D2"/>
    <w:rsid w:val="00D4298C"/>
    <w:rsid w:val="00D42C66"/>
    <w:rsid w:val="00D45E45"/>
    <w:rsid w:val="00D47BF0"/>
    <w:rsid w:val="00D53181"/>
    <w:rsid w:val="00D5425D"/>
    <w:rsid w:val="00D55A3A"/>
    <w:rsid w:val="00D60A02"/>
    <w:rsid w:val="00D70738"/>
    <w:rsid w:val="00D722C3"/>
    <w:rsid w:val="00D771AF"/>
    <w:rsid w:val="00D7727C"/>
    <w:rsid w:val="00D8148B"/>
    <w:rsid w:val="00D9069E"/>
    <w:rsid w:val="00D919ED"/>
    <w:rsid w:val="00D91BE7"/>
    <w:rsid w:val="00D9292F"/>
    <w:rsid w:val="00D931C0"/>
    <w:rsid w:val="00D978DF"/>
    <w:rsid w:val="00DA0737"/>
    <w:rsid w:val="00DA1FD9"/>
    <w:rsid w:val="00DA50C2"/>
    <w:rsid w:val="00DA57FD"/>
    <w:rsid w:val="00DB27EF"/>
    <w:rsid w:val="00DB5155"/>
    <w:rsid w:val="00DB5164"/>
    <w:rsid w:val="00DB6735"/>
    <w:rsid w:val="00DC552C"/>
    <w:rsid w:val="00DC68ED"/>
    <w:rsid w:val="00DD220D"/>
    <w:rsid w:val="00DD31A4"/>
    <w:rsid w:val="00DE3485"/>
    <w:rsid w:val="00DE35C3"/>
    <w:rsid w:val="00DE6EAC"/>
    <w:rsid w:val="00DE7EBA"/>
    <w:rsid w:val="00DF3925"/>
    <w:rsid w:val="00DF4006"/>
    <w:rsid w:val="00DF58EE"/>
    <w:rsid w:val="00DF5E2A"/>
    <w:rsid w:val="00DF6904"/>
    <w:rsid w:val="00DF6AF1"/>
    <w:rsid w:val="00E0386B"/>
    <w:rsid w:val="00E046E8"/>
    <w:rsid w:val="00E1502C"/>
    <w:rsid w:val="00E15E10"/>
    <w:rsid w:val="00E17C36"/>
    <w:rsid w:val="00E20911"/>
    <w:rsid w:val="00E22393"/>
    <w:rsid w:val="00E272DA"/>
    <w:rsid w:val="00E30354"/>
    <w:rsid w:val="00E3137B"/>
    <w:rsid w:val="00E35C6A"/>
    <w:rsid w:val="00E36ADF"/>
    <w:rsid w:val="00E3792B"/>
    <w:rsid w:val="00E465C3"/>
    <w:rsid w:val="00E47C5D"/>
    <w:rsid w:val="00E516D0"/>
    <w:rsid w:val="00E519F2"/>
    <w:rsid w:val="00E52B00"/>
    <w:rsid w:val="00E54E2D"/>
    <w:rsid w:val="00E659A4"/>
    <w:rsid w:val="00E66C49"/>
    <w:rsid w:val="00E73071"/>
    <w:rsid w:val="00E73CF9"/>
    <w:rsid w:val="00E7509C"/>
    <w:rsid w:val="00E80629"/>
    <w:rsid w:val="00E80A30"/>
    <w:rsid w:val="00E83399"/>
    <w:rsid w:val="00E9770D"/>
    <w:rsid w:val="00EB3275"/>
    <w:rsid w:val="00EB39BD"/>
    <w:rsid w:val="00EB3F6E"/>
    <w:rsid w:val="00EB4520"/>
    <w:rsid w:val="00EC5D97"/>
    <w:rsid w:val="00ED1214"/>
    <w:rsid w:val="00ED2F41"/>
    <w:rsid w:val="00ED7C15"/>
    <w:rsid w:val="00EE0F6B"/>
    <w:rsid w:val="00EE6BAE"/>
    <w:rsid w:val="00F116E2"/>
    <w:rsid w:val="00F12366"/>
    <w:rsid w:val="00F124BF"/>
    <w:rsid w:val="00F13A52"/>
    <w:rsid w:val="00F14ADC"/>
    <w:rsid w:val="00F1713C"/>
    <w:rsid w:val="00F201FA"/>
    <w:rsid w:val="00F20878"/>
    <w:rsid w:val="00F20A80"/>
    <w:rsid w:val="00F22D9C"/>
    <w:rsid w:val="00F23FA7"/>
    <w:rsid w:val="00F24999"/>
    <w:rsid w:val="00F2519C"/>
    <w:rsid w:val="00F301B6"/>
    <w:rsid w:val="00F3275A"/>
    <w:rsid w:val="00F32D86"/>
    <w:rsid w:val="00F3742C"/>
    <w:rsid w:val="00F45525"/>
    <w:rsid w:val="00F46C27"/>
    <w:rsid w:val="00F541E1"/>
    <w:rsid w:val="00F57CA9"/>
    <w:rsid w:val="00F57F4C"/>
    <w:rsid w:val="00F60B6C"/>
    <w:rsid w:val="00F61C45"/>
    <w:rsid w:val="00F6253B"/>
    <w:rsid w:val="00F6646E"/>
    <w:rsid w:val="00F6669F"/>
    <w:rsid w:val="00F669F2"/>
    <w:rsid w:val="00F66AD3"/>
    <w:rsid w:val="00F67530"/>
    <w:rsid w:val="00F72FE4"/>
    <w:rsid w:val="00F74A8E"/>
    <w:rsid w:val="00F77D54"/>
    <w:rsid w:val="00F80A51"/>
    <w:rsid w:val="00F8249B"/>
    <w:rsid w:val="00F82D02"/>
    <w:rsid w:val="00F8615C"/>
    <w:rsid w:val="00F90260"/>
    <w:rsid w:val="00F911BF"/>
    <w:rsid w:val="00FA0104"/>
    <w:rsid w:val="00FA12D0"/>
    <w:rsid w:val="00FA42BA"/>
    <w:rsid w:val="00FA46E8"/>
    <w:rsid w:val="00FA49B1"/>
    <w:rsid w:val="00FA696F"/>
    <w:rsid w:val="00FB1201"/>
    <w:rsid w:val="00FB1410"/>
    <w:rsid w:val="00FB70CD"/>
    <w:rsid w:val="00FB7450"/>
    <w:rsid w:val="00FC778F"/>
    <w:rsid w:val="00FC7927"/>
    <w:rsid w:val="00FD24A8"/>
    <w:rsid w:val="00FD2807"/>
    <w:rsid w:val="00FD5243"/>
    <w:rsid w:val="00FE7AE0"/>
    <w:rsid w:val="00FF3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01"/>
    <o:shapelayout v:ext="edit">
      <o:idmap v:ext="edit" data="1"/>
    </o:shapelayout>
  </w:shapeDefaults>
  <w:decimalSymbol w:val="."/>
  <w:listSeparator w:val=","/>
  <w14:docId w14:val="7E978FA0"/>
  <w15:docId w15:val="{DF5C1EA4-AD51-4F67-B74B-4F9AD47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5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6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292F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9739A1"/>
    <w:rPr>
      <w:rFonts w:ascii="Calibri" w:eastAsiaTheme="minorHAnsi" w:hAnsi="Calibri" w:cs="Calibri"/>
      <w:bCs w:val="0"/>
      <w:sz w:val="22"/>
      <w:szCs w:val="22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C5D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0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serbiffilex64\Aseguramiento_Calidad_UAT\APP-BANCAMOVIL" TargetMode="Externa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control" Target="activeX/activeX14.xml"/><Relationship Id="rId21" Type="http://schemas.openxmlformats.org/officeDocument/2006/relationships/control" Target="activeX/activeX5.xml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50" Type="http://schemas.openxmlformats.org/officeDocument/2006/relationships/control" Target="activeX/activeX2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control" Target="activeX/activeX9.xml"/><Relationship Id="rId11" Type="http://schemas.openxmlformats.org/officeDocument/2006/relationships/control" Target="activeX/activeX2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control" Target="activeX/activeX13.xml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4.xml"/><Relationship Id="rId31" Type="http://schemas.openxmlformats.org/officeDocument/2006/relationships/control" Target="activeX/activeX10.xml"/><Relationship Id="rId44" Type="http://schemas.openxmlformats.org/officeDocument/2006/relationships/control" Target="activeX/activeX17.xm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play.google.com/apps/publish" TargetMode="External"/><Relationship Id="rId22" Type="http://schemas.openxmlformats.org/officeDocument/2006/relationships/image" Target="media/image6.wmf"/><Relationship Id="rId27" Type="http://schemas.openxmlformats.org/officeDocument/2006/relationships/control" Target="activeX/activeX8.xml"/><Relationship Id="rId30" Type="http://schemas.openxmlformats.org/officeDocument/2006/relationships/image" Target="media/image10.wmf"/><Relationship Id="rId35" Type="http://schemas.openxmlformats.org/officeDocument/2006/relationships/control" Target="activeX/activeX12.xml"/><Relationship Id="rId43" Type="http://schemas.openxmlformats.org/officeDocument/2006/relationships/control" Target="activeX/activeX16.xml"/><Relationship Id="rId48" Type="http://schemas.openxmlformats.org/officeDocument/2006/relationships/control" Target="activeX/activeX19.xml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\\serbiffilex64\Sistemas_Distribuidos\CarpetaPase\jgala\APP\TI-EA2023-12683\2024-14059\APP-BANCAMOVIL%20EMPRESA-01.00.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image" Target="media/image14.wmf"/><Relationship Id="rId46" Type="http://schemas.openxmlformats.org/officeDocument/2006/relationships/control" Target="activeX/activeX18.xml"/><Relationship Id="rId20" Type="http://schemas.openxmlformats.org/officeDocument/2006/relationships/image" Target="media/image5.wmf"/><Relationship Id="rId41" Type="http://schemas.openxmlformats.org/officeDocument/2006/relationships/control" Target="activeX/activeX15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unesconnect.apple.com" TargetMode="External"/><Relationship Id="rId23" Type="http://schemas.openxmlformats.org/officeDocument/2006/relationships/control" Target="activeX/activeX6.xml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6B6BD-1ED4-44CF-9EF4-EECA38E8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72</TotalTime>
  <Pages>3</Pages>
  <Words>760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4931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GALA, JUAN</cp:lastModifiedBy>
  <cp:revision>15</cp:revision>
  <cp:lastPrinted>2019-08-28T16:30:00Z</cp:lastPrinted>
  <dcterms:created xsi:type="dcterms:W3CDTF">2021-12-03T22:43:00Z</dcterms:created>
  <dcterms:modified xsi:type="dcterms:W3CDTF">2024-02-10T03:24:00Z</dcterms:modified>
</cp:coreProperties>
</file>