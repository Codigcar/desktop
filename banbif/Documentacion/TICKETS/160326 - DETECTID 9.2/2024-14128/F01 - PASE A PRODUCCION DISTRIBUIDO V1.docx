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72FA" w14:textId="5596D4FB" w:rsidR="00176376" w:rsidRPr="00D06891" w:rsidRDefault="001A2300" w:rsidP="000A76E9">
      <w:pPr>
        <w:jc w:val="both"/>
        <w:rPr>
          <w:rFonts w:ascii="Arial" w:hAnsi="Arial" w:cs="Arial"/>
          <w:lang w:val="pt-BR"/>
        </w:rPr>
      </w:pPr>
      <w:r w:rsidRPr="00D06891">
        <w:rPr>
          <w:rFonts w:ascii="Arial" w:hAnsi="Arial" w:cs="Arial"/>
          <w:lang w:val="pt-BR"/>
        </w:rPr>
        <w:t xml:space="preserve"> </w:t>
      </w:r>
      <w:r w:rsidR="00090040" w:rsidRPr="00D06891">
        <w:rPr>
          <w:rFonts w:ascii="Arial" w:hAnsi="Arial" w:cs="Arial"/>
          <w:lang w:val="pt-BR"/>
        </w:rPr>
        <w:t xml:space="preserve">Código de </w:t>
      </w:r>
      <w:r w:rsidR="00317748" w:rsidRPr="00D06891">
        <w:rPr>
          <w:rFonts w:ascii="Arial" w:hAnsi="Arial" w:cs="Arial"/>
          <w:lang w:val="pt-BR"/>
        </w:rPr>
        <w:t>Documento</w:t>
      </w:r>
      <w:r w:rsidR="005B36E4" w:rsidRPr="00D06891">
        <w:rPr>
          <w:rFonts w:ascii="Arial" w:hAnsi="Arial" w:cs="Arial"/>
          <w:lang w:val="pt-BR"/>
        </w:rPr>
        <w:t>:</w:t>
      </w:r>
      <w:r w:rsidR="00234FBE" w:rsidRPr="00D06891">
        <w:rPr>
          <w:rFonts w:ascii="Tahoma" w:hAnsi="Tahoma"/>
          <w:szCs w:val="20"/>
          <w:lang w:val="pt-BR"/>
        </w:rPr>
        <w:tab/>
      </w:r>
      <w:r w:rsidR="00234FBE" w:rsidRPr="00D06891">
        <w:rPr>
          <w:rFonts w:ascii="Arial" w:hAnsi="Arial" w:cs="Arial"/>
          <w:color w:val="002060"/>
          <w:szCs w:val="20"/>
          <w:lang w:val="pt-BR"/>
        </w:rPr>
        <w:t> </w:t>
      </w:r>
      <w:r w:rsidR="0036612B">
        <w:rPr>
          <w:rStyle w:val="ui-provider"/>
        </w:rPr>
        <w:t>160326</w:t>
      </w:r>
      <w:r w:rsidR="00176376" w:rsidRPr="00D06891">
        <w:rPr>
          <w:rFonts w:ascii="Arial" w:hAnsi="Arial" w:cs="Arial"/>
          <w:color w:val="002060"/>
          <w:szCs w:val="20"/>
          <w:lang w:val="pt-BR"/>
        </w:rPr>
        <w:t xml:space="preserve">    </w:t>
      </w:r>
      <w:r w:rsidR="00176376" w:rsidRPr="00D06891">
        <w:rPr>
          <w:rFonts w:ascii="Arial" w:hAnsi="Arial" w:cs="Arial"/>
          <w:color w:val="002060"/>
          <w:szCs w:val="20"/>
          <w:lang w:val="pt-BR"/>
        </w:rPr>
        <w:tab/>
      </w:r>
      <w:r w:rsidR="00176376" w:rsidRPr="00D06891">
        <w:rPr>
          <w:rFonts w:ascii="Arial" w:hAnsi="Arial" w:cs="Arial"/>
          <w:color w:val="002060"/>
          <w:szCs w:val="20"/>
          <w:lang w:val="pt-BR"/>
        </w:rPr>
        <w:tab/>
      </w:r>
      <w:r w:rsidR="00F14ADC" w:rsidRPr="00D06891">
        <w:rPr>
          <w:szCs w:val="20"/>
          <w:lang w:val="pt-BR"/>
        </w:rPr>
        <w:t>Nº PASE</w:t>
      </w:r>
      <w:r w:rsidR="00F14ADC" w:rsidRPr="00D06891">
        <w:rPr>
          <w:sz w:val="16"/>
          <w:szCs w:val="16"/>
          <w:lang w:val="pt-BR"/>
        </w:rPr>
        <w:t>:</w:t>
      </w:r>
      <w:r w:rsidR="005B36E4" w:rsidRPr="00217FE8">
        <w:rPr>
          <w:szCs w:val="20"/>
          <w:lang w:val="pt-BR"/>
        </w:rPr>
        <w:tab/>
      </w:r>
      <w:r w:rsidR="002E121D" w:rsidRPr="002E121D">
        <w:rPr>
          <w:rFonts w:ascii="Arial" w:hAnsi="Arial" w:cs="Arial"/>
          <w:b/>
          <w:color w:val="002060"/>
          <w:szCs w:val="20"/>
        </w:rPr>
        <w:t>202</w:t>
      </w:r>
      <w:r w:rsidR="0036612B">
        <w:rPr>
          <w:rFonts w:ascii="Arial" w:hAnsi="Arial" w:cs="Arial"/>
          <w:b/>
          <w:color w:val="002060"/>
          <w:szCs w:val="20"/>
        </w:rPr>
        <w:t>4-14128</w:t>
      </w:r>
    </w:p>
    <w:p w14:paraId="3510B58F" w14:textId="28D7BA06" w:rsidR="00FC778F" w:rsidRPr="00176376" w:rsidRDefault="001679EE" w:rsidP="000A76E9">
      <w:pPr>
        <w:jc w:val="both"/>
        <w:rPr>
          <w:rFonts w:ascii="Arial" w:hAnsi="Arial" w:cs="Arial"/>
          <w:color w:val="FFFF00"/>
        </w:rPr>
      </w:pPr>
      <w:r>
        <w:rPr>
          <w:rFonts w:ascii="Arial" w:hAnsi="Arial" w:cs="Arial"/>
          <w:szCs w:val="20"/>
        </w:rPr>
        <w:t xml:space="preserve">Desarrollado con Proveedor </w:t>
      </w:r>
      <w:r>
        <w:rPr>
          <w:rFonts w:ascii="Arial" w:hAnsi="Arial" w:cs="Arial"/>
          <w:szCs w:val="20"/>
        </w:rPr>
        <w:tab/>
        <w:t xml:space="preserve">   </w:t>
      </w:r>
      <w:r w:rsidR="00FC778F" w:rsidRPr="00B21428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object w:dxaOrig="225" w:dyaOrig="225" w14:anchorId="151C7D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4" type="#_x0000_t75" style="width:28pt;height:19.5pt" o:ole="">
            <v:imagedata r:id="rId8" o:title=""/>
          </v:shape>
          <w:control r:id="rId9" w:name="CheckBox6" w:shapeid="_x0000_i1114"/>
        </w:object>
      </w:r>
      <w:r>
        <w:rPr>
          <w:rFonts w:ascii="Arial" w:hAnsi="Arial" w:cs="Arial"/>
          <w:szCs w:val="20"/>
        </w:rPr>
        <w:t xml:space="preserve">     </w:t>
      </w:r>
      <w:r>
        <w:rPr>
          <w:rFonts w:ascii="Arial" w:hAnsi="Arial" w:cs="Arial"/>
          <w:szCs w:val="20"/>
        </w:rPr>
        <w:object w:dxaOrig="225" w:dyaOrig="225" w14:anchorId="00FE05A0">
          <v:shape id="_x0000_i1113" type="#_x0000_t75" style="width:33pt;height:19.5pt" o:ole="">
            <v:imagedata r:id="rId10" o:title=""/>
          </v:shape>
          <w:control r:id="rId11" w:name="CheckBox7" w:shapeid="_x0000_i1113"/>
        </w:object>
      </w:r>
    </w:p>
    <w:p w14:paraId="5D1202B8" w14:textId="77777777" w:rsidR="001679EE" w:rsidRDefault="001679EE" w:rsidP="00D919ED">
      <w:pPr>
        <w:jc w:val="both"/>
        <w:rPr>
          <w:rFonts w:ascii="Arial" w:hAnsi="Arial" w:cs="Arial"/>
          <w:b/>
        </w:rPr>
      </w:pPr>
    </w:p>
    <w:p w14:paraId="16FF2988" w14:textId="77777777" w:rsidR="000A76E9" w:rsidRPr="000A76E9" w:rsidRDefault="009B5E57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Datos Generales</w:t>
      </w:r>
      <w:r w:rsidR="00815540" w:rsidRPr="00B21428">
        <w:rPr>
          <w:rFonts w:ascii="Arial" w:hAnsi="Arial" w:cs="Arial"/>
          <w:b/>
          <w:szCs w:val="20"/>
        </w:rPr>
        <w:t xml:space="preserve">  </w:t>
      </w:r>
      <w:r w:rsidR="00815540" w:rsidRPr="00B21428">
        <w:rPr>
          <w:rFonts w:ascii="Arial" w:hAnsi="Arial" w:cs="Arial"/>
          <w:szCs w:val="20"/>
        </w:rPr>
        <w:tab/>
      </w:r>
    </w:p>
    <w:p w14:paraId="55E91455" w14:textId="77777777" w:rsidR="009B5E57" w:rsidRPr="00B21428" w:rsidRDefault="00815540" w:rsidP="000A76E9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  <w:r w:rsidRPr="00B21428">
        <w:rPr>
          <w:rFonts w:ascii="Arial" w:hAnsi="Arial" w:cs="Arial"/>
          <w:szCs w:val="20"/>
        </w:rPr>
        <w:tab/>
      </w:r>
    </w:p>
    <w:p w14:paraId="69BDD71F" w14:textId="6B91AC56" w:rsidR="007D00D6" w:rsidRPr="005553D1" w:rsidRDefault="007D00D6" w:rsidP="007D00D6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de Solicitud</w:t>
      </w:r>
      <w:r>
        <w:rPr>
          <w:rFonts w:ascii="Arial" w:hAnsi="Arial" w:cs="Arial"/>
          <w:szCs w:val="20"/>
        </w:rPr>
        <w:t xml:space="preserve"> Pase</w:t>
      </w:r>
      <w:r w:rsidRPr="005553D1">
        <w:rPr>
          <w:rFonts w:ascii="Arial" w:hAnsi="Arial" w:cs="Arial"/>
          <w:szCs w:val="20"/>
        </w:rPr>
        <w:t>___</w:t>
      </w:r>
      <w:r>
        <w:rPr>
          <w:rFonts w:ascii="Arial" w:hAnsi="Arial" w:cs="Arial"/>
          <w:szCs w:val="20"/>
        </w:rPr>
        <w:t>_</w:t>
      </w:r>
      <w:r w:rsidR="0036612B">
        <w:rPr>
          <w:rFonts w:ascii="Arial" w:hAnsi="Arial" w:cs="Arial"/>
          <w:szCs w:val="20"/>
          <w:u w:val="single"/>
        </w:rPr>
        <w:t>01</w:t>
      </w:r>
      <w:r w:rsidR="002E121D">
        <w:rPr>
          <w:rFonts w:ascii="Arial" w:hAnsi="Arial" w:cs="Arial"/>
          <w:szCs w:val="20"/>
          <w:u w:val="single"/>
        </w:rPr>
        <w:t>/0</w:t>
      </w:r>
      <w:r w:rsidR="0036612B">
        <w:rPr>
          <w:rFonts w:ascii="Arial" w:hAnsi="Arial" w:cs="Arial"/>
          <w:szCs w:val="20"/>
          <w:u w:val="single"/>
        </w:rPr>
        <w:t>3</w:t>
      </w:r>
      <w:r w:rsidR="002E121D">
        <w:rPr>
          <w:rFonts w:ascii="Arial" w:hAnsi="Arial" w:cs="Arial"/>
          <w:szCs w:val="20"/>
          <w:u w:val="single"/>
        </w:rPr>
        <w:t>/2023</w:t>
      </w:r>
      <w:r w:rsidRPr="005553D1">
        <w:rPr>
          <w:rFonts w:ascii="Arial" w:hAnsi="Arial" w:cs="Arial"/>
          <w:szCs w:val="20"/>
        </w:rPr>
        <w:t>_______ Analista Solicitante ___</w:t>
      </w:r>
      <w:r>
        <w:rPr>
          <w:rFonts w:ascii="Arial" w:hAnsi="Arial" w:cs="Arial"/>
          <w:szCs w:val="20"/>
        </w:rPr>
        <w:t>__</w:t>
      </w:r>
      <w:r w:rsidR="00CA5DE5">
        <w:rPr>
          <w:rFonts w:ascii="Arial" w:hAnsi="Arial" w:cs="Arial"/>
          <w:b/>
          <w:szCs w:val="20"/>
          <w:u w:val="single"/>
        </w:rPr>
        <w:t>Juan Gala</w:t>
      </w:r>
    </w:p>
    <w:p w14:paraId="32F29CB9" w14:textId="77777777" w:rsidR="007D00D6" w:rsidRDefault="007D00D6" w:rsidP="007D00D6">
      <w:pPr>
        <w:jc w:val="both"/>
        <w:rPr>
          <w:rFonts w:ascii="Arial" w:hAnsi="Arial" w:cs="Arial"/>
          <w:b/>
          <w:szCs w:val="20"/>
        </w:rPr>
      </w:pPr>
    </w:p>
    <w:p w14:paraId="20734498" w14:textId="576ABB9A" w:rsidR="007D00D6" w:rsidRPr="005553D1" w:rsidRDefault="007D00D6" w:rsidP="007D00D6">
      <w:pPr>
        <w:jc w:val="both"/>
        <w:rPr>
          <w:rFonts w:ascii="Arial" w:hAnsi="Arial" w:cs="Arial"/>
          <w:szCs w:val="20"/>
        </w:rPr>
      </w:pPr>
      <w:bookmarkStart w:id="0" w:name="OLE_LINK1"/>
      <w:bookmarkStart w:id="1" w:name="OLE_LINK2"/>
      <w:r w:rsidRPr="005553D1">
        <w:rPr>
          <w:rFonts w:ascii="Arial" w:hAnsi="Arial" w:cs="Arial"/>
          <w:szCs w:val="20"/>
        </w:rPr>
        <w:t>Usuario Final</w:t>
      </w:r>
      <w:r>
        <w:rPr>
          <w:rFonts w:ascii="Arial" w:hAnsi="Arial" w:cs="Arial"/>
          <w:szCs w:val="20"/>
        </w:rPr>
        <w:t>:</w:t>
      </w:r>
      <w:r w:rsidRPr="00B56BDF">
        <w:rPr>
          <w:rFonts w:ascii="Arial" w:hAnsi="Arial" w:cs="Arial"/>
          <w:szCs w:val="20"/>
        </w:rPr>
        <w:t xml:space="preserve"> _____</w:t>
      </w:r>
      <w:r w:rsidR="0036612B">
        <w:rPr>
          <w:rFonts w:ascii="Arial" w:hAnsi="Arial" w:cs="Arial"/>
          <w:b/>
          <w:szCs w:val="20"/>
          <w:u w:val="single"/>
        </w:rPr>
        <w:t>George Romain</w:t>
      </w:r>
      <w:r w:rsidR="00477437" w:rsidRPr="00B56BDF">
        <w:rPr>
          <w:rFonts w:ascii="Arial" w:hAnsi="Arial" w:cs="Arial"/>
          <w:szCs w:val="20"/>
        </w:rPr>
        <w:t xml:space="preserve"> </w:t>
      </w:r>
      <w:r w:rsidRPr="00B56BDF">
        <w:rPr>
          <w:rFonts w:ascii="Arial" w:hAnsi="Arial" w:cs="Arial"/>
          <w:szCs w:val="20"/>
        </w:rPr>
        <w:t>____</w:t>
      </w:r>
      <w:r w:rsidRPr="005553D1">
        <w:rPr>
          <w:rFonts w:ascii="Arial" w:hAnsi="Arial" w:cs="Arial"/>
          <w:szCs w:val="20"/>
        </w:rPr>
        <w:t xml:space="preserve"> Área Usuario Final</w:t>
      </w:r>
      <w:r>
        <w:rPr>
          <w:rFonts w:ascii="Arial" w:hAnsi="Arial" w:cs="Arial"/>
          <w:szCs w:val="20"/>
        </w:rPr>
        <w:t>:</w:t>
      </w:r>
      <w:r w:rsidR="005B36E4">
        <w:rPr>
          <w:rFonts w:ascii="Arial" w:hAnsi="Arial" w:cs="Arial"/>
          <w:szCs w:val="20"/>
        </w:rPr>
        <w:t xml:space="preserve"> _</w:t>
      </w:r>
      <w:r w:rsidR="00D06891">
        <w:rPr>
          <w:rFonts w:ascii="Arial" w:hAnsi="Arial" w:cs="Arial"/>
          <w:b/>
          <w:szCs w:val="20"/>
        </w:rPr>
        <w:t>Productos y servicios para empresas</w:t>
      </w:r>
      <w:r w:rsidR="006B6C13">
        <w:rPr>
          <w:rFonts w:ascii="Arial" w:hAnsi="Arial" w:cs="Arial"/>
          <w:szCs w:val="20"/>
        </w:rPr>
        <w:t>_</w:t>
      </w:r>
      <w:r>
        <w:rPr>
          <w:rFonts w:ascii="Arial" w:hAnsi="Arial" w:cs="Arial"/>
          <w:szCs w:val="20"/>
        </w:rPr>
        <w:t xml:space="preserve">__ </w:t>
      </w:r>
    </w:p>
    <w:bookmarkEnd w:id="0"/>
    <w:bookmarkEnd w:id="1"/>
    <w:p w14:paraId="011B3777" w14:textId="77777777" w:rsidR="007D00D6" w:rsidRDefault="007D00D6" w:rsidP="007D00D6">
      <w:pPr>
        <w:jc w:val="both"/>
        <w:rPr>
          <w:rFonts w:ascii="Arial" w:hAnsi="Arial" w:cs="Arial"/>
          <w:b/>
          <w:szCs w:val="20"/>
        </w:rPr>
      </w:pPr>
    </w:p>
    <w:p w14:paraId="0C2B8535" w14:textId="1345AA48" w:rsidR="007D00D6" w:rsidRPr="005553D1" w:rsidRDefault="007D00D6" w:rsidP="007D00D6">
      <w:pPr>
        <w:jc w:val="both"/>
        <w:rPr>
          <w:rFonts w:ascii="Arial" w:hAnsi="Arial" w:cs="Arial"/>
          <w:szCs w:val="20"/>
        </w:rPr>
      </w:pPr>
      <w:r w:rsidRPr="005553D1">
        <w:rPr>
          <w:rFonts w:ascii="Arial" w:hAnsi="Arial" w:cs="Arial"/>
          <w:szCs w:val="20"/>
        </w:rPr>
        <w:t>Fecha y Hora programa</w:t>
      </w:r>
      <w:r>
        <w:rPr>
          <w:rFonts w:ascii="Arial" w:hAnsi="Arial" w:cs="Arial"/>
          <w:szCs w:val="20"/>
        </w:rPr>
        <w:t>da</w:t>
      </w:r>
      <w:r w:rsidRPr="005553D1">
        <w:rPr>
          <w:rFonts w:ascii="Arial" w:hAnsi="Arial" w:cs="Arial"/>
          <w:szCs w:val="20"/>
        </w:rPr>
        <w:t xml:space="preserve"> de ejecución: ___</w:t>
      </w:r>
      <w:r w:rsidR="0036612B">
        <w:rPr>
          <w:rFonts w:ascii="Arial" w:hAnsi="Arial" w:cs="Arial"/>
          <w:szCs w:val="20"/>
          <w:u w:val="single"/>
        </w:rPr>
        <w:t>04</w:t>
      </w:r>
      <w:r w:rsidR="002E121D">
        <w:rPr>
          <w:rFonts w:ascii="Arial" w:hAnsi="Arial" w:cs="Arial"/>
          <w:szCs w:val="20"/>
          <w:u w:val="single"/>
        </w:rPr>
        <w:t>/0</w:t>
      </w:r>
      <w:r w:rsidR="0036612B">
        <w:rPr>
          <w:rFonts w:ascii="Arial" w:hAnsi="Arial" w:cs="Arial"/>
          <w:szCs w:val="20"/>
          <w:u w:val="single"/>
        </w:rPr>
        <w:t>3</w:t>
      </w:r>
      <w:r w:rsidR="002E121D">
        <w:rPr>
          <w:rFonts w:ascii="Arial" w:hAnsi="Arial" w:cs="Arial"/>
          <w:szCs w:val="20"/>
          <w:u w:val="single"/>
        </w:rPr>
        <w:t>/202</w:t>
      </w:r>
      <w:r w:rsidR="0036612B">
        <w:rPr>
          <w:rFonts w:ascii="Arial" w:hAnsi="Arial" w:cs="Arial"/>
          <w:szCs w:val="20"/>
          <w:u w:val="single"/>
        </w:rPr>
        <w:t>4</w:t>
      </w:r>
      <w:r w:rsidR="002E121D" w:rsidRPr="000D29F3">
        <w:rPr>
          <w:rFonts w:ascii="Arial" w:hAnsi="Arial" w:cs="Arial"/>
          <w:szCs w:val="20"/>
          <w:u w:val="single"/>
        </w:rPr>
        <w:t xml:space="preserve"> </w:t>
      </w:r>
      <w:r w:rsidR="002E121D">
        <w:rPr>
          <w:rFonts w:ascii="Arial" w:hAnsi="Arial" w:cs="Arial"/>
          <w:szCs w:val="20"/>
          <w:u w:val="single"/>
        </w:rPr>
        <w:t>05</w:t>
      </w:r>
      <w:r w:rsidR="002E121D" w:rsidRPr="000D29F3">
        <w:rPr>
          <w:rFonts w:ascii="Arial" w:hAnsi="Arial" w:cs="Arial"/>
          <w:szCs w:val="20"/>
          <w:u w:val="single"/>
        </w:rPr>
        <w:t>:</w:t>
      </w:r>
      <w:r w:rsidR="002E121D">
        <w:rPr>
          <w:rFonts w:ascii="Arial" w:hAnsi="Arial" w:cs="Arial"/>
          <w:szCs w:val="20"/>
          <w:u w:val="single"/>
        </w:rPr>
        <w:t>00</w:t>
      </w:r>
      <w:r w:rsidR="002E121D" w:rsidRPr="000D29F3">
        <w:rPr>
          <w:rFonts w:ascii="Arial" w:hAnsi="Arial" w:cs="Arial"/>
          <w:szCs w:val="20"/>
          <w:u w:val="single"/>
        </w:rPr>
        <w:t xml:space="preserve"> </w:t>
      </w:r>
      <w:r w:rsidR="002E121D">
        <w:rPr>
          <w:rFonts w:ascii="Arial" w:hAnsi="Arial" w:cs="Arial"/>
          <w:szCs w:val="20"/>
        </w:rPr>
        <w:t>am</w:t>
      </w:r>
      <w:r w:rsidR="002E121D" w:rsidRPr="005553D1">
        <w:rPr>
          <w:rFonts w:ascii="Arial" w:hAnsi="Arial" w:cs="Arial"/>
          <w:szCs w:val="20"/>
        </w:rPr>
        <w:t xml:space="preserve"> </w:t>
      </w:r>
      <w:r w:rsidRPr="005553D1">
        <w:rPr>
          <w:rFonts w:ascii="Arial" w:hAnsi="Arial" w:cs="Arial"/>
          <w:szCs w:val="20"/>
        </w:rPr>
        <w:t>__</w:t>
      </w:r>
      <w:r w:rsidR="001740FC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___________</w:t>
      </w:r>
      <w:r w:rsidRPr="005553D1">
        <w:rPr>
          <w:rFonts w:ascii="Arial" w:hAnsi="Arial" w:cs="Arial"/>
          <w:szCs w:val="20"/>
        </w:rPr>
        <w:t>_</w:t>
      </w:r>
      <w:r>
        <w:rPr>
          <w:rFonts w:ascii="Arial" w:hAnsi="Arial" w:cs="Arial"/>
          <w:szCs w:val="20"/>
        </w:rPr>
        <w:t>_</w:t>
      </w:r>
    </w:p>
    <w:p w14:paraId="7CA205D6" w14:textId="77777777" w:rsidR="007D00D6" w:rsidRDefault="007D00D6" w:rsidP="007D00D6">
      <w:pPr>
        <w:jc w:val="both"/>
        <w:rPr>
          <w:rFonts w:ascii="Arial" w:hAnsi="Arial" w:cs="Arial"/>
          <w:b/>
          <w:szCs w:val="20"/>
        </w:rPr>
      </w:pPr>
    </w:p>
    <w:p w14:paraId="6EC6E84D" w14:textId="531A8ADB" w:rsidR="007D00D6" w:rsidRDefault="007D00D6" w:rsidP="007D00D6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Nombre Proyecto: </w:t>
      </w:r>
      <w:r w:rsidR="005B36E4">
        <w:rPr>
          <w:rFonts w:ascii="Arial" w:hAnsi="Arial" w:cs="Arial"/>
          <w:szCs w:val="20"/>
        </w:rPr>
        <w:t>__</w:t>
      </w:r>
      <w:r w:rsidR="0036612B" w:rsidRPr="0036612B">
        <w:rPr>
          <w:rFonts w:ascii="Arial" w:hAnsi="Arial" w:cs="Arial"/>
          <w:szCs w:val="20"/>
        </w:rPr>
        <w:t xml:space="preserve">Enrolamiento Silencioso </w:t>
      </w:r>
      <w:proofErr w:type="spellStart"/>
      <w:r w:rsidR="0036612B" w:rsidRPr="0036612B">
        <w:rPr>
          <w:rFonts w:ascii="Arial" w:hAnsi="Arial" w:cs="Arial"/>
          <w:szCs w:val="20"/>
        </w:rPr>
        <w:t>DetectID</w:t>
      </w:r>
      <w:proofErr w:type="spellEnd"/>
      <w:r w:rsidR="0036612B" w:rsidRPr="0036612B">
        <w:rPr>
          <w:rFonts w:ascii="Arial" w:hAnsi="Arial" w:cs="Arial"/>
          <w:szCs w:val="20"/>
        </w:rPr>
        <w:t xml:space="preserve"> 8.1 a 9.2</w:t>
      </w:r>
      <w:r w:rsidR="00D06891" w:rsidRPr="00DA5E57">
        <w:rPr>
          <w:rFonts w:ascii="Arial" w:hAnsi="Arial" w:cs="Arial"/>
          <w:b/>
          <w:szCs w:val="20"/>
          <w:u w:val="single"/>
        </w:rPr>
        <w:t>____</w:t>
      </w:r>
      <w:r w:rsidR="006705C8" w:rsidRPr="00DA5E57">
        <w:rPr>
          <w:rFonts w:ascii="Arial" w:hAnsi="Arial" w:cs="Arial"/>
          <w:b/>
          <w:szCs w:val="20"/>
          <w:u w:val="single"/>
        </w:rPr>
        <w:t>______</w:t>
      </w:r>
    </w:p>
    <w:p w14:paraId="5FCAB673" w14:textId="77777777" w:rsidR="007D00D6" w:rsidRDefault="007D00D6" w:rsidP="007D00D6">
      <w:pPr>
        <w:jc w:val="both"/>
        <w:rPr>
          <w:rFonts w:ascii="Arial" w:hAnsi="Arial" w:cs="Arial"/>
          <w:szCs w:val="20"/>
        </w:rPr>
      </w:pPr>
    </w:p>
    <w:p w14:paraId="7EC649F1" w14:textId="115CC83D" w:rsidR="000A178B" w:rsidRDefault="007D00D6" w:rsidP="005D2302">
      <w:pPr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Nombre Empresa Proveedor:</w:t>
      </w:r>
      <w:r>
        <w:rPr>
          <w:rFonts w:ascii="Arial" w:hAnsi="Arial" w:cs="Arial"/>
          <w:szCs w:val="20"/>
        </w:rPr>
        <w:tab/>
      </w:r>
      <w:r w:rsidR="00594868">
        <w:rPr>
          <w:rFonts w:ascii="Arial" w:hAnsi="Arial" w:cs="Arial"/>
          <w:szCs w:val="20"/>
        </w:rPr>
        <w:t>___</w:t>
      </w:r>
      <w:r w:rsidR="000F67D5">
        <w:rPr>
          <w:rFonts w:ascii="Arial" w:hAnsi="Arial" w:cs="Arial"/>
          <w:szCs w:val="20"/>
          <w:u w:val="single"/>
        </w:rPr>
        <w:tab/>
      </w:r>
      <w:r w:rsidRPr="004F410E"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>Responsable Proveedor:</w:t>
      </w:r>
      <w:r w:rsidRPr="00E93AD2">
        <w:rPr>
          <w:rFonts w:ascii="Arial" w:hAnsi="Arial" w:cs="Arial"/>
          <w:szCs w:val="20"/>
          <w:u w:val="single"/>
        </w:rPr>
        <w:tab/>
      </w:r>
    </w:p>
    <w:p w14:paraId="180F9F89" w14:textId="77777777" w:rsidR="00BF7723" w:rsidRDefault="00BF7723" w:rsidP="005D2302">
      <w:pPr>
        <w:jc w:val="both"/>
        <w:rPr>
          <w:rFonts w:ascii="Arial" w:hAnsi="Arial" w:cs="Arial"/>
          <w:szCs w:val="20"/>
        </w:rPr>
      </w:pPr>
    </w:p>
    <w:p w14:paraId="2A67FD59" w14:textId="77777777" w:rsidR="00E93AD2" w:rsidRDefault="00E93AD2" w:rsidP="005D2302">
      <w:pPr>
        <w:jc w:val="both"/>
        <w:rPr>
          <w:rFonts w:ascii="Arial" w:hAnsi="Arial" w:cs="Arial"/>
          <w:szCs w:val="20"/>
        </w:rPr>
      </w:pPr>
    </w:p>
    <w:p w14:paraId="726F0A1C" w14:textId="25E2494C" w:rsidR="0066265D" w:rsidRPr="00B21428" w:rsidRDefault="00CF0B01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Información de la </w:t>
      </w:r>
      <w:r w:rsidR="006705C8" w:rsidRPr="00B21428">
        <w:rPr>
          <w:rFonts w:ascii="Arial" w:hAnsi="Arial" w:cs="Arial"/>
          <w:b/>
          <w:szCs w:val="20"/>
        </w:rPr>
        <w:t xml:space="preserve">Aplicación </w:t>
      </w:r>
      <w:r w:rsidR="006705C8" w:rsidRPr="00B21428">
        <w:rPr>
          <w:rFonts w:ascii="Arial" w:hAnsi="Arial" w:cs="Arial"/>
          <w:b/>
          <w:szCs w:val="20"/>
        </w:rPr>
        <w:tab/>
      </w:r>
      <w:r w:rsidR="00815540" w:rsidRPr="00B21428">
        <w:rPr>
          <w:rFonts w:ascii="Arial" w:hAnsi="Arial" w:cs="Arial"/>
          <w:b/>
          <w:szCs w:val="20"/>
        </w:rPr>
        <w:tab/>
      </w:r>
      <w:r w:rsidR="00815540" w:rsidRPr="00B21428">
        <w:rPr>
          <w:rFonts w:ascii="Arial" w:hAnsi="Arial" w:cs="Arial"/>
          <w:b/>
          <w:szCs w:val="20"/>
        </w:rPr>
        <w:tab/>
      </w:r>
      <w:r w:rsidR="0066265D" w:rsidRPr="00B21428">
        <w:rPr>
          <w:rFonts w:ascii="Arial" w:hAnsi="Arial" w:cs="Arial"/>
          <w:szCs w:val="20"/>
        </w:rPr>
        <w:t xml:space="preserve">Nueva </w:t>
      </w:r>
      <w:r w:rsidR="006705C8" w:rsidRPr="00B21428">
        <w:rPr>
          <w:rFonts w:ascii="Arial" w:hAnsi="Arial" w:cs="Arial"/>
          <w:szCs w:val="20"/>
        </w:rPr>
        <w:t>Aplicación:</w:t>
      </w:r>
      <w:r w:rsidR="000F766D">
        <w:rPr>
          <w:rFonts w:ascii="Arial" w:hAnsi="Arial" w:cs="Arial"/>
          <w:szCs w:val="20"/>
        </w:rPr>
        <w:t xml:space="preserve"> (</w:t>
      </w:r>
      <w:r w:rsidR="0066265D" w:rsidRPr="00B21428">
        <w:rPr>
          <w:rFonts w:ascii="Arial" w:hAnsi="Arial" w:cs="Arial"/>
          <w:szCs w:val="20"/>
        </w:rPr>
        <w:t xml:space="preserve">) Si   ( </w:t>
      </w:r>
      <w:r w:rsidR="000532E1">
        <w:rPr>
          <w:rFonts w:ascii="Arial" w:hAnsi="Arial" w:cs="Arial"/>
          <w:szCs w:val="20"/>
        </w:rPr>
        <w:t>X</w:t>
      </w:r>
      <w:r w:rsidR="0066265D" w:rsidRPr="00B21428">
        <w:rPr>
          <w:rFonts w:ascii="Arial" w:hAnsi="Arial" w:cs="Arial"/>
          <w:szCs w:val="20"/>
        </w:rPr>
        <w:t>) No</w:t>
      </w:r>
    </w:p>
    <w:p w14:paraId="28E3B8A7" w14:textId="77777777" w:rsidR="00CF0B01" w:rsidRDefault="00CF0B01" w:rsidP="00CF0B01">
      <w:pPr>
        <w:jc w:val="both"/>
        <w:rPr>
          <w:rFonts w:ascii="Arial" w:hAnsi="Arial" w:cs="Arial"/>
          <w:b/>
        </w:rPr>
      </w:pPr>
    </w:p>
    <w:tbl>
      <w:tblPr>
        <w:tblStyle w:val="Tablaconcuadrcula"/>
        <w:tblW w:w="9819" w:type="dxa"/>
        <w:tblLayout w:type="fixed"/>
        <w:tblLook w:val="04A0" w:firstRow="1" w:lastRow="0" w:firstColumn="1" w:lastColumn="0" w:noHBand="0" w:noVBand="1"/>
      </w:tblPr>
      <w:tblGrid>
        <w:gridCol w:w="2518"/>
        <w:gridCol w:w="1276"/>
        <w:gridCol w:w="3503"/>
        <w:gridCol w:w="2522"/>
      </w:tblGrid>
      <w:tr w:rsidR="007D00D6" w14:paraId="55A5E057" w14:textId="77777777" w:rsidTr="001D4D26">
        <w:tc>
          <w:tcPr>
            <w:tcW w:w="2518" w:type="dxa"/>
          </w:tcPr>
          <w:p w14:paraId="432FA879" w14:textId="77777777" w:rsidR="007D00D6" w:rsidRPr="004E1B89" w:rsidRDefault="007D00D6" w:rsidP="00CF0B01">
            <w:pPr>
              <w:jc w:val="both"/>
              <w:rPr>
                <w:rFonts w:ascii="Arial" w:hAnsi="Arial" w:cs="Arial"/>
                <w:b/>
              </w:rPr>
            </w:pPr>
            <w:r w:rsidRPr="004E1B89">
              <w:rPr>
                <w:rFonts w:ascii="Arial" w:hAnsi="Arial" w:cs="Arial"/>
                <w:b/>
                <w:szCs w:val="20"/>
              </w:rPr>
              <w:t>Nombre de la aplicación</w:t>
            </w:r>
          </w:p>
        </w:tc>
        <w:tc>
          <w:tcPr>
            <w:tcW w:w="7301" w:type="dxa"/>
            <w:gridSpan w:val="3"/>
          </w:tcPr>
          <w:p w14:paraId="165F0094" w14:textId="77777777" w:rsidR="007D00D6" w:rsidRDefault="00D27E45" w:rsidP="00A7265E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i/>
                <w:color w:val="0000FF"/>
              </w:rPr>
              <w:t>CyberLego</w:t>
            </w:r>
            <w:proofErr w:type="spellEnd"/>
          </w:p>
        </w:tc>
      </w:tr>
      <w:tr w:rsidR="007D00D6" w14:paraId="00E94F62" w14:textId="77777777" w:rsidTr="001D4D26">
        <w:tc>
          <w:tcPr>
            <w:tcW w:w="2518" w:type="dxa"/>
          </w:tcPr>
          <w:p w14:paraId="579C5ABF" w14:textId="77777777" w:rsidR="007D00D6" w:rsidRPr="003A0FF5" w:rsidRDefault="007D00D6" w:rsidP="00E54E2D">
            <w:pPr>
              <w:jc w:val="both"/>
              <w:rPr>
                <w:rFonts w:ascii="Arial" w:hAnsi="Arial" w:cs="Arial"/>
                <w:b/>
                <w:szCs w:val="20"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Lenguaje de Programación</w:t>
            </w:r>
          </w:p>
        </w:tc>
        <w:tc>
          <w:tcPr>
            <w:tcW w:w="7301" w:type="dxa"/>
            <w:gridSpan w:val="3"/>
            <w:vAlign w:val="center"/>
          </w:tcPr>
          <w:p w14:paraId="245235DE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JAVA</w:t>
            </w:r>
          </w:p>
        </w:tc>
      </w:tr>
      <w:tr w:rsidR="00DB34D1" w:rsidRPr="00614DAC" w14:paraId="784570F2" w14:textId="77777777" w:rsidTr="001D4D26">
        <w:tc>
          <w:tcPr>
            <w:tcW w:w="2518" w:type="dxa"/>
          </w:tcPr>
          <w:p w14:paraId="11970BE4" w14:textId="77777777" w:rsidR="00DB34D1" w:rsidRPr="003A0FF5" w:rsidRDefault="00DB34D1" w:rsidP="00E54E2D">
            <w:pPr>
              <w:jc w:val="both"/>
              <w:rPr>
                <w:rFonts w:ascii="Arial" w:hAnsi="Arial" w:cs="Arial"/>
                <w:b/>
              </w:rPr>
            </w:pPr>
            <w:r w:rsidRPr="003A0FF5">
              <w:rPr>
                <w:rFonts w:ascii="Arial" w:hAnsi="Arial" w:cs="Arial"/>
                <w:b/>
                <w:szCs w:val="20"/>
              </w:rPr>
              <w:t>Ruta Carpeta de Desarrollo</w:t>
            </w:r>
          </w:p>
        </w:tc>
        <w:tc>
          <w:tcPr>
            <w:tcW w:w="7301" w:type="dxa"/>
            <w:gridSpan w:val="3"/>
          </w:tcPr>
          <w:p w14:paraId="6AAFE086" w14:textId="70C89A8C" w:rsidR="0094535E" w:rsidRPr="00D06891" w:rsidRDefault="0036612B" w:rsidP="00CD08EA">
            <w:pPr>
              <w:jc w:val="both"/>
              <w:rPr>
                <w:rFonts w:ascii="Arial" w:hAnsi="Arial" w:cs="Arial"/>
                <w:b/>
                <w:lang w:val="pt-BR"/>
              </w:rPr>
            </w:pPr>
            <w:hyperlink r:id="rId12" w:history="1">
              <w:r w:rsidR="002E121D" w:rsidRPr="001232E7">
                <w:rPr>
                  <w:rStyle w:val="Hipervnculo"/>
                  <w:rFonts w:ascii="Arial" w:hAnsi="Arial" w:cs="Arial"/>
                  <w:b/>
                  <w:i/>
                  <w:lang w:val="pt-BR"/>
                </w:rPr>
                <w:t>\\SERBIFFILEX</w:t>
              </w:r>
            </w:hyperlink>
            <w:r w:rsidR="00B51EED" w:rsidRPr="00D06891">
              <w:rPr>
                <w:rFonts w:ascii="Arial" w:hAnsi="Arial" w:cs="Arial"/>
                <w:b/>
                <w:i/>
                <w:lang w:val="pt-BR"/>
              </w:rPr>
              <w:t>64\Sistemas_Distribuidos\CarpetaPase\</w:t>
            </w:r>
            <w:r w:rsidR="003729FC">
              <w:rPr>
                <w:rFonts w:ascii="Arial" w:hAnsi="Arial" w:cs="Arial"/>
                <w:b/>
                <w:i/>
                <w:lang w:val="pt-BR"/>
              </w:rPr>
              <w:t>jgala</w:t>
            </w:r>
            <w:r w:rsidR="00B51EED" w:rsidRPr="00D06891">
              <w:rPr>
                <w:rFonts w:ascii="Arial" w:hAnsi="Arial" w:cs="Arial"/>
                <w:b/>
                <w:i/>
                <w:lang w:val="pt-BR"/>
              </w:rPr>
              <w:t>\</w:t>
            </w:r>
            <w:r w:rsidR="002E121D" w:rsidRPr="002E121D">
              <w:rPr>
                <w:rFonts w:ascii="Arial" w:hAnsi="Arial" w:cs="Arial"/>
                <w:b/>
                <w:i/>
                <w:lang w:val="pt-BR"/>
              </w:rPr>
              <w:t>BXIE\TI-EA2022-12439\</w:t>
            </w:r>
            <w:r w:rsidR="002E121D" w:rsidRPr="002E121D">
              <w:rPr>
                <w:rFonts w:ascii="Arial" w:hAnsi="Arial" w:cs="Arial"/>
                <w:b/>
                <w:color w:val="002060"/>
                <w:szCs w:val="20"/>
              </w:rPr>
              <w:t>2023-13350</w:t>
            </w:r>
            <w:r w:rsidR="00B51EED" w:rsidRPr="00D06891">
              <w:rPr>
                <w:lang w:val="pt-BR"/>
              </w:rPr>
              <w:t>\</w:t>
            </w:r>
            <w:r w:rsidR="002C7EEF" w:rsidRPr="002C7EEF">
              <w:rPr>
                <w:rFonts w:ascii="Arial" w:hAnsi="Arial" w:cs="Arial"/>
                <w:b/>
                <w:i/>
                <w:lang w:val="pt-BR"/>
              </w:rPr>
              <w:t>CYBERLEGO-01.00.</w:t>
            </w:r>
            <w:r w:rsidR="00BB6699">
              <w:rPr>
                <w:rFonts w:ascii="Arial" w:hAnsi="Arial" w:cs="Arial"/>
                <w:b/>
                <w:i/>
                <w:lang w:val="pt-BR"/>
              </w:rPr>
              <w:t>11</w:t>
            </w:r>
            <w:r w:rsidR="008835D2">
              <w:rPr>
                <w:rFonts w:ascii="Arial" w:hAnsi="Arial" w:cs="Arial"/>
                <w:b/>
                <w:i/>
                <w:lang w:val="pt-BR"/>
              </w:rPr>
              <w:t>7</w:t>
            </w:r>
          </w:p>
        </w:tc>
      </w:tr>
      <w:tr w:rsidR="00DB34D1" w14:paraId="2B1BD651" w14:textId="77777777" w:rsidTr="001D4D26">
        <w:tc>
          <w:tcPr>
            <w:tcW w:w="2518" w:type="dxa"/>
          </w:tcPr>
          <w:p w14:paraId="1B0AEA9A" w14:textId="77777777" w:rsidR="00DB34D1" w:rsidRDefault="00DB34D1" w:rsidP="00CF0B01">
            <w:pPr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Ruta Carpeta Pruebas UAT</w:t>
            </w:r>
          </w:p>
        </w:tc>
        <w:tc>
          <w:tcPr>
            <w:tcW w:w="7301" w:type="dxa"/>
            <w:gridSpan w:val="3"/>
          </w:tcPr>
          <w:p w14:paraId="0CD6E500" w14:textId="0AA940EE" w:rsidR="002F4565" w:rsidRPr="002F1D7F" w:rsidRDefault="0036612B" w:rsidP="00D06891">
            <w:pPr>
              <w:rPr>
                <w:rFonts w:ascii="Arial" w:hAnsi="Arial" w:cs="Arial"/>
                <w:b/>
                <w:i/>
                <w:color w:val="0000FF"/>
              </w:rPr>
            </w:pPr>
            <w:hyperlink r:id="rId13" w:history="1">
              <w:r w:rsidR="002E121D" w:rsidRPr="001232E7">
                <w:rPr>
                  <w:rStyle w:val="Hipervnculo"/>
                </w:rPr>
                <w:t>\\serbiffilex</w:t>
              </w:r>
            </w:hyperlink>
            <w:r w:rsidR="00D24296" w:rsidRPr="00486DE6">
              <w:t>64\Aseguramiento_Calidad_UAT\CYBERLEGO\</w:t>
            </w:r>
            <w:r w:rsidR="00D06891">
              <w:rPr>
                <w:rFonts w:ascii="Arial" w:hAnsi="Arial" w:cs="Arial"/>
                <w:b/>
                <w:i/>
              </w:rPr>
              <w:t>CYBERLEGO-01.00.</w:t>
            </w:r>
            <w:r w:rsidR="00BB6699">
              <w:rPr>
                <w:rFonts w:ascii="Arial" w:hAnsi="Arial" w:cs="Arial"/>
                <w:b/>
                <w:i/>
              </w:rPr>
              <w:t>1</w:t>
            </w:r>
            <w:r w:rsidR="00E122FB">
              <w:rPr>
                <w:rFonts w:ascii="Arial" w:hAnsi="Arial" w:cs="Arial"/>
                <w:b/>
                <w:i/>
              </w:rPr>
              <w:t>1</w:t>
            </w:r>
            <w:r w:rsidR="008835D2">
              <w:rPr>
                <w:rFonts w:ascii="Arial" w:hAnsi="Arial" w:cs="Arial"/>
                <w:b/>
                <w:i/>
              </w:rPr>
              <w:t>7</w:t>
            </w:r>
          </w:p>
        </w:tc>
      </w:tr>
      <w:tr w:rsidR="00DB34D1" w14:paraId="1364ACA3" w14:textId="77777777" w:rsidTr="00CA4AD7">
        <w:tc>
          <w:tcPr>
            <w:tcW w:w="2518" w:type="dxa"/>
          </w:tcPr>
          <w:p w14:paraId="65F9A66F" w14:textId="77777777" w:rsidR="00DB34D1" w:rsidRPr="003A0FF5" w:rsidRDefault="00DB34D1" w:rsidP="00CF0B01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3A0FF5">
              <w:rPr>
                <w:rFonts w:ascii="Arial" w:hAnsi="Arial" w:cs="Arial"/>
                <w:b/>
                <w:szCs w:val="20"/>
              </w:rPr>
              <w:t>Versión en producción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72D554" w14:textId="3EB09AF8" w:rsidR="00DB34D1" w:rsidRDefault="0057725B" w:rsidP="00D06891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 xml:space="preserve"> </w:t>
            </w:r>
            <w:r w:rsidR="001B0CA5">
              <w:rPr>
                <w:rFonts w:ascii="Arial" w:hAnsi="Arial" w:cs="Arial"/>
                <w:b/>
                <w:i/>
                <w:color w:val="0000FF"/>
              </w:rPr>
              <w:t>01.</w:t>
            </w:r>
            <w:r w:rsidR="00BD3B00">
              <w:rPr>
                <w:rFonts w:ascii="Arial" w:hAnsi="Arial" w:cs="Arial"/>
                <w:b/>
                <w:i/>
                <w:color w:val="0000FF"/>
              </w:rPr>
              <w:t>0</w:t>
            </w:r>
            <w:r w:rsidR="00D06891">
              <w:rPr>
                <w:rFonts w:ascii="Arial" w:hAnsi="Arial" w:cs="Arial"/>
                <w:b/>
                <w:i/>
                <w:color w:val="0000FF"/>
              </w:rPr>
              <w:t>0.</w:t>
            </w:r>
            <w:r w:rsidR="00BB6699">
              <w:rPr>
                <w:rFonts w:ascii="Arial" w:hAnsi="Arial" w:cs="Arial"/>
                <w:b/>
                <w:i/>
                <w:color w:val="0000FF"/>
              </w:rPr>
              <w:t>1</w:t>
            </w:r>
            <w:r w:rsidR="00E122FB">
              <w:rPr>
                <w:rFonts w:ascii="Arial" w:hAnsi="Arial" w:cs="Arial"/>
                <w:b/>
                <w:i/>
                <w:color w:val="0000FF"/>
              </w:rPr>
              <w:t>1</w:t>
            </w:r>
            <w:r w:rsidR="008835D2">
              <w:rPr>
                <w:rFonts w:ascii="Arial" w:hAnsi="Arial" w:cs="Arial"/>
                <w:b/>
                <w:i/>
                <w:color w:val="0000FF"/>
              </w:rPr>
              <w:t>6</w:t>
            </w:r>
          </w:p>
        </w:tc>
        <w:tc>
          <w:tcPr>
            <w:tcW w:w="3503" w:type="dxa"/>
            <w:tcBorders>
              <w:left w:val="single" w:sz="4" w:space="0" w:color="auto"/>
              <w:right w:val="single" w:sz="4" w:space="0" w:color="auto"/>
            </w:tcBorders>
          </w:tcPr>
          <w:p w14:paraId="116ECBAA" w14:textId="77777777" w:rsidR="00DB34D1" w:rsidRDefault="00DB34D1" w:rsidP="0085513D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  <w:szCs w:val="20"/>
              </w:rPr>
              <w:t>Nº</w:t>
            </w:r>
            <w:proofErr w:type="spellEnd"/>
            <w:r>
              <w:rPr>
                <w:rFonts w:ascii="Arial" w:hAnsi="Arial" w:cs="Arial"/>
                <w:b/>
                <w:szCs w:val="20"/>
              </w:rPr>
              <w:t xml:space="preserve"> </w:t>
            </w:r>
            <w:r w:rsidRPr="003A0FF5">
              <w:rPr>
                <w:rFonts w:ascii="Arial" w:hAnsi="Arial" w:cs="Arial"/>
                <w:b/>
                <w:szCs w:val="20"/>
              </w:rPr>
              <w:t xml:space="preserve">Versión </w:t>
            </w:r>
            <w:r>
              <w:rPr>
                <w:rFonts w:ascii="Arial" w:hAnsi="Arial" w:cs="Arial"/>
                <w:b/>
                <w:szCs w:val="20"/>
              </w:rPr>
              <w:t>después del pase</w:t>
            </w:r>
          </w:p>
        </w:tc>
        <w:tc>
          <w:tcPr>
            <w:tcW w:w="2522" w:type="dxa"/>
            <w:tcBorders>
              <w:left w:val="single" w:sz="4" w:space="0" w:color="auto"/>
            </w:tcBorders>
          </w:tcPr>
          <w:p w14:paraId="6287EB8F" w14:textId="6903452D" w:rsidR="00DB34D1" w:rsidRDefault="00D06891" w:rsidP="00226AF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01.00.</w:t>
            </w:r>
            <w:r w:rsidR="00BB6699">
              <w:rPr>
                <w:rFonts w:ascii="Arial" w:hAnsi="Arial" w:cs="Arial"/>
                <w:b/>
                <w:i/>
                <w:color w:val="0000FF"/>
              </w:rPr>
              <w:t>11</w:t>
            </w:r>
            <w:r w:rsidR="008835D2">
              <w:rPr>
                <w:rFonts w:ascii="Arial" w:hAnsi="Arial" w:cs="Arial"/>
                <w:b/>
                <w:i/>
                <w:color w:val="0000FF"/>
              </w:rPr>
              <w:t>7</w:t>
            </w:r>
          </w:p>
        </w:tc>
      </w:tr>
    </w:tbl>
    <w:p w14:paraId="183F9AF8" w14:textId="77777777" w:rsidR="00CA13F6" w:rsidRPr="0066265D" w:rsidRDefault="00C21759" w:rsidP="0086007A">
      <w:pPr>
        <w:ind w:left="1080"/>
        <w:jc w:val="both"/>
        <w:rPr>
          <w:rFonts w:ascii="Arial" w:hAnsi="Arial" w:cs="Arial"/>
          <w:b/>
        </w:rPr>
      </w:pPr>
      <w:r>
        <w:rPr>
          <w:rFonts w:ascii="Arial" w:hAnsi="Arial" w:cs="Arial"/>
          <w:szCs w:val="20"/>
        </w:rPr>
        <w:t xml:space="preserve">    </w:t>
      </w:r>
    </w:p>
    <w:p w14:paraId="5B28E6F2" w14:textId="77777777" w:rsidR="00CF0B01" w:rsidRDefault="00D42C66" w:rsidP="0086007A">
      <w:pPr>
        <w:ind w:left="1080"/>
        <w:jc w:val="both"/>
        <w:rPr>
          <w:rFonts w:ascii="Arial" w:hAnsi="Arial" w:cs="Arial"/>
          <w:szCs w:val="20"/>
        </w:rPr>
      </w:pPr>
      <w:r w:rsidRPr="002A221F">
        <w:rPr>
          <w:rFonts w:ascii="Arial" w:hAnsi="Arial" w:cs="Arial"/>
          <w:szCs w:val="20"/>
        </w:rPr>
        <w:t xml:space="preserve">    </w:t>
      </w:r>
    </w:p>
    <w:p w14:paraId="4B30BD5C" w14:textId="77777777" w:rsidR="00BF7723" w:rsidRDefault="00BF7723" w:rsidP="0086007A">
      <w:pPr>
        <w:ind w:left="1080"/>
        <w:jc w:val="both"/>
        <w:rPr>
          <w:rFonts w:ascii="Arial" w:hAnsi="Arial" w:cs="Arial"/>
          <w:b/>
        </w:rPr>
      </w:pPr>
    </w:p>
    <w:p w14:paraId="27DD5E65" w14:textId="77777777" w:rsidR="00CF0B01" w:rsidRPr="00B21428" w:rsidRDefault="00E3137B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Alcance</w:t>
      </w:r>
      <w:r w:rsidR="008F19F2" w:rsidRPr="00B21428">
        <w:rPr>
          <w:rFonts w:ascii="Arial" w:hAnsi="Arial" w:cs="Arial"/>
          <w:b/>
          <w:szCs w:val="20"/>
        </w:rPr>
        <w:t>. (Marcar con una X)</w:t>
      </w:r>
    </w:p>
    <w:p w14:paraId="727B18B6" w14:textId="77777777" w:rsidR="00CF0B01" w:rsidRPr="00E45672" w:rsidRDefault="00CF0B01" w:rsidP="00CF0B01">
      <w:pPr>
        <w:jc w:val="both"/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</w:pPr>
      <w:r>
        <w:rPr>
          <w:rFonts w:ascii="Arial" w:hAnsi="Arial" w:cs="Arial"/>
          <w:b/>
          <w:bCs w:val="0"/>
          <w:i/>
          <w:iCs/>
          <w:color w:val="0000FF"/>
          <w:szCs w:val="20"/>
          <w:u w:val="single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06"/>
        <w:gridCol w:w="1080"/>
        <w:gridCol w:w="3260"/>
        <w:gridCol w:w="1418"/>
      </w:tblGrid>
      <w:tr w:rsidR="00D919ED" w14:paraId="2C654A69" w14:textId="77777777" w:rsidTr="00C971FB">
        <w:tc>
          <w:tcPr>
            <w:tcW w:w="3706" w:type="dxa"/>
          </w:tcPr>
          <w:p w14:paraId="776FFE04" w14:textId="77777777" w:rsidR="00D919ED" w:rsidRDefault="00D919ED" w:rsidP="002C22AD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Aplicaciones Web           </w:t>
            </w:r>
          </w:p>
        </w:tc>
        <w:tc>
          <w:tcPr>
            <w:tcW w:w="1080" w:type="dxa"/>
          </w:tcPr>
          <w:p w14:paraId="1E70E20E" w14:textId="77777777" w:rsidR="00D919ED" w:rsidRDefault="00D919ED" w:rsidP="00E3137B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6B9CFDA3" w14:textId="77777777" w:rsidR="00D919ED" w:rsidRDefault="00D919ED" w:rsidP="00E54E2D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>Base de Datos</w:t>
            </w:r>
          </w:p>
        </w:tc>
        <w:tc>
          <w:tcPr>
            <w:tcW w:w="1418" w:type="dxa"/>
          </w:tcPr>
          <w:p w14:paraId="00BB4C28" w14:textId="77777777" w:rsidR="00D919ED" w:rsidRDefault="00D919ED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D919ED" w14:paraId="4203656B" w14:textId="77777777" w:rsidTr="00C971FB">
        <w:tc>
          <w:tcPr>
            <w:tcW w:w="3706" w:type="dxa"/>
          </w:tcPr>
          <w:p w14:paraId="44E47A9B" w14:textId="77777777" w:rsidR="00D919ED" w:rsidRDefault="00D919ED" w:rsidP="002C22AD">
            <w:pPr>
              <w:jc w:val="both"/>
              <w:rPr>
                <w:rFonts w:ascii="Arial" w:hAnsi="Arial" w:cs="Arial"/>
                <w:szCs w:val="20"/>
              </w:rPr>
            </w:pPr>
            <w:r w:rsidRPr="00182F61">
              <w:rPr>
                <w:rFonts w:ascii="Arial" w:hAnsi="Arial" w:cs="Arial"/>
                <w:szCs w:val="20"/>
              </w:rPr>
              <w:t>Componentes</w:t>
            </w:r>
            <w:r>
              <w:rPr>
                <w:rFonts w:ascii="Arial" w:hAnsi="Arial" w:cs="Arial"/>
                <w:szCs w:val="20"/>
              </w:rPr>
              <w:t xml:space="preserve"> COM+</w:t>
            </w:r>
          </w:p>
        </w:tc>
        <w:tc>
          <w:tcPr>
            <w:tcW w:w="1080" w:type="dxa"/>
          </w:tcPr>
          <w:p w14:paraId="0C407733" w14:textId="77777777" w:rsidR="00D919ED" w:rsidRDefault="00D919ED" w:rsidP="002C22AD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20298418" w14:textId="77777777" w:rsidR="00D919ED" w:rsidRDefault="00D919ED" w:rsidP="001A2300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Ejecutables </w:t>
            </w:r>
          </w:p>
        </w:tc>
        <w:tc>
          <w:tcPr>
            <w:tcW w:w="1418" w:type="dxa"/>
          </w:tcPr>
          <w:p w14:paraId="73BD58C5" w14:textId="77777777" w:rsidR="00D919ED" w:rsidRDefault="00D919ED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1A2300" w14:paraId="2F4BAE7A" w14:textId="77777777" w:rsidTr="00C971FB">
        <w:tc>
          <w:tcPr>
            <w:tcW w:w="3706" w:type="dxa"/>
          </w:tcPr>
          <w:p w14:paraId="17568A6C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 w:rsidRPr="00CB292A">
              <w:rPr>
                <w:rFonts w:ascii="Arial" w:hAnsi="Arial" w:cs="Arial"/>
                <w:szCs w:val="20"/>
              </w:rPr>
              <w:t xml:space="preserve">Instalación en </w:t>
            </w:r>
            <w:proofErr w:type="spellStart"/>
            <w:r w:rsidRPr="00CB292A">
              <w:rPr>
                <w:rFonts w:ascii="Arial" w:hAnsi="Arial" w:cs="Arial"/>
                <w:szCs w:val="20"/>
              </w:rPr>
              <w:t>PCs</w:t>
            </w:r>
            <w:proofErr w:type="spellEnd"/>
            <w:r w:rsidRPr="00CB292A">
              <w:rPr>
                <w:rFonts w:ascii="Arial" w:hAnsi="Arial" w:cs="Arial"/>
                <w:szCs w:val="20"/>
              </w:rPr>
              <w:t xml:space="preserve"> de usuario</w:t>
            </w:r>
          </w:p>
        </w:tc>
        <w:tc>
          <w:tcPr>
            <w:tcW w:w="1080" w:type="dxa"/>
          </w:tcPr>
          <w:p w14:paraId="6E090ED3" w14:textId="77777777" w:rsidR="001A2300" w:rsidRDefault="001A2300" w:rsidP="002C22AD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</w:tcPr>
          <w:p w14:paraId="6C8A9A54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 w:rsidRPr="002A221F">
              <w:rPr>
                <w:rFonts w:ascii="Arial" w:hAnsi="Arial" w:cs="Arial"/>
                <w:szCs w:val="20"/>
              </w:rPr>
              <w:t xml:space="preserve">Web </w:t>
            </w:r>
            <w:proofErr w:type="spellStart"/>
            <w:r w:rsidRPr="002A221F">
              <w:rPr>
                <w:rFonts w:ascii="Arial" w:hAnsi="Arial" w:cs="Arial"/>
                <w:szCs w:val="20"/>
              </w:rPr>
              <w:t>Services</w:t>
            </w:r>
            <w:proofErr w:type="spellEnd"/>
          </w:p>
        </w:tc>
        <w:tc>
          <w:tcPr>
            <w:tcW w:w="1418" w:type="dxa"/>
          </w:tcPr>
          <w:p w14:paraId="1C4F7517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1A2300" w14:paraId="076E7CA8" w14:textId="77777777" w:rsidTr="00C971FB">
        <w:tc>
          <w:tcPr>
            <w:tcW w:w="3706" w:type="dxa"/>
          </w:tcPr>
          <w:p w14:paraId="05713DDD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Aplicaciones Cliente Servidor</w:t>
            </w:r>
          </w:p>
        </w:tc>
        <w:tc>
          <w:tcPr>
            <w:tcW w:w="1080" w:type="dxa"/>
          </w:tcPr>
          <w:p w14:paraId="645EFBF5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14:paraId="2AF4DA72" w14:textId="77777777" w:rsidR="001A2300" w:rsidRPr="00CB292A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Otros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0E6D053C" w14:textId="77777777" w:rsidR="001A2300" w:rsidRDefault="001A2300" w:rsidP="00E54E2D">
            <w:pPr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34B0F2CD" w14:textId="77777777" w:rsidR="0086007A" w:rsidRDefault="0086007A" w:rsidP="00CF0B01">
      <w:pPr>
        <w:ind w:left="360"/>
        <w:jc w:val="both"/>
        <w:rPr>
          <w:rFonts w:ascii="Arial" w:hAnsi="Arial" w:cs="Arial"/>
          <w:szCs w:val="20"/>
        </w:rPr>
      </w:pPr>
    </w:p>
    <w:p w14:paraId="035F7E0A" w14:textId="77777777" w:rsidR="00D919ED" w:rsidRDefault="00D919ED" w:rsidP="007613AC">
      <w:pPr>
        <w:rPr>
          <w:rFonts w:ascii="Arial" w:hAnsi="Arial" w:cs="Arial"/>
          <w:b/>
        </w:rPr>
      </w:pPr>
    </w:p>
    <w:p w14:paraId="0172F7C4" w14:textId="77777777" w:rsidR="00BF7723" w:rsidRDefault="00BF7723" w:rsidP="007613AC">
      <w:pPr>
        <w:rPr>
          <w:rFonts w:ascii="Arial" w:hAnsi="Arial" w:cs="Arial"/>
          <w:b/>
        </w:rPr>
      </w:pPr>
    </w:p>
    <w:p w14:paraId="3297BB2C" w14:textId="77777777" w:rsidR="007613AC" w:rsidRPr="00B21428" w:rsidRDefault="00815540" w:rsidP="002666A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Recursos de </w:t>
      </w:r>
      <w:r w:rsidR="0066265D" w:rsidRPr="00B21428">
        <w:rPr>
          <w:rFonts w:ascii="Arial" w:hAnsi="Arial" w:cs="Arial"/>
          <w:b/>
          <w:szCs w:val="20"/>
        </w:rPr>
        <w:t>Software</w:t>
      </w:r>
      <w:r w:rsidRPr="00B21428">
        <w:rPr>
          <w:rFonts w:ascii="Arial" w:hAnsi="Arial" w:cs="Arial"/>
          <w:b/>
          <w:szCs w:val="20"/>
        </w:rPr>
        <w:t>/Aplicativo</w:t>
      </w:r>
      <w:r w:rsidR="0066265D" w:rsidRPr="00B21428">
        <w:rPr>
          <w:rFonts w:ascii="Arial" w:hAnsi="Arial" w:cs="Arial"/>
          <w:b/>
          <w:szCs w:val="20"/>
        </w:rPr>
        <w:t xml:space="preserve"> </w:t>
      </w:r>
      <w:proofErr w:type="spellStart"/>
      <w:r w:rsidR="0066265D" w:rsidRPr="00B21428">
        <w:rPr>
          <w:rFonts w:ascii="Arial" w:hAnsi="Arial" w:cs="Arial"/>
          <w:b/>
          <w:szCs w:val="20"/>
        </w:rPr>
        <w:t>pre</w:t>
      </w:r>
      <w:r w:rsidRPr="00B21428">
        <w:rPr>
          <w:rFonts w:ascii="Arial" w:hAnsi="Arial" w:cs="Arial"/>
          <w:b/>
          <w:szCs w:val="20"/>
        </w:rPr>
        <w:t>-</w:t>
      </w:r>
      <w:r w:rsidR="0066265D" w:rsidRPr="00B21428">
        <w:rPr>
          <w:rFonts w:ascii="Arial" w:hAnsi="Arial" w:cs="Arial"/>
          <w:b/>
          <w:szCs w:val="20"/>
        </w:rPr>
        <w:t>instalado</w:t>
      </w:r>
      <w:proofErr w:type="spellEnd"/>
      <w:r w:rsidR="0066265D" w:rsidRPr="00B21428">
        <w:rPr>
          <w:rFonts w:ascii="Arial" w:hAnsi="Arial" w:cs="Arial"/>
          <w:b/>
          <w:szCs w:val="20"/>
        </w:rPr>
        <w:t xml:space="preserve"> que requiere la aplicación </w:t>
      </w:r>
    </w:p>
    <w:p w14:paraId="01F45DD5" w14:textId="77777777" w:rsidR="005D2302" w:rsidRPr="00182F61" w:rsidRDefault="005D2302" w:rsidP="005D2302">
      <w:pPr>
        <w:ind w:left="360"/>
        <w:jc w:val="both"/>
        <w:rPr>
          <w:rFonts w:ascii="Arial" w:hAnsi="Arial" w:cs="Arial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1843"/>
        <w:gridCol w:w="1701"/>
      </w:tblGrid>
      <w:tr w:rsidR="007613AC" w:rsidRPr="007613AC" w14:paraId="6BB02D28" w14:textId="77777777" w:rsidTr="006C1CC4">
        <w:tc>
          <w:tcPr>
            <w:tcW w:w="4503" w:type="dxa"/>
            <w:shd w:val="clear" w:color="auto" w:fill="auto"/>
          </w:tcPr>
          <w:p w14:paraId="16C06100" w14:textId="77777777" w:rsidR="007613AC" w:rsidRP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Software / Aplicativo</w:t>
            </w:r>
          </w:p>
        </w:tc>
        <w:tc>
          <w:tcPr>
            <w:tcW w:w="1417" w:type="dxa"/>
            <w:shd w:val="clear" w:color="auto" w:fill="auto"/>
          </w:tcPr>
          <w:p w14:paraId="6D560A10" w14:textId="77777777" w:rsidR="007613AC" w:rsidRP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843" w:type="dxa"/>
            <w:shd w:val="clear" w:color="auto" w:fill="auto"/>
          </w:tcPr>
          <w:p w14:paraId="18CD04D5" w14:textId="77777777" w:rsid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Cliente</w:t>
            </w:r>
          </w:p>
          <w:p w14:paraId="0C3F28BD" w14:textId="77777777" w:rsidR="00B13445" w:rsidRPr="007613AC" w:rsidRDefault="00B13445" w:rsidP="007613AC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1701" w:type="dxa"/>
            <w:shd w:val="clear" w:color="auto" w:fill="auto"/>
          </w:tcPr>
          <w:p w14:paraId="6E0A8777" w14:textId="77777777" w:rsidR="007613AC" w:rsidRDefault="007613AC" w:rsidP="007613AC">
            <w:pPr>
              <w:jc w:val="center"/>
              <w:rPr>
                <w:rFonts w:ascii="Arial" w:hAnsi="Arial" w:cs="Arial"/>
                <w:b/>
              </w:rPr>
            </w:pPr>
            <w:r w:rsidRPr="007613AC">
              <w:rPr>
                <w:rFonts w:ascii="Arial" w:hAnsi="Arial" w:cs="Arial"/>
                <w:b/>
              </w:rPr>
              <w:t>En Servidor</w:t>
            </w:r>
          </w:p>
          <w:p w14:paraId="24FBD1E6" w14:textId="77777777" w:rsidR="00B13445" w:rsidRPr="007613AC" w:rsidRDefault="00B13445" w:rsidP="007613AC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7D00D6" w14:paraId="7F2387C4" w14:textId="77777777" w:rsidTr="006C1CC4">
        <w:tc>
          <w:tcPr>
            <w:tcW w:w="4503" w:type="dxa"/>
          </w:tcPr>
          <w:p w14:paraId="60C1581B" w14:textId="77777777" w:rsidR="007D00D6" w:rsidRDefault="00226AF0" w:rsidP="00546926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OPENSHIFT</w:t>
            </w:r>
          </w:p>
        </w:tc>
        <w:tc>
          <w:tcPr>
            <w:tcW w:w="1417" w:type="dxa"/>
          </w:tcPr>
          <w:p w14:paraId="745DF852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843" w:type="dxa"/>
          </w:tcPr>
          <w:p w14:paraId="540C4CF0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701" w:type="dxa"/>
          </w:tcPr>
          <w:p w14:paraId="76F0636F" w14:textId="77777777" w:rsidR="007D00D6" w:rsidRDefault="007D00D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  <w:r>
              <w:rPr>
                <w:rFonts w:ascii="Arial" w:hAnsi="Arial" w:cs="Arial"/>
                <w:b/>
                <w:i/>
                <w:color w:val="0000FF"/>
              </w:rPr>
              <w:t>X</w:t>
            </w:r>
          </w:p>
        </w:tc>
      </w:tr>
      <w:tr w:rsidR="00546926" w14:paraId="60B44919" w14:textId="77777777" w:rsidTr="006C1CC4">
        <w:tc>
          <w:tcPr>
            <w:tcW w:w="4503" w:type="dxa"/>
          </w:tcPr>
          <w:p w14:paraId="111C6085" w14:textId="77777777" w:rsidR="00546926" w:rsidRDefault="00546926" w:rsidP="00546926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417" w:type="dxa"/>
          </w:tcPr>
          <w:p w14:paraId="08AF7A9A" w14:textId="77777777" w:rsidR="00546926" w:rsidRDefault="0054692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843" w:type="dxa"/>
          </w:tcPr>
          <w:p w14:paraId="4EFF26D5" w14:textId="77777777" w:rsidR="00546926" w:rsidRDefault="0054692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  <w:tc>
          <w:tcPr>
            <w:tcW w:w="1701" w:type="dxa"/>
          </w:tcPr>
          <w:p w14:paraId="2D819EC2" w14:textId="77777777" w:rsidR="00546926" w:rsidRDefault="00546926" w:rsidP="0085513D">
            <w:pPr>
              <w:jc w:val="both"/>
              <w:rPr>
                <w:rFonts w:ascii="Arial" w:hAnsi="Arial" w:cs="Arial"/>
                <w:b/>
                <w:i/>
                <w:color w:val="0000FF"/>
              </w:rPr>
            </w:pPr>
          </w:p>
        </w:tc>
      </w:tr>
    </w:tbl>
    <w:p w14:paraId="7F652F00" w14:textId="77777777" w:rsidR="00E20911" w:rsidRDefault="00E20911" w:rsidP="00E20911">
      <w:pPr>
        <w:pStyle w:val="Ttulo4"/>
        <w:ind w:left="360"/>
        <w:rPr>
          <w:i/>
          <w:u w:val="single"/>
        </w:rPr>
      </w:pPr>
    </w:p>
    <w:p w14:paraId="67C91AEB" w14:textId="77777777" w:rsidR="00D058AC" w:rsidRPr="00BF7723" w:rsidRDefault="00D058AC" w:rsidP="00BF7723"/>
    <w:p w14:paraId="291A9665" w14:textId="77777777" w:rsidR="00815540" w:rsidRPr="00B21428" w:rsidRDefault="00815540" w:rsidP="002666AB">
      <w:pPr>
        <w:pStyle w:val="Ttulo4"/>
        <w:numPr>
          <w:ilvl w:val="0"/>
          <w:numId w:val="2"/>
        </w:numPr>
        <w:rPr>
          <w:i/>
          <w:sz w:val="20"/>
          <w:szCs w:val="20"/>
        </w:rPr>
      </w:pPr>
      <w:r w:rsidRPr="00B21428">
        <w:rPr>
          <w:i/>
          <w:sz w:val="20"/>
          <w:szCs w:val="20"/>
        </w:rPr>
        <w:t>Archivos de despliegue</w:t>
      </w:r>
    </w:p>
    <w:p w14:paraId="7C085F2E" w14:textId="77777777" w:rsidR="004F3493" w:rsidRDefault="004F3493" w:rsidP="0081554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632"/>
        <w:gridCol w:w="5713"/>
        <w:gridCol w:w="3119"/>
      </w:tblGrid>
      <w:tr w:rsidR="00815540" w:rsidRPr="00421F4B" w14:paraId="05203044" w14:textId="77777777" w:rsidTr="006C1CC4">
        <w:tc>
          <w:tcPr>
            <w:tcW w:w="632" w:type="dxa"/>
            <w:shd w:val="clear" w:color="auto" w:fill="auto"/>
          </w:tcPr>
          <w:p w14:paraId="68385448" w14:textId="77777777" w:rsidR="00815540" w:rsidRPr="00421F4B" w:rsidRDefault="00815540" w:rsidP="00E54E2D">
            <w:pPr>
              <w:jc w:val="center"/>
              <w:rPr>
                <w:rFonts w:ascii="Arial" w:hAnsi="Arial" w:cs="Arial"/>
                <w:b/>
              </w:rPr>
            </w:pPr>
            <w:r w:rsidRPr="00421F4B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5713" w:type="dxa"/>
            <w:shd w:val="clear" w:color="auto" w:fill="auto"/>
          </w:tcPr>
          <w:p w14:paraId="54062FA3" w14:textId="77777777" w:rsidR="00815540" w:rsidRPr="00421F4B" w:rsidRDefault="00815540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Nombre</w:t>
            </w:r>
          </w:p>
        </w:tc>
        <w:tc>
          <w:tcPr>
            <w:tcW w:w="3119" w:type="dxa"/>
            <w:shd w:val="clear" w:color="auto" w:fill="auto"/>
          </w:tcPr>
          <w:p w14:paraId="0C5E661F" w14:textId="77777777" w:rsidR="00815540" w:rsidRPr="00421F4B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>Tipo</w:t>
            </w:r>
          </w:p>
          <w:p w14:paraId="1C8067F0" w14:textId="77777777" w:rsidR="00815540" w:rsidRPr="00421F4B" w:rsidRDefault="00815540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21F4B">
              <w:rPr>
                <w:rFonts w:ascii="Arial" w:hAnsi="Arial" w:cs="Arial"/>
                <w:b/>
                <w:sz w:val="18"/>
                <w:szCs w:val="18"/>
              </w:rPr>
              <w:t xml:space="preserve">(Instalador o </w:t>
            </w:r>
            <w:proofErr w:type="spellStart"/>
            <w:r w:rsidRPr="00421F4B">
              <w:rPr>
                <w:rFonts w:ascii="Arial" w:hAnsi="Arial" w:cs="Arial"/>
                <w:b/>
                <w:sz w:val="18"/>
                <w:szCs w:val="18"/>
              </w:rPr>
              <w:t>Deployment</w:t>
            </w:r>
            <w:proofErr w:type="spellEnd"/>
            <w:r w:rsidRPr="00421F4B">
              <w:rPr>
                <w:rFonts w:ascii="Arial" w:hAnsi="Arial" w:cs="Arial"/>
                <w:b/>
                <w:sz w:val="18"/>
                <w:szCs w:val="18"/>
              </w:rPr>
              <w:t>)</w:t>
            </w:r>
          </w:p>
        </w:tc>
      </w:tr>
      <w:tr w:rsidR="005F5ADF" w:rsidRPr="00195A6E" w14:paraId="63880C8E" w14:textId="77777777" w:rsidTr="006C1CC4">
        <w:tc>
          <w:tcPr>
            <w:tcW w:w="632" w:type="dxa"/>
          </w:tcPr>
          <w:p w14:paraId="3EE85E85" w14:textId="77777777" w:rsidR="005F5ADF" w:rsidRDefault="005F5ADF" w:rsidP="005F5A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3" w:type="dxa"/>
          </w:tcPr>
          <w:p w14:paraId="737EE888" w14:textId="77777777" w:rsidR="005F5ADF" w:rsidRPr="00C37343" w:rsidRDefault="005F5ADF" w:rsidP="005F5A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19" w:type="dxa"/>
          </w:tcPr>
          <w:p w14:paraId="66ABAFE7" w14:textId="77777777" w:rsidR="005F5ADF" w:rsidRDefault="005F5ADF" w:rsidP="005F5ADF">
            <w:pPr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  <w:tr w:rsidR="00A1317D" w:rsidRPr="00195A6E" w14:paraId="271035CF" w14:textId="77777777" w:rsidTr="006C1CC4">
        <w:tc>
          <w:tcPr>
            <w:tcW w:w="632" w:type="dxa"/>
          </w:tcPr>
          <w:p w14:paraId="7556830B" w14:textId="77777777" w:rsidR="00A1317D" w:rsidRDefault="00A1317D" w:rsidP="005F5AD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713" w:type="dxa"/>
          </w:tcPr>
          <w:p w14:paraId="12EE2693" w14:textId="77777777" w:rsidR="00A1317D" w:rsidRPr="00A1317D" w:rsidRDefault="00A1317D" w:rsidP="005F5AD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19" w:type="dxa"/>
          </w:tcPr>
          <w:p w14:paraId="554A8654" w14:textId="77777777" w:rsidR="00A1317D" w:rsidRDefault="00A1317D" w:rsidP="005F5ADF">
            <w:pPr>
              <w:jc w:val="both"/>
              <w:rPr>
                <w:rFonts w:ascii="Arial" w:hAnsi="Arial" w:cs="Arial"/>
                <w:i/>
                <w:lang w:val="en-US"/>
              </w:rPr>
            </w:pPr>
          </w:p>
        </w:tc>
      </w:tr>
    </w:tbl>
    <w:p w14:paraId="33ED1241" w14:textId="77777777" w:rsidR="00195A6E" w:rsidRPr="00195A6E" w:rsidRDefault="00195A6E" w:rsidP="000A76E9">
      <w:pPr>
        <w:rPr>
          <w:rFonts w:ascii="Arial" w:hAnsi="Arial" w:cs="Arial"/>
          <w:b/>
          <w:szCs w:val="20"/>
          <w:lang w:val="en-US"/>
        </w:rPr>
      </w:pPr>
    </w:p>
    <w:p w14:paraId="28E2091A" w14:textId="77777777" w:rsidR="00746345" w:rsidRDefault="00746345" w:rsidP="000A76E9">
      <w:pPr>
        <w:rPr>
          <w:rFonts w:ascii="Arial" w:hAnsi="Arial" w:cs="Arial"/>
          <w:b/>
          <w:szCs w:val="20"/>
        </w:rPr>
      </w:pPr>
    </w:p>
    <w:p w14:paraId="0283FAD9" w14:textId="77777777" w:rsidR="007613AC" w:rsidRDefault="007613AC" w:rsidP="000A76E9">
      <w:pPr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Nombres y tipos de archivos a actualizar </w:t>
      </w:r>
    </w:p>
    <w:p w14:paraId="1C3B067D" w14:textId="77777777" w:rsidR="00317748" w:rsidRDefault="00317748" w:rsidP="00317748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1F74B0F9" w14:textId="77777777" w:rsidR="00CD6E8F" w:rsidRPr="00822C22" w:rsidRDefault="00CD6E8F" w:rsidP="00822C22">
      <w:pPr>
        <w:jc w:val="both"/>
        <w:rPr>
          <w:rFonts w:ascii="Arial" w:hAnsi="Arial" w:cs="Arial"/>
          <w:b/>
          <w:szCs w:val="20"/>
        </w:rPr>
      </w:pPr>
    </w:p>
    <w:p w14:paraId="5AB5F67B" w14:textId="77777777" w:rsidR="003B53C0" w:rsidRPr="00A97199" w:rsidRDefault="003B53C0" w:rsidP="00F92082">
      <w:pPr>
        <w:pStyle w:val="Ttulo4"/>
        <w:rPr>
          <w:b w:val="0"/>
          <w:i/>
        </w:rPr>
      </w:pPr>
      <w:r w:rsidRPr="001E6994">
        <w:rPr>
          <w:i/>
          <w:u w:val="single"/>
        </w:rPr>
        <w:lastRenderedPageBreak/>
        <w:t>Base de datos</w:t>
      </w:r>
      <w:r>
        <w:rPr>
          <w:i/>
          <w:u w:val="single"/>
        </w:rPr>
        <w:t>:</w:t>
      </w:r>
      <w:r>
        <w:rPr>
          <w:i/>
        </w:rPr>
        <w:tab/>
      </w:r>
      <w:r w:rsidR="00D36046">
        <w:rPr>
          <w:i/>
        </w:rPr>
        <w:tab/>
      </w:r>
      <w:r w:rsidR="00D36046">
        <w:rPr>
          <w:i/>
        </w:rPr>
        <w:tab/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 </w:t>
      </w:r>
    </w:p>
    <w:p w14:paraId="11BDA51A" w14:textId="77777777" w:rsidR="003B53C0" w:rsidRDefault="003B53C0" w:rsidP="003B53C0"/>
    <w:p w14:paraId="337396CF" w14:textId="77777777" w:rsidR="003B53C0" w:rsidRPr="005D23B6" w:rsidRDefault="003B53C0" w:rsidP="003B53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746D5E29" w14:textId="77777777" w:rsidR="003B53C0" w:rsidRDefault="003B53C0" w:rsidP="003B53C0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27"/>
        <w:gridCol w:w="1559"/>
        <w:gridCol w:w="1461"/>
        <w:gridCol w:w="692"/>
        <w:gridCol w:w="692"/>
        <w:gridCol w:w="728"/>
      </w:tblGrid>
      <w:tr w:rsidR="003B53C0" w:rsidRPr="007613AC" w14:paraId="42F9D322" w14:textId="77777777" w:rsidTr="00F253CA">
        <w:tc>
          <w:tcPr>
            <w:tcW w:w="543" w:type="dxa"/>
            <w:shd w:val="clear" w:color="auto" w:fill="auto"/>
          </w:tcPr>
          <w:p w14:paraId="22C2385E" w14:textId="77777777" w:rsidR="003B53C0" w:rsidRPr="005C2303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074" w:type="dxa"/>
            <w:shd w:val="clear" w:color="auto" w:fill="auto"/>
          </w:tcPr>
          <w:p w14:paraId="0FF9302A" w14:textId="77777777" w:rsidR="003B53C0" w:rsidRPr="007613AC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594" w:type="dxa"/>
            <w:shd w:val="clear" w:color="auto" w:fill="auto"/>
          </w:tcPr>
          <w:p w14:paraId="65B96FB5" w14:textId="77777777" w:rsidR="003B53C0" w:rsidRPr="007613AC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491" w:type="dxa"/>
            <w:shd w:val="clear" w:color="auto" w:fill="auto"/>
          </w:tcPr>
          <w:p w14:paraId="15FF524A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7F04AB0F" w14:textId="77777777" w:rsidR="003B53C0" w:rsidRPr="00DF4006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3" w:type="dxa"/>
            <w:shd w:val="clear" w:color="auto" w:fill="auto"/>
          </w:tcPr>
          <w:p w14:paraId="712357E8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73F04A0D" w14:textId="77777777" w:rsidR="003B53C0" w:rsidRPr="005C2303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93" w:type="dxa"/>
            <w:shd w:val="clear" w:color="auto" w:fill="auto"/>
          </w:tcPr>
          <w:p w14:paraId="6455CEC7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4AEAA473" w14:textId="77777777" w:rsidR="003B53C0" w:rsidRPr="00DF4006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31" w:type="dxa"/>
            <w:shd w:val="clear" w:color="auto" w:fill="auto"/>
          </w:tcPr>
          <w:p w14:paraId="26B3A8CB" w14:textId="77777777" w:rsidR="003B53C0" w:rsidRDefault="003B53C0" w:rsidP="00F253C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555F457E" w14:textId="77777777" w:rsidR="003B53C0" w:rsidRPr="00DF4006" w:rsidRDefault="003B53C0" w:rsidP="00F253CA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9C0C7C" w:rsidRPr="006A69B3" w14:paraId="4588A3FB" w14:textId="77777777" w:rsidTr="00F253CA">
        <w:tc>
          <w:tcPr>
            <w:tcW w:w="543" w:type="dxa"/>
          </w:tcPr>
          <w:p w14:paraId="05258976" w14:textId="77777777" w:rsidR="009C0C7C" w:rsidRPr="00F1713C" w:rsidRDefault="009C0C7C" w:rsidP="00F253C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4" w:type="dxa"/>
          </w:tcPr>
          <w:p w14:paraId="0C1719A2" w14:textId="77777777" w:rsidR="009C0C7C" w:rsidRPr="003E0F2D" w:rsidRDefault="009C0C7C" w:rsidP="00F253CA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594" w:type="dxa"/>
          </w:tcPr>
          <w:p w14:paraId="6D3F244E" w14:textId="77777777" w:rsidR="009C0C7C" w:rsidRPr="003E0F2D" w:rsidRDefault="009C0C7C" w:rsidP="003B53C0">
            <w:pPr>
              <w:jc w:val="center"/>
              <w:rPr>
                <w:rFonts w:ascii="Arial" w:hAnsi="Arial" w:cs="Arial"/>
                <w:i/>
                <w:lang w:val="es-PE"/>
              </w:rPr>
            </w:pPr>
          </w:p>
        </w:tc>
        <w:tc>
          <w:tcPr>
            <w:tcW w:w="1491" w:type="dxa"/>
          </w:tcPr>
          <w:p w14:paraId="2A60B6FA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</w:tcPr>
          <w:p w14:paraId="5B586B5C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</w:tcPr>
          <w:p w14:paraId="6A1BA0C1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731" w:type="dxa"/>
          </w:tcPr>
          <w:p w14:paraId="40F30160" w14:textId="77777777" w:rsidR="009C0C7C" w:rsidRPr="003E0F2D" w:rsidRDefault="009C0C7C" w:rsidP="00F253CA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</w:tr>
      <w:tr w:rsidR="003B53C0" w14:paraId="3DD0759B" w14:textId="77777777" w:rsidTr="00F253CA">
        <w:trPr>
          <w:gridBefore w:val="2"/>
          <w:wBefore w:w="4617" w:type="dxa"/>
        </w:trPr>
        <w:tc>
          <w:tcPr>
            <w:tcW w:w="3085" w:type="dxa"/>
            <w:gridSpan w:val="2"/>
          </w:tcPr>
          <w:p w14:paraId="2607A170" w14:textId="77777777" w:rsidR="003B53C0" w:rsidRPr="00F1713C" w:rsidRDefault="003B53C0" w:rsidP="00F253CA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693" w:type="dxa"/>
          </w:tcPr>
          <w:p w14:paraId="0DC90395" w14:textId="77777777" w:rsidR="003B53C0" w:rsidRDefault="003B53C0" w:rsidP="00F253CA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3" w:type="dxa"/>
          </w:tcPr>
          <w:p w14:paraId="739B1FF3" w14:textId="77777777" w:rsidR="003B53C0" w:rsidRDefault="003B53C0" w:rsidP="00F253CA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31" w:type="dxa"/>
          </w:tcPr>
          <w:p w14:paraId="2125AFA8" w14:textId="77777777" w:rsidR="003B53C0" w:rsidRDefault="003B53C0" w:rsidP="00F253CA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013C9048" w14:textId="77777777" w:rsidR="003B53C0" w:rsidRDefault="003B53C0" w:rsidP="00C057A9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0B77CCE3" w14:textId="77777777" w:rsidR="00BB480E" w:rsidRPr="00A97199" w:rsidRDefault="00BB480E" w:rsidP="00BB480E">
      <w:pPr>
        <w:pStyle w:val="Ttulo4"/>
        <w:rPr>
          <w:b w:val="0"/>
          <w:i/>
        </w:rPr>
      </w:pPr>
      <w:r w:rsidRPr="001E6994">
        <w:rPr>
          <w:i/>
          <w:u w:val="single"/>
        </w:rPr>
        <w:t>Base de datos</w:t>
      </w:r>
      <w:r>
        <w:rPr>
          <w:i/>
          <w:u w:val="single"/>
        </w:rPr>
        <w:t>:</w:t>
      </w:r>
      <w:r>
        <w:rPr>
          <w:i/>
        </w:rPr>
        <w:tab/>
      </w:r>
      <w:r w:rsidR="00D36046">
        <w:rPr>
          <w:i/>
        </w:rPr>
        <w:tab/>
      </w:r>
      <w:r w:rsidR="00D36046">
        <w:rPr>
          <w:i/>
        </w:rPr>
        <w:tab/>
      </w:r>
      <w:r>
        <w:rPr>
          <w:i/>
        </w:rPr>
        <w:tab/>
      </w:r>
      <w:r w:rsidRPr="00A97199">
        <w:rPr>
          <w:i/>
          <w:u w:val="single"/>
        </w:rPr>
        <w:t>Servidor:</w:t>
      </w:r>
      <w:r>
        <w:rPr>
          <w:i/>
          <w:u w:val="single"/>
        </w:rPr>
        <w:t xml:space="preserve">  </w:t>
      </w:r>
      <w:r>
        <w:rPr>
          <w:b w:val="0"/>
          <w:i/>
        </w:rPr>
        <w:t xml:space="preserve">    </w:t>
      </w:r>
    </w:p>
    <w:p w14:paraId="0DFBD2D2" w14:textId="77777777" w:rsidR="00BB480E" w:rsidRDefault="00BB480E" w:rsidP="00BB480E"/>
    <w:p w14:paraId="10D383AB" w14:textId="77777777" w:rsidR="00BB480E" w:rsidRPr="00D06891" w:rsidRDefault="00BB480E" w:rsidP="00BB480E">
      <w:pPr>
        <w:rPr>
          <w:lang w:val="pt-BR"/>
        </w:rPr>
      </w:pP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</w:r>
      <w:r w:rsidRPr="00D06891">
        <w:rPr>
          <w:lang w:val="pt-BR"/>
        </w:rPr>
        <w:tab/>
        <w:t>(A Agregar, E Eliminar, M Modificar)</w:t>
      </w:r>
    </w:p>
    <w:p w14:paraId="1D6EE9E3" w14:textId="77777777" w:rsidR="00BB480E" w:rsidRPr="00D06891" w:rsidRDefault="00BB480E" w:rsidP="00BB480E">
      <w:pPr>
        <w:jc w:val="both"/>
        <w:rPr>
          <w:rFonts w:ascii="Libre Sans Serif SSi" w:hAnsi="Libre Sans Serif SSi"/>
          <w:b/>
          <w:sz w:val="22"/>
          <w:lang w:val="pt-B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4"/>
        <w:gridCol w:w="3927"/>
        <w:gridCol w:w="1559"/>
        <w:gridCol w:w="1461"/>
        <w:gridCol w:w="692"/>
        <w:gridCol w:w="692"/>
        <w:gridCol w:w="728"/>
      </w:tblGrid>
      <w:tr w:rsidR="00BB480E" w:rsidRPr="007613AC" w14:paraId="132D6429" w14:textId="77777777" w:rsidTr="00392720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F727C" w14:textId="77777777" w:rsidR="00BB480E" w:rsidRPr="005C2303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A7C60B" w14:textId="77777777" w:rsidR="00BB480E" w:rsidRPr="007613AC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Nombre de Script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5EA0" w14:textId="77777777" w:rsidR="00BB480E" w:rsidRPr="007613AC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Objeto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F6AC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 w:rsidRPr="005C2303">
              <w:rPr>
                <w:rFonts w:ascii="Arial" w:hAnsi="Arial" w:cs="Arial"/>
                <w:b/>
              </w:rPr>
              <w:t>Tipo</w:t>
            </w:r>
          </w:p>
          <w:p w14:paraId="7762D017" w14:textId="77777777" w:rsidR="00BB480E" w:rsidRPr="00DF4006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>D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e la lista</w:t>
            </w:r>
            <w:r>
              <w:rPr>
                <w:rFonts w:asciiTheme="minorHAnsi" w:hAnsiTheme="minorHAnsi" w:cs="Arial"/>
                <w:i/>
                <w:sz w:val="14"/>
                <w:szCs w:val="14"/>
              </w:rPr>
              <w:t xml:space="preserve"> de tipos, ver instructivo</w:t>
            </w: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)</w:t>
            </w:r>
          </w:p>
        </w:tc>
        <w:tc>
          <w:tcPr>
            <w:tcW w:w="693" w:type="dxa"/>
            <w:tcBorders>
              <w:left w:val="single" w:sz="4" w:space="0" w:color="auto"/>
            </w:tcBorders>
            <w:shd w:val="clear" w:color="auto" w:fill="auto"/>
          </w:tcPr>
          <w:p w14:paraId="24D5F79F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</w:p>
          <w:p w14:paraId="3F89581E" w14:textId="77777777" w:rsidR="00BB480E" w:rsidRPr="005C2303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93" w:type="dxa"/>
            <w:shd w:val="clear" w:color="auto" w:fill="auto"/>
          </w:tcPr>
          <w:p w14:paraId="13064A12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</w:t>
            </w:r>
          </w:p>
          <w:p w14:paraId="73545FD7" w14:textId="77777777" w:rsidR="00BB480E" w:rsidRPr="00DF4006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31" w:type="dxa"/>
            <w:shd w:val="clear" w:color="auto" w:fill="auto"/>
          </w:tcPr>
          <w:p w14:paraId="06EDAA01" w14:textId="77777777" w:rsidR="00BB480E" w:rsidRDefault="00BB480E" w:rsidP="006A42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</w:t>
            </w:r>
          </w:p>
          <w:p w14:paraId="669F953E" w14:textId="77777777" w:rsidR="00BB480E" w:rsidRPr="00DF4006" w:rsidRDefault="00BB480E" w:rsidP="006A42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</w:tr>
      <w:tr w:rsidR="00BB480E" w:rsidRPr="006A69B3" w14:paraId="3424A231" w14:textId="77777777" w:rsidTr="00392720"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3D4E" w14:textId="77777777" w:rsidR="00BB480E" w:rsidRPr="00F1713C" w:rsidRDefault="00BB480E" w:rsidP="006A422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ACF4" w14:textId="77777777" w:rsidR="00BB480E" w:rsidRPr="003E0F2D" w:rsidRDefault="00BB480E" w:rsidP="006A422D">
            <w:pPr>
              <w:rPr>
                <w:rFonts w:ascii="Arial" w:hAnsi="Arial" w:cs="Arial"/>
                <w:lang w:val="es-PE"/>
              </w:rPr>
            </w:pP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C01C0" w14:textId="77777777" w:rsidR="00BB480E" w:rsidRPr="003E0F2D" w:rsidRDefault="00BB480E" w:rsidP="006A422D">
            <w:pPr>
              <w:jc w:val="center"/>
              <w:rPr>
                <w:rFonts w:ascii="Arial" w:hAnsi="Arial" w:cs="Arial"/>
                <w:i/>
                <w:lang w:val="es-PE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C1F5B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  <w:tcBorders>
              <w:left w:val="single" w:sz="4" w:space="0" w:color="auto"/>
            </w:tcBorders>
          </w:tcPr>
          <w:p w14:paraId="5B9BC285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693" w:type="dxa"/>
          </w:tcPr>
          <w:p w14:paraId="018247B4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  <w:tc>
          <w:tcPr>
            <w:tcW w:w="731" w:type="dxa"/>
          </w:tcPr>
          <w:p w14:paraId="7E0580A1" w14:textId="77777777" w:rsidR="00BB480E" w:rsidRPr="003E0F2D" w:rsidRDefault="00BB480E" w:rsidP="006A422D">
            <w:pPr>
              <w:jc w:val="both"/>
              <w:rPr>
                <w:rFonts w:ascii="Arial" w:hAnsi="Arial" w:cs="Arial"/>
                <w:i/>
                <w:color w:val="0000FF"/>
                <w:lang w:val="es-PE"/>
              </w:rPr>
            </w:pPr>
          </w:p>
        </w:tc>
      </w:tr>
      <w:tr w:rsidR="00BB480E" w14:paraId="5DF45531" w14:textId="77777777" w:rsidTr="00392720">
        <w:trPr>
          <w:gridBefore w:val="2"/>
          <w:wBefore w:w="4617" w:type="dxa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00FF" w14:textId="77777777" w:rsidR="00BB480E" w:rsidRPr="00F1713C" w:rsidRDefault="00BB480E" w:rsidP="006A422D">
            <w:pPr>
              <w:jc w:val="both"/>
              <w:rPr>
                <w:rFonts w:ascii="Arial" w:hAnsi="Arial" w:cs="Arial"/>
                <w:i/>
              </w:rPr>
            </w:pPr>
          </w:p>
        </w:tc>
        <w:tc>
          <w:tcPr>
            <w:tcW w:w="693" w:type="dxa"/>
            <w:tcBorders>
              <w:left w:val="single" w:sz="4" w:space="0" w:color="auto"/>
            </w:tcBorders>
          </w:tcPr>
          <w:p w14:paraId="4986369D" w14:textId="77777777" w:rsidR="00BB480E" w:rsidRDefault="00BB480E" w:rsidP="006A422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3" w:type="dxa"/>
          </w:tcPr>
          <w:p w14:paraId="3CEA082A" w14:textId="77777777" w:rsidR="00BB480E" w:rsidRDefault="00BB480E" w:rsidP="006A422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31" w:type="dxa"/>
          </w:tcPr>
          <w:p w14:paraId="79481902" w14:textId="77777777" w:rsidR="00BB480E" w:rsidRDefault="00BB480E" w:rsidP="006A422D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01750F32" w14:textId="77777777" w:rsidR="00BB480E" w:rsidRDefault="00BB480E" w:rsidP="00BB480E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02D4B534" w14:textId="77777777" w:rsidR="00BB480E" w:rsidRDefault="00BB480E" w:rsidP="00C057A9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35383CAC" w14:textId="77777777" w:rsidR="003B53C0" w:rsidRDefault="003B53C0" w:rsidP="00C057A9">
      <w:pPr>
        <w:rPr>
          <w:rFonts w:ascii="Arial" w:hAnsi="Arial" w:cs="Arial"/>
          <w:b/>
          <w:bCs w:val="0"/>
          <w:i/>
          <w:sz w:val="24"/>
          <w:u w:val="single"/>
        </w:rPr>
      </w:pPr>
    </w:p>
    <w:p w14:paraId="497C5AFA" w14:textId="77777777" w:rsidR="00CB6616" w:rsidRDefault="00CB6616" w:rsidP="00CB6616">
      <w:pPr>
        <w:pStyle w:val="Ttulo4"/>
        <w:rPr>
          <w:i/>
          <w:u w:val="single"/>
        </w:rPr>
      </w:pPr>
      <w:r>
        <w:rPr>
          <w:i/>
          <w:u w:val="single"/>
        </w:rPr>
        <w:t>Aplicación</w:t>
      </w:r>
      <w:r w:rsidR="005D23B6">
        <w:rPr>
          <w:i/>
          <w:u w:val="single"/>
        </w:rPr>
        <w:t xml:space="preserve"> </w:t>
      </w:r>
    </w:p>
    <w:p w14:paraId="42BAF4C3" w14:textId="77777777" w:rsidR="005D23B6" w:rsidRPr="005D23B6" w:rsidRDefault="005D23B6" w:rsidP="005D23B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(A Agregar, E Eliminar, M Modificar)</w:t>
      </w:r>
    </w:p>
    <w:p w14:paraId="194CA706" w14:textId="77777777" w:rsidR="00790796" w:rsidRDefault="00790796" w:rsidP="00CC26BE">
      <w:pPr>
        <w:jc w:val="both"/>
        <w:rPr>
          <w:rFonts w:ascii="Libre Sans Serif SSi" w:hAnsi="Libre Sans Serif SSi"/>
          <w:b/>
          <w:sz w:val="22"/>
        </w:rPr>
      </w:pPr>
    </w:p>
    <w:tbl>
      <w:tblPr>
        <w:tblStyle w:val="Tablaconcuadrcula"/>
        <w:tblW w:w="9889" w:type="dxa"/>
        <w:tblLayout w:type="fixed"/>
        <w:tblLook w:val="04A0" w:firstRow="1" w:lastRow="0" w:firstColumn="1" w:lastColumn="0" w:noHBand="0" w:noVBand="1"/>
      </w:tblPr>
      <w:tblGrid>
        <w:gridCol w:w="632"/>
        <w:gridCol w:w="2595"/>
        <w:gridCol w:w="2551"/>
        <w:gridCol w:w="530"/>
        <w:gridCol w:w="709"/>
        <w:gridCol w:w="691"/>
        <w:gridCol w:w="2181"/>
      </w:tblGrid>
      <w:tr w:rsidR="00F46C27" w:rsidRPr="007613AC" w14:paraId="655DBED8" w14:textId="77777777" w:rsidTr="00DF66A9">
        <w:tc>
          <w:tcPr>
            <w:tcW w:w="632" w:type="dxa"/>
            <w:shd w:val="clear" w:color="auto" w:fill="auto"/>
          </w:tcPr>
          <w:p w14:paraId="2CB03DEA" w14:textId="77777777" w:rsidR="00F46C27" w:rsidRPr="005C2303" w:rsidRDefault="00F46C27" w:rsidP="00E54E2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2595" w:type="dxa"/>
            <w:shd w:val="clear" w:color="auto" w:fill="auto"/>
          </w:tcPr>
          <w:p w14:paraId="0043FE59" w14:textId="77777777" w:rsidR="00F46C27" w:rsidRPr="002D18B5" w:rsidRDefault="00F46C27" w:rsidP="002D18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 Fuente</w:t>
            </w:r>
          </w:p>
        </w:tc>
        <w:tc>
          <w:tcPr>
            <w:tcW w:w="2551" w:type="dxa"/>
            <w:shd w:val="clear" w:color="auto" w:fill="auto"/>
          </w:tcPr>
          <w:p w14:paraId="4B81429F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Nombre Compilado</w:t>
            </w:r>
          </w:p>
        </w:tc>
        <w:tc>
          <w:tcPr>
            <w:tcW w:w="530" w:type="dxa"/>
            <w:shd w:val="clear" w:color="auto" w:fill="auto"/>
          </w:tcPr>
          <w:p w14:paraId="38E5A0A2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  <w:p w14:paraId="5C504B07" w14:textId="77777777" w:rsidR="00F46C27" w:rsidRPr="005C2303" w:rsidRDefault="00F46C27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5C2303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709" w:type="dxa"/>
            <w:shd w:val="clear" w:color="auto" w:fill="auto"/>
          </w:tcPr>
          <w:p w14:paraId="0F5B4621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E</w:t>
            </w:r>
          </w:p>
          <w:p w14:paraId="3B9E19C2" w14:textId="77777777" w:rsidR="00F46C27" w:rsidRPr="00DF4006" w:rsidRDefault="00F46C27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691" w:type="dxa"/>
            <w:shd w:val="clear" w:color="auto" w:fill="auto"/>
          </w:tcPr>
          <w:p w14:paraId="3B4F030A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D18B5">
              <w:rPr>
                <w:rFonts w:ascii="Arial" w:hAnsi="Arial" w:cs="Arial"/>
                <w:b/>
                <w:sz w:val="18"/>
                <w:szCs w:val="18"/>
              </w:rPr>
              <w:t>M</w:t>
            </w:r>
          </w:p>
          <w:p w14:paraId="61346F1F" w14:textId="77777777" w:rsidR="00F46C27" w:rsidRPr="00DF4006" w:rsidRDefault="00F46C27" w:rsidP="00E54E2D">
            <w:pPr>
              <w:jc w:val="center"/>
              <w:rPr>
                <w:rFonts w:asciiTheme="minorHAnsi" w:hAnsiTheme="minorHAnsi" w:cs="Arial"/>
                <w:b/>
                <w:sz w:val="14"/>
                <w:szCs w:val="14"/>
              </w:rPr>
            </w:pPr>
            <w:r w:rsidRPr="00DF4006">
              <w:rPr>
                <w:rFonts w:asciiTheme="minorHAnsi" w:hAnsiTheme="minorHAnsi" w:cs="Arial"/>
                <w:i/>
                <w:sz w:val="14"/>
                <w:szCs w:val="14"/>
              </w:rPr>
              <w:t>(Marcar con una X)</w:t>
            </w:r>
          </w:p>
        </w:tc>
        <w:tc>
          <w:tcPr>
            <w:tcW w:w="2181" w:type="dxa"/>
            <w:shd w:val="clear" w:color="auto" w:fill="auto"/>
          </w:tcPr>
          <w:p w14:paraId="3397E5F5" w14:textId="77777777" w:rsidR="00F46C27" w:rsidRPr="002D18B5" w:rsidRDefault="00F46C27" w:rsidP="00E54E2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B04287" w14:paraId="78B6BF72" w14:textId="77777777" w:rsidTr="006A422D">
        <w:tc>
          <w:tcPr>
            <w:tcW w:w="632" w:type="dxa"/>
          </w:tcPr>
          <w:p w14:paraId="586F5250" w14:textId="77777777" w:rsidR="00B04287" w:rsidRPr="00F1713C" w:rsidRDefault="00B04287" w:rsidP="00B042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95" w:type="dxa"/>
            <w:vAlign w:val="bottom"/>
          </w:tcPr>
          <w:p w14:paraId="41B5ABD7" w14:textId="77777777" w:rsidR="00B04287" w:rsidRPr="005202C3" w:rsidRDefault="00B04287" w:rsidP="00BB480E">
            <w:pPr>
              <w:rPr>
                <w:rFonts w:ascii="Arial" w:hAnsi="Arial" w:cs="Arial"/>
                <w:color w:val="000000"/>
                <w:sz w:val="16"/>
                <w:szCs w:val="16"/>
                <w:lang w:val="en-US" w:eastAsia="es-PE"/>
              </w:rPr>
            </w:pPr>
          </w:p>
        </w:tc>
        <w:tc>
          <w:tcPr>
            <w:tcW w:w="2551" w:type="dxa"/>
            <w:vAlign w:val="bottom"/>
          </w:tcPr>
          <w:p w14:paraId="718E3CB5" w14:textId="77777777" w:rsidR="00B04287" w:rsidRPr="005202C3" w:rsidRDefault="00B04287" w:rsidP="00B04287">
            <w:pPr>
              <w:rPr>
                <w:rFonts w:ascii="Arial" w:hAnsi="Arial" w:cs="Arial"/>
                <w:color w:val="000000"/>
                <w:sz w:val="16"/>
                <w:szCs w:val="16"/>
                <w:lang w:val="en-US" w:eastAsia="es-PE"/>
              </w:rPr>
            </w:pPr>
          </w:p>
        </w:tc>
        <w:tc>
          <w:tcPr>
            <w:tcW w:w="530" w:type="dxa"/>
          </w:tcPr>
          <w:p w14:paraId="78BBD147" w14:textId="77777777" w:rsidR="00B04287" w:rsidRPr="00922947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709" w:type="dxa"/>
          </w:tcPr>
          <w:p w14:paraId="585895CA" w14:textId="77777777" w:rsidR="00B04287" w:rsidRPr="00922947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691" w:type="dxa"/>
          </w:tcPr>
          <w:p w14:paraId="5977501B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2181" w:type="dxa"/>
          </w:tcPr>
          <w:p w14:paraId="514900F6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  <w:tr w:rsidR="00B04287" w:rsidRPr="00822C22" w14:paraId="17E07285" w14:textId="77777777" w:rsidTr="00DF66A9">
        <w:tc>
          <w:tcPr>
            <w:tcW w:w="632" w:type="dxa"/>
          </w:tcPr>
          <w:p w14:paraId="15DB6FB4" w14:textId="77777777" w:rsidR="00B04287" w:rsidRPr="00822C22" w:rsidRDefault="00B04287" w:rsidP="00B0428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95" w:type="dxa"/>
            <w:vAlign w:val="bottom"/>
          </w:tcPr>
          <w:p w14:paraId="1E590676" w14:textId="77777777" w:rsidR="00B04287" w:rsidRPr="00CE1828" w:rsidRDefault="00B04287" w:rsidP="00B04287">
            <w:pPr>
              <w:rPr>
                <w:rFonts w:ascii="Arial" w:hAnsi="Arial" w:cs="Arial"/>
                <w:color w:val="000000"/>
                <w:sz w:val="22"/>
                <w:szCs w:val="22"/>
                <w:lang w:val="en-US" w:eastAsia="es-PE"/>
              </w:rPr>
            </w:pPr>
          </w:p>
        </w:tc>
        <w:tc>
          <w:tcPr>
            <w:tcW w:w="2551" w:type="dxa"/>
          </w:tcPr>
          <w:p w14:paraId="5859ADF0" w14:textId="77777777" w:rsidR="00B04287" w:rsidRPr="00822C22" w:rsidRDefault="00B04287" w:rsidP="00B04287">
            <w:pPr>
              <w:rPr>
                <w:rFonts w:ascii="Arial" w:hAnsi="Arial" w:cs="Arial"/>
                <w:bCs w:val="0"/>
                <w:i/>
                <w:iCs/>
                <w:color w:val="0000FF"/>
                <w:szCs w:val="20"/>
                <w:lang w:val="en-US"/>
              </w:rPr>
            </w:pPr>
          </w:p>
        </w:tc>
        <w:tc>
          <w:tcPr>
            <w:tcW w:w="530" w:type="dxa"/>
          </w:tcPr>
          <w:p w14:paraId="0372BE90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709" w:type="dxa"/>
          </w:tcPr>
          <w:p w14:paraId="64053CC7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691" w:type="dxa"/>
          </w:tcPr>
          <w:p w14:paraId="37F98D6A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  <w:tc>
          <w:tcPr>
            <w:tcW w:w="2181" w:type="dxa"/>
          </w:tcPr>
          <w:p w14:paraId="7BB2DD4B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color w:val="0000FF"/>
                <w:lang w:val="en-US"/>
              </w:rPr>
            </w:pPr>
          </w:p>
        </w:tc>
      </w:tr>
      <w:tr w:rsidR="00B04287" w14:paraId="0FCCE1DC" w14:textId="77777777" w:rsidTr="00DF66A9">
        <w:tc>
          <w:tcPr>
            <w:tcW w:w="6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961DED" w14:textId="77777777" w:rsidR="00B04287" w:rsidRPr="00822C22" w:rsidRDefault="00B04287" w:rsidP="00B04287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06DD1F" w14:textId="77777777" w:rsidR="00B04287" w:rsidRPr="00822C22" w:rsidRDefault="00B04287" w:rsidP="00B04287">
            <w:pPr>
              <w:jc w:val="both"/>
              <w:rPr>
                <w:rFonts w:ascii="Arial" w:hAnsi="Arial" w:cs="Arial"/>
                <w:i/>
                <w:lang w:val="en-US"/>
              </w:rPr>
            </w:pPr>
          </w:p>
        </w:tc>
        <w:tc>
          <w:tcPr>
            <w:tcW w:w="2551" w:type="dxa"/>
            <w:tcBorders>
              <w:left w:val="single" w:sz="4" w:space="0" w:color="auto"/>
            </w:tcBorders>
          </w:tcPr>
          <w:p w14:paraId="6C5DC7CC" w14:textId="77777777" w:rsidR="00B04287" w:rsidRPr="00F1713C" w:rsidRDefault="00B04287" w:rsidP="00B04287">
            <w:pPr>
              <w:jc w:val="both"/>
              <w:rPr>
                <w:rFonts w:ascii="Arial" w:hAnsi="Arial" w:cs="Arial"/>
                <w:i/>
              </w:rPr>
            </w:pPr>
            <w:r w:rsidRPr="00F1713C">
              <w:rPr>
                <w:rFonts w:ascii="Arial" w:hAnsi="Arial" w:cs="Arial"/>
                <w:i/>
              </w:rPr>
              <w:t>Totales:</w:t>
            </w:r>
          </w:p>
        </w:tc>
        <w:tc>
          <w:tcPr>
            <w:tcW w:w="530" w:type="dxa"/>
          </w:tcPr>
          <w:p w14:paraId="64C6DFA2" w14:textId="77777777" w:rsidR="00B04287" w:rsidRDefault="00B04287" w:rsidP="004F3493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709" w:type="dxa"/>
          </w:tcPr>
          <w:p w14:paraId="3C7E33E0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691" w:type="dxa"/>
            <w:tcBorders>
              <w:right w:val="single" w:sz="4" w:space="0" w:color="auto"/>
            </w:tcBorders>
          </w:tcPr>
          <w:p w14:paraId="5098F30A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B0983C" w14:textId="77777777" w:rsidR="00B04287" w:rsidRDefault="00B04287" w:rsidP="00B04287">
            <w:pPr>
              <w:jc w:val="both"/>
              <w:rPr>
                <w:rFonts w:ascii="Arial" w:hAnsi="Arial" w:cs="Arial"/>
                <w:i/>
                <w:color w:val="0000FF"/>
              </w:rPr>
            </w:pPr>
          </w:p>
        </w:tc>
      </w:tr>
    </w:tbl>
    <w:p w14:paraId="420160E8" w14:textId="77777777" w:rsidR="00CC3B22" w:rsidRDefault="00CC3B22" w:rsidP="00CD08EA">
      <w:pPr>
        <w:jc w:val="both"/>
        <w:rPr>
          <w:rFonts w:ascii="Arial" w:hAnsi="Arial" w:cs="Arial"/>
          <w:b/>
        </w:rPr>
      </w:pPr>
    </w:p>
    <w:p w14:paraId="49EF6FA9" w14:textId="77777777" w:rsidR="00442CD3" w:rsidRDefault="00442CD3" w:rsidP="0025286B">
      <w:pPr>
        <w:ind w:left="1080"/>
        <w:jc w:val="both"/>
        <w:rPr>
          <w:rFonts w:ascii="Arial" w:hAnsi="Arial" w:cs="Arial"/>
          <w:b/>
        </w:rPr>
      </w:pPr>
    </w:p>
    <w:p w14:paraId="019B75E6" w14:textId="77777777" w:rsidR="00FB20DB" w:rsidRDefault="00FB20DB" w:rsidP="0025286B">
      <w:pPr>
        <w:ind w:left="1080"/>
        <w:jc w:val="both"/>
        <w:rPr>
          <w:rFonts w:ascii="Arial" w:hAnsi="Arial" w:cs="Arial"/>
          <w:b/>
        </w:rPr>
      </w:pPr>
    </w:p>
    <w:p w14:paraId="4EFF47B9" w14:textId="0234533E" w:rsidR="00822C22" w:rsidRDefault="000973A9" w:rsidP="00234F6D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Procedimiento de ejecución</w:t>
      </w:r>
      <w:r w:rsidR="006358A3">
        <w:rPr>
          <w:rFonts w:ascii="Arial" w:hAnsi="Arial" w:cs="Arial"/>
          <w:b/>
        </w:rPr>
        <w:t xml:space="preserve"> del Pase a Producción</w:t>
      </w:r>
      <w:r w:rsidR="001679EE">
        <w:rPr>
          <w:rFonts w:ascii="Arial" w:hAnsi="Arial" w:cs="Arial"/>
          <w:b/>
        </w:rPr>
        <w:t xml:space="preserve"> – Plan de Instalación</w:t>
      </w:r>
    </w:p>
    <w:p w14:paraId="2C6A1D35" w14:textId="77777777" w:rsidR="003E0F2D" w:rsidRPr="003E0F2D" w:rsidRDefault="003E0F2D" w:rsidP="003E0F2D">
      <w:pPr>
        <w:pStyle w:val="Prrafodelista"/>
        <w:ind w:left="360"/>
        <w:jc w:val="both"/>
        <w:rPr>
          <w:rFonts w:ascii="Arial" w:hAnsi="Arial" w:cs="Arial"/>
          <w:b/>
        </w:rPr>
      </w:pPr>
    </w:p>
    <w:p w14:paraId="05E129B9" w14:textId="56A2695E" w:rsidR="00B5305A" w:rsidRPr="0036612B" w:rsidRDefault="0036612B" w:rsidP="0036612B">
      <w:pPr>
        <w:pStyle w:val="Prrafodelista"/>
        <w:numPr>
          <w:ilvl w:val="0"/>
          <w:numId w:val="15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Revisar </w:t>
      </w:r>
      <w:r w:rsidRPr="0036612B">
        <w:rPr>
          <w:rFonts w:ascii="Arial" w:hAnsi="Arial" w:cs="Arial"/>
          <w:b/>
          <w:szCs w:val="20"/>
        </w:rPr>
        <w:t xml:space="preserve">Anexo 01 - F01 Pase a </w:t>
      </w:r>
      <w:proofErr w:type="spellStart"/>
      <w:r w:rsidRPr="0036612B">
        <w:rPr>
          <w:rFonts w:ascii="Arial" w:hAnsi="Arial" w:cs="Arial"/>
          <w:b/>
          <w:szCs w:val="20"/>
        </w:rPr>
        <w:t>produccion</w:t>
      </w:r>
      <w:proofErr w:type="spellEnd"/>
    </w:p>
    <w:p w14:paraId="67F2637F" w14:textId="77777777" w:rsidR="00B5305A" w:rsidRDefault="00B5305A" w:rsidP="00614DAC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6F0F21A4" w14:textId="77777777" w:rsidR="00614DAC" w:rsidRDefault="00614DAC" w:rsidP="00614DAC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 xml:space="preserve">Plan de </w:t>
      </w:r>
      <w:proofErr w:type="spellStart"/>
      <w:r>
        <w:rPr>
          <w:rFonts w:ascii="Arial" w:hAnsi="Arial" w:cs="Arial"/>
          <w:b/>
          <w:szCs w:val="20"/>
        </w:rPr>
        <w:t>Rollback</w:t>
      </w:r>
      <w:proofErr w:type="spellEnd"/>
    </w:p>
    <w:p w14:paraId="19B0FBEC" w14:textId="77777777" w:rsidR="00B0353B" w:rsidRDefault="00B0353B" w:rsidP="00614DAC">
      <w:pPr>
        <w:jc w:val="both"/>
        <w:rPr>
          <w:rFonts w:ascii="Arial" w:hAnsi="Arial" w:cs="Arial"/>
          <w:b/>
          <w:szCs w:val="20"/>
        </w:rPr>
      </w:pPr>
    </w:p>
    <w:p w14:paraId="39A4DDC5" w14:textId="77777777" w:rsidR="004502E6" w:rsidRPr="00DB4995" w:rsidRDefault="004502E6" w:rsidP="007269DA">
      <w:pPr>
        <w:jc w:val="both"/>
        <w:rPr>
          <w:rFonts w:ascii="Arial" w:hAnsi="Arial" w:cs="Arial"/>
          <w:b/>
          <w:szCs w:val="20"/>
          <w:lang w:val="es-PE"/>
        </w:rPr>
      </w:pPr>
    </w:p>
    <w:p w14:paraId="04DCB2C0" w14:textId="77777777" w:rsidR="00E20911" w:rsidRPr="00B21428" w:rsidRDefault="00E20911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>Observaciones</w:t>
      </w:r>
    </w:p>
    <w:p w14:paraId="21C21D9C" w14:textId="77777777" w:rsidR="00E20911" w:rsidRDefault="009F7203" w:rsidP="0068295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</w:t>
      </w:r>
      <w:r w:rsidR="00E20911">
        <w:rPr>
          <w:rFonts w:ascii="Arial" w:hAnsi="Arial" w:cs="Arial"/>
          <w:b/>
        </w:rPr>
        <w:t>___________________________________________________________________________________</w:t>
      </w:r>
    </w:p>
    <w:p w14:paraId="2EF6A371" w14:textId="77777777" w:rsidR="00B13445" w:rsidRDefault="00B13445" w:rsidP="00E20911">
      <w:pPr>
        <w:ind w:left="360"/>
        <w:jc w:val="both"/>
        <w:rPr>
          <w:rFonts w:ascii="Arial" w:hAnsi="Arial" w:cs="Arial"/>
          <w:b/>
        </w:rPr>
      </w:pPr>
    </w:p>
    <w:p w14:paraId="46E9019D" w14:textId="77777777" w:rsidR="00B13445" w:rsidRDefault="00B13445" w:rsidP="00B13445">
      <w:pPr>
        <w:ind w:left="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___________________________________________________________________________________</w:t>
      </w:r>
    </w:p>
    <w:p w14:paraId="73EFBC86" w14:textId="77777777" w:rsidR="00613CD8" w:rsidRDefault="00613CD8" w:rsidP="00E30354">
      <w:pPr>
        <w:ind w:left="1080"/>
        <w:jc w:val="both"/>
        <w:rPr>
          <w:rFonts w:ascii="Arial" w:hAnsi="Arial" w:cs="Arial"/>
          <w:b/>
        </w:rPr>
      </w:pPr>
    </w:p>
    <w:p w14:paraId="4F204E60" w14:textId="60CC1A95" w:rsidR="009F7203" w:rsidRPr="00B45E31" w:rsidRDefault="009F7203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Medición del Riesgo </w:t>
      </w:r>
      <w:r w:rsidRPr="00B45E31">
        <w:rPr>
          <w:rFonts w:ascii="Arial" w:hAnsi="Arial" w:cs="Arial"/>
          <w:b/>
          <w:szCs w:val="20"/>
        </w:rPr>
        <w:tab/>
      </w:r>
      <w:r w:rsidRPr="00B45E31">
        <w:rPr>
          <w:rFonts w:ascii="Arial" w:hAnsi="Arial" w:cs="Arial"/>
        </w:rPr>
        <w:object w:dxaOrig="225" w:dyaOrig="225" w14:anchorId="2C2A8AE4">
          <v:shape id="_x0000_i1073" type="#_x0000_t75" style="width:38pt;height:18pt" o:ole="">
            <v:imagedata r:id="rId14" o:title=""/>
          </v:shape>
          <w:control r:id="rId15" w:name="CheckBox12" w:shapeid="_x0000_i1073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</w:rPr>
        <w:object w:dxaOrig="225" w:dyaOrig="225" w14:anchorId="771F1668">
          <v:shape id="_x0000_i1075" type="#_x0000_t75" style="width:45pt;height:19.5pt" o:ole="">
            <v:imagedata r:id="rId16" o:title=""/>
          </v:shape>
          <w:control r:id="rId17" w:name="CheckBox21" w:shapeid="_x0000_i1075"/>
        </w:object>
      </w:r>
      <w:r w:rsidRPr="00B45E31">
        <w:rPr>
          <w:rFonts w:ascii="Arial" w:hAnsi="Arial" w:cs="Arial"/>
        </w:rPr>
        <w:t xml:space="preserve">     </w:t>
      </w:r>
      <w:r w:rsidRPr="00B45E31">
        <w:rPr>
          <w:rFonts w:ascii="Arial" w:hAnsi="Arial" w:cs="Arial"/>
        </w:rPr>
        <w:object w:dxaOrig="225" w:dyaOrig="225" w14:anchorId="7EAB875B">
          <v:shape id="_x0000_i1077" type="#_x0000_t75" style="width:36.5pt;height:19.5pt" o:ole="">
            <v:imagedata r:id="rId18" o:title=""/>
          </v:shape>
          <w:control r:id="rId19" w:name="CheckBox31" w:shapeid="_x0000_i1077"/>
        </w:object>
      </w:r>
    </w:p>
    <w:p w14:paraId="256B8FB8" w14:textId="77777777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  <w:b/>
          <w:szCs w:val="20"/>
        </w:rPr>
        <w:t xml:space="preserve">Sustento de la valoración del riesgo: </w:t>
      </w:r>
    </w:p>
    <w:p w14:paraId="2A754D54" w14:textId="5500688D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1574A220">
          <v:shape id="_x0000_i1079" type="#_x0000_t75" style="width:117pt;height:18pt" o:ole="">
            <v:imagedata r:id="rId20" o:title=""/>
          </v:shape>
          <w:control r:id="rId21" w:name="CheckBox11" w:shapeid="_x0000_i1079"/>
        </w:object>
      </w:r>
      <w:r w:rsidRPr="00B45E31">
        <w:rPr>
          <w:rFonts w:ascii="Arial" w:hAnsi="Arial" w:cs="Arial"/>
        </w:rPr>
        <w:t xml:space="preserve">           </w:t>
      </w:r>
      <w:r w:rsidRPr="00B45E31">
        <w:rPr>
          <w:rFonts w:ascii="Arial" w:hAnsi="Arial" w:cs="Arial"/>
        </w:rPr>
        <w:object w:dxaOrig="225" w:dyaOrig="225" w14:anchorId="367C670A">
          <v:shape id="_x0000_i1081" type="#_x0000_t75" style="width:304.5pt;height:18pt" o:ole="">
            <v:imagedata r:id="rId22" o:title=""/>
          </v:shape>
          <w:control r:id="rId23" w:name="TextBox44" w:shapeid="_x0000_i1081"/>
        </w:object>
      </w:r>
    </w:p>
    <w:p w14:paraId="71244DEE" w14:textId="4B0FC5A9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5D89B410">
          <v:shape id="_x0000_i1083" type="#_x0000_t75" style="width:124pt;height:18pt" o:ole="">
            <v:imagedata r:id="rId24" o:title=""/>
          </v:shape>
          <w:control r:id="rId25" w:name="CheckBox111" w:shapeid="_x0000_i1083"/>
        </w:object>
      </w:r>
      <w:r w:rsidRPr="00B45E31">
        <w:rPr>
          <w:rFonts w:ascii="Arial" w:hAnsi="Arial" w:cs="Arial"/>
        </w:rPr>
        <w:t xml:space="preserve">         </w:t>
      </w:r>
      <w:r w:rsidRPr="00B45E31">
        <w:rPr>
          <w:rFonts w:ascii="Arial" w:hAnsi="Arial" w:cs="Arial"/>
        </w:rPr>
        <w:object w:dxaOrig="225" w:dyaOrig="225" w14:anchorId="06CDA3F4">
          <v:shape id="_x0000_i1085" type="#_x0000_t75" style="width:304.5pt;height:18pt" o:ole="">
            <v:imagedata r:id="rId26" o:title=""/>
          </v:shape>
          <w:control r:id="rId27" w:name="TextBox43" w:shapeid="_x0000_i1085"/>
        </w:object>
      </w:r>
    </w:p>
    <w:p w14:paraId="18CE8911" w14:textId="2FBAD523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1A178ED3">
          <v:shape id="_x0000_i1087" type="#_x0000_t75" style="width:132pt;height:18pt" o:ole="">
            <v:imagedata r:id="rId28" o:title=""/>
          </v:shape>
          <w:control r:id="rId29" w:name="CheckBox1111" w:shapeid="_x0000_i1087"/>
        </w:object>
      </w:r>
      <w:r w:rsidRPr="00B45E31">
        <w:rPr>
          <w:rFonts w:ascii="Arial" w:hAnsi="Arial" w:cs="Arial"/>
        </w:rPr>
        <w:t xml:space="preserve">      </w:t>
      </w:r>
      <w:r w:rsidRPr="00B45E31">
        <w:rPr>
          <w:rFonts w:ascii="Arial" w:hAnsi="Arial" w:cs="Arial"/>
        </w:rPr>
        <w:object w:dxaOrig="225" w:dyaOrig="225" w14:anchorId="14CEFD8F">
          <v:shape id="_x0000_i1089" type="#_x0000_t75" style="width:304.5pt;height:18pt" o:ole="">
            <v:imagedata r:id="rId30" o:title=""/>
          </v:shape>
          <w:control r:id="rId31" w:name="TextBox42" w:shapeid="_x0000_i1089"/>
        </w:object>
      </w:r>
    </w:p>
    <w:p w14:paraId="466D1057" w14:textId="4CEDEE7C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object w:dxaOrig="225" w:dyaOrig="225" w14:anchorId="63E226AC">
          <v:shape id="_x0000_i1091" type="#_x0000_t75" style="width:148.5pt;height:18pt" o:ole="">
            <v:imagedata r:id="rId32" o:title=""/>
          </v:shape>
          <w:control r:id="rId33" w:name="CheckBox11111" w:shapeid="_x0000_i1091"/>
        </w:object>
      </w:r>
      <w:r w:rsidRPr="00B45E31">
        <w:rPr>
          <w:rFonts w:ascii="Arial" w:hAnsi="Arial" w:cs="Arial"/>
        </w:rPr>
        <w:object w:dxaOrig="225" w:dyaOrig="225" w14:anchorId="75F27883">
          <v:shape id="_x0000_i1093" type="#_x0000_t75" style="width:304.5pt;height:18pt" o:ole="">
            <v:imagedata r:id="rId34" o:title=""/>
          </v:shape>
          <w:control r:id="rId35" w:name="TextBox41" w:shapeid="_x0000_i1093"/>
        </w:object>
      </w:r>
    </w:p>
    <w:p w14:paraId="6118B82A" w14:textId="4646D767" w:rsidR="009F7203" w:rsidRPr="00B45E31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B45E31">
        <w:rPr>
          <w:rFonts w:ascii="Arial" w:hAnsi="Arial" w:cs="Arial"/>
        </w:rPr>
        <w:lastRenderedPageBreak/>
        <w:object w:dxaOrig="225" w:dyaOrig="225" w14:anchorId="7206263C">
          <v:shape id="_x0000_i1095" type="#_x0000_t75" style="width:148.5pt;height:18pt" o:ole="">
            <v:imagedata r:id="rId36" o:title=""/>
          </v:shape>
          <w:control r:id="rId37" w:name="CheckBox111111" w:shapeid="_x0000_i1095"/>
        </w:object>
      </w:r>
      <w:r w:rsidRPr="00B45E31">
        <w:rPr>
          <w:rFonts w:ascii="Arial" w:hAnsi="Arial" w:cs="Arial"/>
        </w:rPr>
        <w:object w:dxaOrig="225" w:dyaOrig="225" w14:anchorId="70F5B452">
          <v:shape id="_x0000_i1097" type="#_x0000_t75" style="width:304.5pt;height:18pt" o:ole="">
            <v:imagedata r:id="rId34" o:title=""/>
          </v:shape>
          <w:control r:id="rId38" w:name="TextBox4" w:shapeid="_x0000_i1097"/>
        </w:object>
      </w:r>
    </w:p>
    <w:p w14:paraId="0C5E05F1" w14:textId="6A14EFEE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82DFB">
        <w:rPr>
          <w:rFonts w:ascii="Arial" w:hAnsi="Arial" w:cs="Arial"/>
          <w:highlight w:val="yellow"/>
        </w:rPr>
        <w:object w:dxaOrig="225" w:dyaOrig="225" w14:anchorId="1D13969E">
          <v:shape id="_x0000_i1099" type="#_x0000_t75" style="width:148.5pt;height:18pt" o:ole="">
            <v:imagedata r:id="rId39" o:title=""/>
          </v:shape>
          <w:control r:id="rId40" w:name="CheckBox11111111" w:shapeid="_x0000_i1099"/>
        </w:object>
      </w:r>
      <w:r w:rsidRPr="00782DFB">
        <w:rPr>
          <w:rFonts w:ascii="Arial" w:hAnsi="Arial" w:cs="Arial"/>
          <w:highlight w:val="yellow"/>
        </w:rPr>
        <w:object w:dxaOrig="225" w:dyaOrig="225" w14:anchorId="1385E35F">
          <v:shape id="_x0000_i1101" type="#_x0000_t75" style="width:304.5pt;height:18pt" o:ole="">
            <v:imagedata r:id="rId34" o:title=""/>
          </v:shape>
          <w:control r:id="rId41" w:name="TextBox451" w:shapeid="_x0000_i1101"/>
        </w:object>
      </w:r>
    </w:p>
    <w:p w14:paraId="0E16AA7F" w14:textId="77777777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1697899B" w14:textId="77777777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</w:p>
    <w:p w14:paraId="4E86AD04" w14:textId="77777777" w:rsidR="009F7203" w:rsidRPr="00D01A63" w:rsidRDefault="009F7203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D01A63">
        <w:rPr>
          <w:rFonts w:ascii="Arial" w:hAnsi="Arial" w:cs="Arial"/>
          <w:b/>
          <w:szCs w:val="20"/>
        </w:rPr>
        <w:t xml:space="preserve">Describa la complejidad del cambio </w:t>
      </w:r>
    </w:p>
    <w:p w14:paraId="1FA844A7" w14:textId="4CA2F9BE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1270814A">
          <v:shape id="_x0000_i1103" type="#_x0000_t75" style="width:445pt;height:18pt" o:ole="">
            <v:imagedata r:id="rId42" o:title=""/>
          </v:shape>
          <w:control r:id="rId43" w:name="TextBox2" w:shapeid="_x0000_i1103"/>
        </w:object>
      </w:r>
    </w:p>
    <w:p w14:paraId="155E781D" w14:textId="27A34DEE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011CBC31">
          <v:shape id="_x0000_i1105" type="#_x0000_t75" style="width:444pt;height:18pt" o:ole="">
            <v:imagedata r:id="rId44" o:title=""/>
          </v:shape>
          <w:control r:id="rId45" w:name="TextBox3" w:shapeid="_x0000_i1105"/>
        </w:object>
      </w:r>
    </w:p>
    <w:p w14:paraId="6432A1E9" w14:textId="5C59D65F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466C6224">
          <v:shape id="_x0000_i1107" type="#_x0000_t75" style="width:443.5pt;height:18pt" o:ole="">
            <v:imagedata r:id="rId46" o:title=""/>
          </v:shape>
          <w:control r:id="rId47" w:name="TextBox8" w:shapeid="_x0000_i1107"/>
        </w:object>
      </w:r>
    </w:p>
    <w:p w14:paraId="057A5C63" w14:textId="68083D92" w:rsidR="009F7203" w:rsidRPr="007D71A9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  <w:highlight w:val="yellow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46FDDDB7">
          <v:shape id="_x0000_i1109" type="#_x0000_t75" style="width:442.5pt;height:18pt" o:ole="">
            <v:imagedata r:id="rId48" o:title=""/>
          </v:shape>
          <w:control r:id="rId49" w:name="TextBox9" w:shapeid="_x0000_i1109"/>
        </w:object>
      </w:r>
    </w:p>
    <w:p w14:paraId="4236F54A" w14:textId="71DFC971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  <w:r w:rsidRPr="007D71A9">
        <w:rPr>
          <w:rFonts w:ascii="Arial" w:hAnsi="Arial" w:cs="Arial"/>
          <w:b/>
          <w:szCs w:val="20"/>
          <w:highlight w:val="yellow"/>
        </w:rPr>
        <w:object w:dxaOrig="225" w:dyaOrig="225" w14:anchorId="142F843C">
          <v:shape id="_x0000_i1111" type="#_x0000_t75" style="width:442.5pt;height:18pt" o:ole="">
            <v:imagedata r:id="rId48" o:title=""/>
          </v:shape>
          <w:control r:id="rId50" w:name="TextBox10" w:shapeid="_x0000_i1111"/>
        </w:object>
      </w:r>
    </w:p>
    <w:p w14:paraId="516D01FB" w14:textId="77777777" w:rsidR="009F7203" w:rsidRDefault="009F7203" w:rsidP="009F7203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5DF1DBD0" w14:textId="77777777" w:rsidR="007649EA" w:rsidRDefault="007649E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228AAE67" w14:textId="77777777" w:rsidR="00027C45" w:rsidRPr="00636E2D" w:rsidRDefault="00027C45" w:rsidP="00636E2D">
      <w:pPr>
        <w:jc w:val="both"/>
        <w:rPr>
          <w:rFonts w:ascii="Arial" w:hAnsi="Arial" w:cs="Arial"/>
          <w:b/>
          <w:szCs w:val="20"/>
        </w:rPr>
      </w:pPr>
    </w:p>
    <w:p w14:paraId="3D517837" w14:textId="77777777" w:rsidR="00027C45" w:rsidRDefault="00027C45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p w14:paraId="797DA4CD" w14:textId="77777777" w:rsidR="00E36ADF" w:rsidRDefault="00E36ADF" w:rsidP="00804C44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b/>
          <w:szCs w:val="20"/>
        </w:rPr>
      </w:pPr>
      <w:r w:rsidRPr="00B21428">
        <w:rPr>
          <w:rFonts w:ascii="Arial" w:hAnsi="Arial" w:cs="Arial"/>
          <w:b/>
          <w:szCs w:val="20"/>
        </w:rPr>
        <w:t xml:space="preserve">Conformidad y </w:t>
      </w:r>
      <w:r w:rsidR="00371856" w:rsidRPr="00B21428">
        <w:rPr>
          <w:rFonts w:ascii="Arial" w:hAnsi="Arial" w:cs="Arial"/>
          <w:b/>
          <w:szCs w:val="20"/>
        </w:rPr>
        <w:t>Autorizaciones</w:t>
      </w:r>
      <w:r w:rsidR="00CE7F17" w:rsidRPr="00B21428">
        <w:rPr>
          <w:rFonts w:ascii="Arial" w:hAnsi="Arial" w:cs="Arial"/>
          <w:b/>
          <w:szCs w:val="20"/>
        </w:rPr>
        <w:t xml:space="preserve">. </w:t>
      </w:r>
    </w:p>
    <w:p w14:paraId="64284FF8" w14:textId="77777777" w:rsidR="003B697A" w:rsidRDefault="003B697A" w:rsidP="003B697A">
      <w:pPr>
        <w:pStyle w:val="Prrafodelista"/>
        <w:ind w:left="360"/>
        <w:jc w:val="both"/>
        <w:rPr>
          <w:rFonts w:ascii="Arial" w:hAnsi="Arial" w:cs="Arial"/>
          <w:b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7"/>
        <w:gridCol w:w="2641"/>
        <w:gridCol w:w="4485"/>
      </w:tblGrid>
      <w:tr w:rsidR="0039017D" w:rsidRPr="00C977A2" w14:paraId="048BDFB9" w14:textId="77777777" w:rsidTr="00A36830">
        <w:trPr>
          <w:trHeight w:val="1739"/>
        </w:trPr>
        <w:tc>
          <w:tcPr>
            <w:tcW w:w="2518" w:type="dxa"/>
            <w:tcBorders>
              <w:bottom w:val="single" w:sz="4" w:space="0" w:color="000000"/>
            </w:tcBorders>
            <w:shd w:val="clear" w:color="auto" w:fill="auto"/>
          </w:tcPr>
          <w:p w14:paraId="7990D4E7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 xml:space="preserve">Analista </w:t>
            </w:r>
          </w:p>
          <w:p w14:paraId="44448CC4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Desarrollo</w:t>
            </w:r>
          </w:p>
          <w:p w14:paraId="14D915F2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672B971D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E512834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A7FFF3F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7B70021A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130DA712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0DCF0854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A7F2720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</w:p>
          <w:p w14:paraId="5B0CE1B2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</w:pPr>
          </w:p>
        </w:tc>
        <w:tc>
          <w:tcPr>
            <w:tcW w:w="2693" w:type="dxa"/>
            <w:tcBorders>
              <w:bottom w:val="single" w:sz="4" w:space="0" w:color="000000"/>
            </w:tcBorders>
            <w:shd w:val="clear" w:color="auto" w:fill="auto"/>
          </w:tcPr>
          <w:p w14:paraId="183B5929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 w:rsidRPr="002130F7">
              <w:rPr>
                <w:b/>
              </w:rPr>
              <w:t>Especialista</w:t>
            </w:r>
          </w:p>
          <w:p w14:paraId="37D83829" w14:textId="77777777" w:rsidR="0039017D" w:rsidRPr="002130F7" w:rsidRDefault="0039017D" w:rsidP="0085513D">
            <w:pPr>
              <w:tabs>
                <w:tab w:val="center" w:pos="1701"/>
                <w:tab w:val="center" w:pos="5103"/>
                <w:tab w:val="center" w:pos="8364"/>
              </w:tabs>
            </w:pPr>
            <w:r w:rsidRPr="002130F7">
              <w:rPr>
                <w:b/>
              </w:rPr>
              <w:t>Desarrollo</w:t>
            </w:r>
          </w:p>
        </w:tc>
        <w:tc>
          <w:tcPr>
            <w:tcW w:w="4608" w:type="dxa"/>
            <w:tcBorders>
              <w:bottom w:val="single" w:sz="4" w:space="0" w:color="000000"/>
            </w:tcBorders>
            <w:shd w:val="clear" w:color="auto" w:fill="auto"/>
          </w:tcPr>
          <w:p w14:paraId="7CEF548F" w14:textId="77777777" w:rsidR="0039017D" w:rsidRPr="002130F7" w:rsidRDefault="00A36830" w:rsidP="0085513D">
            <w:pPr>
              <w:tabs>
                <w:tab w:val="center" w:pos="1701"/>
                <w:tab w:val="center" w:pos="5103"/>
                <w:tab w:val="center" w:pos="8364"/>
              </w:tabs>
              <w:rPr>
                <w:b/>
              </w:rPr>
            </w:pPr>
            <w:r>
              <w:rPr>
                <w:b/>
              </w:rPr>
              <w:t>Observaciones</w:t>
            </w:r>
            <w:r w:rsidRPr="002130F7">
              <w:rPr>
                <w:b/>
              </w:rPr>
              <w:t xml:space="preserve"> </w:t>
            </w:r>
          </w:p>
        </w:tc>
      </w:tr>
    </w:tbl>
    <w:p w14:paraId="6F2DC65F" w14:textId="77777777" w:rsidR="000F67D5" w:rsidRDefault="000F67D5" w:rsidP="00E54E2D">
      <w:pPr>
        <w:jc w:val="center"/>
        <w:rPr>
          <w:b/>
          <w:bCs w:val="0"/>
          <w:szCs w:val="20"/>
          <w:u w:val="single"/>
        </w:rPr>
      </w:pPr>
    </w:p>
    <w:sectPr w:rsidR="000F67D5" w:rsidSect="00277B35">
      <w:headerReference w:type="default" r:id="rId51"/>
      <w:footerReference w:type="default" r:id="rId52"/>
      <w:pgSz w:w="11907" w:h="16840" w:code="9"/>
      <w:pgMar w:top="720" w:right="1008" w:bottom="432" w:left="1296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47FE6" w14:textId="77777777" w:rsidR="00BC3C81" w:rsidRDefault="00BC3C81" w:rsidP="00E465C3">
      <w:r>
        <w:separator/>
      </w:r>
    </w:p>
    <w:p w14:paraId="6E7B6960" w14:textId="77777777" w:rsidR="00BC3C81" w:rsidRDefault="00BC3C81"/>
  </w:endnote>
  <w:endnote w:type="continuationSeparator" w:id="0">
    <w:p w14:paraId="379DB353" w14:textId="77777777" w:rsidR="00BC3C81" w:rsidRDefault="00BC3C81" w:rsidP="00E465C3">
      <w:r>
        <w:continuationSeparator/>
      </w:r>
    </w:p>
    <w:p w14:paraId="37F53BA3" w14:textId="77777777" w:rsidR="00BC3C81" w:rsidRDefault="00BC3C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re Sans Serif SSi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E0752" w14:textId="77777777" w:rsidR="00BC3C81" w:rsidRDefault="00BC3C81" w:rsidP="000A76E9">
    <w:pPr>
      <w:pStyle w:val="Piedepgina"/>
    </w:pPr>
    <w:r>
      <w:rPr>
        <w:noProof/>
        <w:color w:val="1F497D" w:themeColor="text2"/>
        <w:sz w:val="26"/>
        <w:szCs w:val="26"/>
        <w:lang w:val="es-PE" w:eastAsia="es-P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CAB8F03" wp14:editId="0C9A5E94">
              <wp:simplePos x="0" y="0"/>
              <wp:positionH relativeFrom="page">
                <wp:posOffset>6648450</wp:posOffset>
              </wp:positionH>
              <wp:positionV relativeFrom="page">
                <wp:posOffset>10172700</wp:posOffset>
              </wp:positionV>
              <wp:extent cx="388620" cy="370205"/>
              <wp:effectExtent l="0" t="0" r="3175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702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26EC6A" w14:textId="6152DEB0" w:rsidR="00BC3C81" w:rsidRPr="000A76E9" w:rsidRDefault="00BC3C8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</w:pP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begin"/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instrText>PAGE  \* Arabic  \* MERGEFORMAT</w:instrTex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separate"/>
                          </w:r>
                          <w:r w:rsidR="00805A67">
                            <w:rPr>
                              <w:rFonts w:ascii="Arial" w:hAnsi="Arial" w:cs="Arial"/>
                              <w:b/>
                              <w:noProof/>
                              <w:color w:val="0193CF"/>
                              <w:szCs w:val="20"/>
                            </w:rPr>
                            <w:t>3</w:t>
                          </w:r>
                          <w:r w:rsidRPr="000A76E9">
                            <w:rPr>
                              <w:rFonts w:ascii="Arial" w:hAnsi="Arial" w:cs="Arial"/>
                              <w:b/>
                              <w:color w:val="0193CF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B8F03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523.5pt;margin-top:801pt;width:30.6pt;height:29.15pt;z-index:251667456;visibility:visible;mso-wrap-style:square;mso-width-percent: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" fillcolor="white [3201]" stroked="f" strokeweight=".5pt">
              <v:textbox inset="0,,0">
                <w:txbxContent>
                  <w:p w14:paraId="7926EC6A" w14:textId="6152DEB0" w:rsidR="00BC3C81" w:rsidRPr="000A76E9" w:rsidRDefault="00BC3C81">
                    <w:pPr>
                      <w:jc w:val="center"/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</w:pP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begin"/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instrText>PAGE  \* Arabic  \* MERGEFORMAT</w:instrTex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separate"/>
                    </w:r>
                    <w:r w:rsidR="00805A67">
                      <w:rPr>
                        <w:rFonts w:ascii="Arial" w:hAnsi="Arial" w:cs="Arial"/>
                        <w:b/>
                        <w:noProof/>
                        <w:color w:val="0193CF"/>
                        <w:szCs w:val="20"/>
                      </w:rPr>
                      <w:t>3</w:t>
                    </w:r>
                    <w:r w:rsidRPr="000A76E9">
                      <w:rPr>
                        <w:rFonts w:ascii="Arial" w:hAnsi="Arial" w:cs="Arial"/>
                        <w:b/>
                        <w:color w:val="0193CF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92B0A3E" wp14:editId="2334A206">
              <wp:simplePos x="0" y="0"/>
              <wp:positionH relativeFrom="column">
                <wp:posOffset>-534670</wp:posOffset>
              </wp:positionH>
              <wp:positionV relativeFrom="paragraph">
                <wp:posOffset>132080</wp:posOffset>
              </wp:positionV>
              <wp:extent cx="6883400" cy="0"/>
              <wp:effectExtent l="0" t="0" r="12700" b="19050"/>
              <wp:wrapNone/>
              <wp:docPr id="6" name="6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834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>
                            <a:lumMod val="75000"/>
                          </a:schemeClr>
                        </a:solidFill>
                        <a:prstDash val="sysDot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BC9E820" id="6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1pt,10.4pt" to="499.9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" strokecolor="#365f91 [2404]" strokeweight=".5pt">
              <v:stroke dashstyle="1 1"/>
            </v:line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5388E2E" wp14:editId="55B357EC">
              <wp:simplePos x="0" y="0"/>
              <wp:positionH relativeFrom="column">
                <wp:posOffset>-634365</wp:posOffset>
              </wp:positionH>
              <wp:positionV relativeFrom="paragraph">
                <wp:posOffset>165999</wp:posOffset>
              </wp:positionV>
              <wp:extent cx="4114800" cy="284480"/>
              <wp:effectExtent l="0" t="0" r="0" b="1270"/>
              <wp:wrapNone/>
              <wp:docPr id="5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14800" cy="284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EFA10B" w14:textId="77777777" w:rsidR="00BC3C81" w:rsidRPr="00AE65CF" w:rsidRDefault="00BC3C81" w:rsidP="000A76E9">
                          <w:pPr>
                            <w:rPr>
                              <w:rFonts w:ascii="Trebuchet MS" w:hAnsi="Trebuchet MS"/>
                              <w:b/>
                              <w:sz w:val="24"/>
                            </w:rPr>
                          </w:pPr>
                          <w:r w:rsidRPr="00AE65CF">
                            <w:rPr>
                              <w:rFonts w:ascii="Trebuchet MS" w:hAnsi="Trebuchet MS"/>
                              <w:b/>
                              <w:color w:val="0193CF"/>
                              <w:sz w:val="18"/>
                            </w:rPr>
                            <w:t>SUBGERENCIA GENERAL DE INNOVACIÓN, TECNOLOGÍA Y OPERACIONES</w:t>
                          </w:r>
                          <w:r w:rsidRPr="00AE65CF">
                            <w:rPr>
                              <w:rFonts w:ascii="Trebuchet MS" w:hAnsi="Trebuchet MS"/>
                              <w:b/>
                              <w:sz w:val="18"/>
                            </w:rPr>
                            <w:br/>
                          </w:r>
                        </w:p>
                        <w:p w14:paraId="4601E562" w14:textId="77777777" w:rsidR="00BC3C81" w:rsidRPr="001A609F" w:rsidRDefault="00BC3C81" w:rsidP="000A76E9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388E2E" id="_x0000_s1028" type="#_x0000_t202" style="position:absolute;margin-left:-49.95pt;margin-top:13.05pt;width:324pt;height:2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" stroked="f">
              <v:textbox>
                <w:txbxContent>
                  <w:p w14:paraId="2AEFA10B" w14:textId="77777777" w:rsidR="00BC3C81" w:rsidRPr="00AE65CF" w:rsidRDefault="00BC3C81" w:rsidP="000A76E9">
                    <w:pPr>
                      <w:rPr>
                        <w:rFonts w:ascii="Trebuchet MS" w:hAnsi="Trebuchet MS"/>
                        <w:b/>
                        <w:sz w:val="24"/>
                      </w:rPr>
                    </w:pPr>
                    <w:r w:rsidRPr="00AE65CF">
                      <w:rPr>
                        <w:rFonts w:ascii="Trebuchet MS" w:hAnsi="Trebuchet MS"/>
                        <w:b/>
                        <w:color w:val="0193CF"/>
                        <w:sz w:val="18"/>
                      </w:rPr>
                      <w:t>SUBGERENCIA GENERAL DE INNOVACIÓN, TECNOLOGÍA Y OPERACIONES</w:t>
                    </w:r>
                    <w:r w:rsidRPr="00AE65CF">
                      <w:rPr>
                        <w:rFonts w:ascii="Trebuchet MS" w:hAnsi="Trebuchet MS"/>
                        <w:b/>
                        <w:sz w:val="18"/>
                      </w:rPr>
                      <w:br/>
                    </w:r>
                  </w:p>
                  <w:p w14:paraId="4601E562" w14:textId="77777777" w:rsidR="00BC3C81" w:rsidRPr="001A609F" w:rsidRDefault="00BC3C81" w:rsidP="000A76E9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C2BA12D" w14:textId="77777777" w:rsidR="00BC3C81" w:rsidRDefault="00BC3C81">
    <w:pPr>
      <w:ind w:right="260"/>
      <w:rPr>
        <w:color w:val="0F243E" w:themeColor="text2" w:themeShade="80"/>
        <w:sz w:val="26"/>
        <w:szCs w:val="26"/>
      </w:rPr>
    </w:pPr>
  </w:p>
  <w:p w14:paraId="60D32F56" w14:textId="77777777" w:rsidR="00BC3C81" w:rsidRDefault="00BC3C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46671" w14:textId="77777777" w:rsidR="00BC3C81" w:rsidRDefault="00BC3C81" w:rsidP="00E465C3">
      <w:r>
        <w:separator/>
      </w:r>
    </w:p>
    <w:p w14:paraId="738ABA44" w14:textId="77777777" w:rsidR="00BC3C81" w:rsidRDefault="00BC3C81"/>
  </w:footnote>
  <w:footnote w:type="continuationSeparator" w:id="0">
    <w:p w14:paraId="498797A8" w14:textId="77777777" w:rsidR="00BC3C81" w:rsidRDefault="00BC3C81" w:rsidP="00E465C3">
      <w:r>
        <w:continuationSeparator/>
      </w:r>
    </w:p>
    <w:p w14:paraId="71D1E098" w14:textId="77777777" w:rsidR="00BC3C81" w:rsidRDefault="00BC3C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778" w14:textId="77777777" w:rsidR="00BC3C81" w:rsidRPr="001A609F" w:rsidRDefault="00BC3C81" w:rsidP="00F14ADC">
    <w:pPr>
      <w:rPr>
        <w:sz w:val="32"/>
      </w:rPr>
    </w:pPr>
    <w:r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8737C4D" wp14:editId="617486AA">
              <wp:simplePos x="0" y="0"/>
              <wp:positionH relativeFrom="column">
                <wp:posOffset>-17145</wp:posOffset>
              </wp:positionH>
              <wp:positionV relativeFrom="paragraph">
                <wp:posOffset>386715</wp:posOffset>
              </wp:positionV>
              <wp:extent cx="4899025" cy="0"/>
              <wp:effectExtent l="0" t="0" r="15875" b="19050"/>
              <wp:wrapNone/>
              <wp:docPr id="4" name="4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9902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prstDash val="solid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EA9B32" id="4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30.45pt" to="384.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" strokecolor="#5a5a5a [2109]" strokeweight="1pt"/>
          </w:pict>
        </mc:Fallback>
      </mc:AlternateContent>
    </w:r>
    <w:r w:rsidRPr="00B10241">
      <w:rPr>
        <w:noProof/>
        <w:sz w:val="32"/>
        <w:lang w:val="es-PE" w:eastAsia="es-P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F08CA" wp14:editId="2EE10FD7">
              <wp:simplePos x="0" y="0"/>
              <wp:positionH relativeFrom="column">
                <wp:posOffset>-120650</wp:posOffset>
              </wp:positionH>
              <wp:positionV relativeFrom="paragraph">
                <wp:posOffset>-139065</wp:posOffset>
              </wp:positionV>
              <wp:extent cx="5003165" cy="551815"/>
              <wp:effectExtent l="0" t="0" r="6985" b="63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165" cy="5518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40D113" w14:textId="77777777" w:rsidR="00BC3C81" w:rsidRPr="00AE65CF" w:rsidRDefault="00BC3C81" w:rsidP="00F14ADC">
                          <w:pPr>
                            <w:rPr>
                              <w:rFonts w:ascii="Trebuchet MS" w:hAnsi="Trebuchet MS"/>
                              <w:sz w:val="28"/>
                            </w:rPr>
                          </w:pPr>
                          <w:r>
                            <w:rPr>
                              <w:rFonts w:ascii="Trebuchet MS" w:hAnsi="Trebuchet MS"/>
                              <w:b/>
                              <w:color w:val="595959" w:themeColor="text1" w:themeTint="A6"/>
                              <w:sz w:val="36"/>
                            </w:rPr>
                            <w:t>PASE A PRODUCCION - DISTRIBUIDO</w:t>
                          </w:r>
                          <w:r w:rsidRPr="00AE65CF">
                            <w:rPr>
                              <w:rFonts w:ascii="Trebuchet MS" w:hAnsi="Trebuchet MS"/>
                              <w:sz w:val="28"/>
                            </w:rPr>
                            <w:br/>
                          </w:r>
                          <w:r w:rsidRPr="00AE65CF">
                            <w:rPr>
                              <w:rFonts w:ascii="Trebuchet MS" w:hAnsi="Trebuchet MS"/>
                              <w:color w:val="0193CF"/>
                              <w:szCs w:val="20"/>
                            </w:rPr>
                            <w:t>GERENCIA DE TECNOLOGÍA DE LA INFORMACIÓN</w:t>
                          </w:r>
                        </w:p>
                        <w:p w14:paraId="3DA1A5A9" w14:textId="77777777" w:rsidR="00BC3C81" w:rsidRPr="001A609F" w:rsidRDefault="00BC3C81" w:rsidP="00F14ADC">
                          <w:pPr>
                            <w:rPr>
                              <w:rFonts w:ascii="Trebuchet MS" w:hAnsi="Trebuchet M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5F08C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9.5pt;margin-top:-10.95pt;width:393.95pt;height:43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" stroked="f">
              <v:textbox>
                <w:txbxContent>
                  <w:p w14:paraId="5C40D113" w14:textId="77777777" w:rsidR="00BC3C81" w:rsidRPr="00AE65CF" w:rsidRDefault="00BC3C81" w:rsidP="00F14ADC">
                    <w:pPr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b/>
                        <w:color w:val="595959" w:themeColor="text1" w:themeTint="A6"/>
                        <w:sz w:val="36"/>
                      </w:rPr>
                      <w:t>PASE A PRODUCCION - DISTRIBUIDO</w:t>
                    </w:r>
                    <w:r w:rsidRPr="00AE65CF">
                      <w:rPr>
                        <w:rFonts w:ascii="Trebuchet MS" w:hAnsi="Trebuchet MS"/>
                        <w:sz w:val="28"/>
                      </w:rPr>
                      <w:br/>
                    </w:r>
                    <w:r w:rsidRPr="00AE65CF">
                      <w:rPr>
                        <w:rFonts w:ascii="Trebuchet MS" w:hAnsi="Trebuchet MS"/>
                        <w:color w:val="0193CF"/>
                        <w:szCs w:val="20"/>
                      </w:rPr>
                      <w:t>GERENCIA DE TECNOLOGÍA DE LA INFORMACIÓN</w:t>
                    </w:r>
                  </w:p>
                  <w:p w14:paraId="3DA1A5A9" w14:textId="77777777" w:rsidR="00BC3C81" w:rsidRPr="001A609F" w:rsidRDefault="00BC3C81" w:rsidP="00F14ADC">
                    <w:pPr>
                      <w:rPr>
                        <w:rFonts w:ascii="Trebuchet MS" w:hAnsi="Trebuchet M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s-PE" w:eastAsia="es-PE"/>
      </w:rPr>
      <w:drawing>
        <wp:anchor distT="0" distB="0" distL="114300" distR="114300" simplePos="0" relativeHeight="251663360" behindDoc="0" locked="0" layoutInCell="1" allowOverlap="1" wp14:anchorId="0B297883" wp14:editId="5100DF0E">
          <wp:simplePos x="0" y="0"/>
          <wp:positionH relativeFrom="column">
            <wp:posOffset>-681990</wp:posOffset>
          </wp:positionH>
          <wp:positionV relativeFrom="paragraph">
            <wp:posOffset>-184150</wp:posOffset>
          </wp:positionV>
          <wp:extent cx="666115" cy="698500"/>
          <wp:effectExtent l="0" t="0" r="0" b="6350"/>
          <wp:wrapTopAndBottom/>
          <wp:docPr id="9" name="Imagen 9" descr="D:\mvila\Utilidades BANBIF\cir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mvila\Utilidades BANBIF\cir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4384" behindDoc="0" locked="0" layoutInCell="1" allowOverlap="1" wp14:anchorId="2979EF09" wp14:editId="45D3E2AB">
          <wp:simplePos x="0" y="0"/>
          <wp:positionH relativeFrom="column">
            <wp:posOffset>5122281</wp:posOffset>
          </wp:positionH>
          <wp:positionV relativeFrom="paragraph">
            <wp:posOffset>-175260</wp:posOffset>
          </wp:positionV>
          <wp:extent cx="1224915" cy="740410"/>
          <wp:effectExtent l="0" t="0" r="0" b="2540"/>
          <wp:wrapNone/>
          <wp:docPr id="10" name="Imagen 10" descr="D:\mvila\Utilidades BANBIF\logo-fondo-transparente_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mvila\Utilidades BANBIF\logo-fondo-transparente_S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4915" cy="740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2A2F6C7" w14:textId="77777777" w:rsidR="00BC3C81" w:rsidRPr="00317748" w:rsidRDefault="00BC3C81" w:rsidP="003177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6BA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C401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4C72E4"/>
    <w:multiLevelType w:val="hybridMultilevel"/>
    <w:tmpl w:val="E15287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C49D8"/>
    <w:multiLevelType w:val="hybridMultilevel"/>
    <w:tmpl w:val="33BE75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C4FD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865901"/>
    <w:multiLevelType w:val="hybridMultilevel"/>
    <w:tmpl w:val="7CC4E7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25D0"/>
    <w:multiLevelType w:val="hybridMultilevel"/>
    <w:tmpl w:val="29A0344A"/>
    <w:lvl w:ilvl="0" w:tplc="91CA9B0A">
      <w:start w:val="1"/>
      <w:numFmt w:val="bullet"/>
      <w:pStyle w:val="IC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EAAEA6">
      <w:start w:val="1"/>
      <w:numFmt w:val="bullet"/>
      <w:pStyle w:val="IC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38C786">
      <w:start w:val="1"/>
      <w:numFmt w:val="bullet"/>
      <w:pStyle w:val="IC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484A6">
      <w:start w:val="1"/>
      <w:numFmt w:val="bullet"/>
      <w:pStyle w:val="IC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4A6566"/>
    <w:multiLevelType w:val="hybridMultilevel"/>
    <w:tmpl w:val="DD827570"/>
    <w:lvl w:ilvl="0" w:tplc="348A0082">
      <w:start w:val="1"/>
      <w:numFmt w:val="decimal"/>
      <w:pStyle w:val="ICList1"/>
      <w:lvlText w:val="%1."/>
      <w:lvlJc w:val="left"/>
      <w:pPr>
        <w:ind w:left="720" w:hanging="360"/>
      </w:pPr>
    </w:lvl>
    <w:lvl w:ilvl="1" w:tplc="C3D20B34">
      <w:start w:val="1"/>
      <w:numFmt w:val="lowerLetter"/>
      <w:pStyle w:val="ICList2"/>
      <w:lvlText w:val="%2."/>
      <w:lvlJc w:val="left"/>
      <w:pPr>
        <w:ind w:left="1440" w:hanging="360"/>
      </w:pPr>
    </w:lvl>
    <w:lvl w:ilvl="2" w:tplc="2E3C0C4E">
      <w:start w:val="1"/>
      <w:numFmt w:val="lowerRoman"/>
      <w:pStyle w:val="ICList3"/>
      <w:lvlText w:val="%3."/>
      <w:lvlJc w:val="right"/>
      <w:pPr>
        <w:ind w:left="2160" w:hanging="180"/>
      </w:pPr>
    </w:lvl>
    <w:lvl w:ilvl="3" w:tplc="49FCC1F6">
      <w:start w:val="1"/>
      <w:numFmt w:val="decimal"/>
      <w:pStyle w:val="ICList4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94DC7"/>
    <w:multiLevelType w:val="multilevel"/>
    <w:tmpl w:val="30628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F784EA7"/>
    <w:multiLevelType w:val="hybridMultilevel"/>
    <w:tmpl w:val="59348D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C11F2A"/>
    <w:multiLevelType w:val="hybridMultilevel"/>
    <w:tmpl w:val="A75C2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090EE7"/>
    <w:multiLevelType w:val="multilevel"/>
    <w:tmpl w:val="D4A6A4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7C117D2A"/>
    <w:multiLevelType w:val="multilevel"/>
    <w:tmpl w:val="19C03278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D5B5148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2A4F07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4"/>
  </w:num>
  <w:num w:numId="9">
    <w:abstractNumId w:val="8"/>
  </w:num>
  <w:num w:numId="10">
    <w:abstractNumId w:val="5"/>
  </w:num>
  <w:num w:numId="11">
    <w:abstractNumId w:val="11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317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B27"/>
    <w:rsid w:val="0000080E"/>
    <w:rsid w:val="000035C6"/>
    <w:rsid w:val="000066D2"/>
    <w:rsid w:val="000112A6"/>
    <w:rsid w:val="000142CF"/>
    <w:rsid w:val="00017664"/>
    <w:rsid w:val="00017DCC"/>
    <w:rsid w:val="00025CB4"/>
    <w:rsid w:val="00027C45"/>
    <w:rsid w:val="00030B8C"/>
    <w:rsid w:val="0003317A"/>
    <w:rsid w:val="000436C2"/>
    <w:rsid w:val="000532E1"/>
    <w:rsid w:val="0005388D"/>
    <w:rsid w:val="00063243"/>
    <w:rsid w:val="00064735"/>
    <w:rsid w:val="000668AA"/>
    <w:rsid w:val="000674C6"/>
    <w:rsid w:val="00075A6A"/>
    <w:rsid w:val="00076915"/>
    <w:rsid w:val="00081B6B"/>
    <w:rsid w:val="00090040"/>
    <w:rsid w:val="0009221A"/>
    <w:rsid w:val="0009575B"/>
    <w:rsid w:val="00097230"/>
    <w:rsid w:val="000973A9"/>
    <w:rsid w:val="000A0F2E"/>
    <w:rsid w:val="000A178B"/>
    <w:rsid w:val="000A2E49"/>
    <w:rsid w:val="000A30D9"/>
    <w:rsid w:val="000A4060"/>
    <w:rsid w:val="000A58CD"/>
    <w:rsid w:val="000A7462"/>
    <w:rsid w:val="000A76E9"/>
    <w:rsid w:val="000B76A1"/>
    <w:rsid w:val="000C5EDB"/>
    <w:rsid w:val="000D444E"/>
    <w:rsid w:val="000D64D6"/>
    <w:rsid w:val="000D7B2B"/>
    <w:rsid w:val="000E02C0"/>
    <w:rsid w:val="000E6388"/>
    <w:rsid w:val="000F24E7"/>
    <w:rsid w:val="000F67D5"/>
    <w:rsid w:val="000F766D"/>
    <w:rsid w:val="00100960"/>
    <w:rsid w:val="00102D89"/>
    <w:rsid w:val="00106856"/>
    <w:rsid w:val="0010793C"/>
    <w:rsid w:val="0011293C"/>
    <w:rsid w:val="00114D8C"/>
    <w:rsid w:val="00122888"/>
    <w:rsid w:val="00124768"/>
    <w:rsid w:val="00125CC2"/>
    <w:rsid w:val="00127C70"/>
    <w:rsid w:val="00130E9F"/>
    <w:rsid w:val="001337FD"/>
    <w:rsid w:val="00146054"/>
    <w:rsid w:val="001461CF"/>
    <w:rsid w:val="0014695E"/>
    <w:rsid w:val="00147F34"/>
    <w:rsid w:val="00153A8E"/>
    <w:rsid w:val="00156F9E"/>
    <w:rsid w:val="00164FD5"/>
    <w:rsid w:val="001679EE"/>
    <w:rsid w:val="0017179E"/>
    <w:rsid w:val="00172C66"/>
    <w:rsid w:val="001738F4"/>
    <w:rsid w:val="00173C8F"/>
    <w:rsid w:val="001740FC"/>
    <w:rsid w:val="001746CF"/>
    <w:rsid w:val="00174715"/>
    <w:rsid w:val="00175556"/>
    <w:rsid w:val="00176376"/>
    <w:rsid w:val="001769D7"/>
    <w:rsid w:val="001805CB"/>
    <w:rsid w:val="00182D85"/>
    <w:rsid w:val="00183ADA"/>
    <w:rsid w:val="001840FB"/>
    <w:rsid w:val="001866B5"/>
    <w:rsid w:val="00187898"/>
    <w:rsid w:val="00187DE9"/>
    <w:rsid w:val="00192569"/>
    <w:rsid w:val="00192EB4"/>
    <w:rsid w:val="001943D2"/>
    <w:rsid w:val="0019524E"/>
    <w:rsid w:val="00195A6E"/>
    <w:rsid w:val="001A17FC"/>
    <w:rsid w:val="001A1F03"/>
    <w:rsid w:val="001A2300"/>
    <w:rsid w:val="001A2C75"/>
    <w:rsid w:val="001A5A41"/>
    <w:rsid w:val="001A6F37"/>
    <w:rsid w:val="001B0CA5"/>
    <w:rsid w:val="001C2E47"/>
    <w:rsid w:val="001C6AA0"/>
    <w:rsid w:val="001C7728"/>
    <w:rsid w:val="001D20C3"/>
    <w:rsid w:val="001D4D26"/>
    <w:rsid w:val="001D7E0F"/>
    <w:rsid w:val="001E401D"/>
    <w:rsid w:val="001E6994"/>
    <w:rsid w:val="001F0A66"/>
    <w:rsid w:val="001F3DE3"/>
    <w:rsid w:val="001F7B67"/>
    <w:rsid w:val="001F7DB8"/>
    <w:rsid w:val="002038F5"/>
    <w:rsid w:val="002079CB"/>
    <w:rsid w:val="002101E6"/>
    <w:rsid w:val="00211EDD"/>
    <w:rsid w:val="00214A0D"/>
    <w:rsid w:val="00216106"/>
    <w:rsid w:val="00217FE8"/>
    <w:rsid w:val="00222332"/>
    <w:rsid w:val="00223692"/>
    <w:rsid w:val="00226AF0"/>
    <w:rsid w:val="00234F6D"/>
    <w:rsid w:val="00234FBE"/>
    <w:rsid w:val="0023720F"/>
    <w:rsid w:val="00237A20"/>
    <w:rsid w:val="00251A59"/>
    <w:rsid w:val="0025286B"/>
    <w:rsid w:val="00257AB1"/>
    <w:rsid w:val="00257E1A"/>
    <w:rsid w:val="002629EA"/>
    <w:rsid w:val="00263D14"/>
    <w:rsid w:val="002648C9"/>
    <w:rsid w:val="002666AB"/>
    <w:rsid w:val="00271237"/>
    <w:rsid w:val="002721B5"/>
    <w:rsid w:val="00272EEA"/>
    <w:rsid w:val="00277B35"/>
    <w:rsid w:val="0028341B"/>
    <w:rsid w:val="00292735"/>
    <w:rsid w:val="002931B7"/>
    <w:rsid w:val="00293397"/>
    <w:rsid w:val="002943FE"/>
    <w:rsid w:val="002A221F"/>
    <w:rsid w:val="002A2510"/>
    <w:rsid w:val="002A76B9"/>
    <w:rsid w:val="002B2C51"/>
    <w:rsid w:val="002B44C1"/>
    <w:rsid w:val="002C0F90"/>
    <w:rsid w:val="002C22AD"/>
    <w:rsid w:val="002C7EEF"/>
    <w:rsid w:val="002D18B5"/>
    <w:rsid w:val="002D536D"/>
    <w:rsid w:val="002D70E8"/>
    <w:rsid w:val="002E121D"/>
    <w:rsid w:val="002F1D7F"/>
    <w:rsid w:val="002F2498"/>
    <w:rsid w:val="002F4565"/>
    <w:rsid w:val="003064A9"/>
    <w:rsid w:val="00310DA4"/>
    <w:rsid w:val="003128AE"/>
    <w:rsid w:val="00317531"/>
    <w:rsid w:val="00317748"/>
    <w:rsid w:val="003211E6"/>
    <w:rsid w:val="00322A46"/>
    <w:rsid w:val="00322A94"/>
    <w:rsid w:val="00327A17"/>
    <w:rsid w:val="003311C7"/>
    <w:rsid w:val="0033378C"/>
    <w:rsid w:val="003364D1"/>
    <w:rsid w:val="00337A59"/>
    <w:rsid w:val="003503A6"/>
    <w:rsid w:val="00352A0E"/>
    <w:rsid w:val="0035545F"/>
    <w:rsid w:val="0036612B"/>
    <w:rsid w:val="00366C39"/>
    <w:rsid w:val="00366E86"/>
    <w:rsid w:val="003716C6"/>
    <w:rsid w:val="00371856"/>
    <w:rsid w:val="003729FC"/>
    <w:rsid w:val="003746F2"/>
    <w:rsid w:val="00374CF7"/>
    <w:rsid w:val="0038368E"/>
    <w:rsid w:val="00384225"/>
    <w:rsid w:val="0039017D"/>
    <w:rsid w:val="00392720"/>
    <w:rsid w:val="00397C22"/>
    <w:rsid w:val="003A0FF5"/>
    <w:rsid w:val="003A2ECA"/>
    <w:rsid w:val="003B53C0"/>
    <w:rsid w:val="003B697A"/>
    <w:rsid w:val="003B75BD"/>
    <w:rsid w:val="003C4AC6"/>
    <w:rsid w:val="003C4D44"/>
    <w:rsid w:val="003C4E08"/>
    <w:rsid w:val="003C6841"/>
    <w:rsid w:val="003D5570"/>
    <w:rsid w:val="003E0C75"/>
    <w:rsid w:val="003E0F2D"/>
    <w:rsid w:val="003E4F6F"/>
    <w:rsid w:val="003F399C"/>
    <w:rsid w:val="003F4C86"/>
    <w:rsid w:val="003F7C19"/>
    <w:rsid w:val="004020A8"/>
    <w:rsid w:val="00405AE0"/>
    <w:rsid w:val="00407825"/>
    <w:rsid w:val="00410971"/>
    <w:rsid w:val="00420664"/>
    <w:rsid w:val="00421F4B"/>
    <w:rsid w:val="00422641"/>
    <w:rsid w:val="00427B06"/>
    <w:rsid w:val="00427F6D"/>
    <w:rsid w:val="004332C4"/>
    <w:rsid w:val="004350E2"/>
    <w:rsid w:val="0043528A"/>
    <w:rsid w:val="00437D11"/>
    <w:rsid w:val="00442CD3"/>
    <w:rsid w:val="00445D07"/>
    <w:rsid w:val="00445D23"/>
    <w:rsid w:val="004502E6"/>
    <w:rsid w:val="0045641B"/>
    <w:rsid w:val="004614C1"/>
    <w:rsid w:val="00461A3B"/>
    <w:rsid w:val="004626A4"/>
    <w:rsid w:val="0046490F"/>
    <w:rsid w:val="00467A17"/>
    <w:rsid w:val="00467BFD"/>
    <w:rsid w:val="00474644"/>
    <w:rsid w:val="00474C68"/>
    <w:rsid w:val="00477437"/>
    <w:rsid w:val="0048322F"/>
    <w:rsid w:val="00486DE6"/>
    <w:rsid w:val="00487806"/>
    <w:rsid w:val="00492146"/>
    <w:rsid w:val="004A0F3A"/>
    <w:rsid w:val="004B38A3"/>
    <w:rsid w:val="004B7C00"/>
    <w:rsid w:val="004C2727"/>
    <w:rsid w:val="004C3B0A"/>
    <w:rsid w:val="004C4CDB"/>
    <w:rsid w:val="004D06FA"/>
    <w:rsid w:val="004D530D"/>
    <w:rsid w:val="004D5BDD"/>
    <w:rsid w:val="004D5FB2"/>
    <w:rsid w:val="004E1B89"/>
    <w:rsid w:val="004F14EE"/>
    <w:rsid w:val="004F3493"/>
    <w:rsid w:val="004F548C"/>
    <w:rsid w:val="004F7754"/>
    <w:rsid w:val="005016BC"/>
    <w:rsid w:val="0050453E"/>
    <w:rsid w:val="00504AD8"/>
    <w:rsid w:val="00515778"/>
    <w:rsid w:val="005202C3"/>
    <w:rsid w:val="00533BAE"/>
    <w:rsid w:val="00533DEE"/>
    <w:rsid w:val="005343F5"/>
    <w:rsid w:val="00543393"/>
    <w:rsid w:val="005434BB"/>
    <w:rsid w:val="00546926"/>
    <w:rsid w:val="00551324"/>
    <w:rsid w:val="005553D1"/>
    <w:rsid w:val="005569ED"/>
    <w:rsid w:val="0056069E"/>
    <w:rsid w:val="00562793"/>
    <w:rsid w:val="00562924"/>
    <w:rsid w:val="00563A3E"/>
    <w:rsid w:val="00575AD1"/>
    <w:rsid w:val="00575FA8"/>
    <w:rsid w:val="00576B36"/>
    <w:rsid w:val="0057725B"/>
    <w:rsid w:val="005805BD"/>
    <w:rsid w:val="00581193"/>
    <w:rsid w:val="005820F5"/>
    <w:rsid w:val="005828E3"/>
    <w:rsid w:val="005852C0"/>
    <w:rsid w:val="00587C79"/>
    <w:rsid w:val="00594868"/>
    <w:rsid w:val="00597681"/>
    <w:rsid w:val="00597CD3"/>
    <w:rsid w:val="005A614D"/>
    <w:rsid w:val="005A6C32"/>
    <w:rsid w:val="005B36E4"/>
    <w:rsid w:val="005B62ED"/>
    <w:rsid w:val="005C2303"/>
    <w:rsid w:val="005D2302"/>
    <w:rsid w:val="005D23B6"/>
    <w:rsid w:val="005D7941"/>
    <w:rsid w:val="005E1514"/>
    <w:rsid w:val="005E203A"/>
    <w:rsid w:val="005F505B"/>
    <w:rsid w:val="005F5ADF"/>
    <w:rsid w:val="006062AC"/>
    <w:rsid w:val="00613CD8"/>
    <w:rsid w:val="00614DAC"/>
    <w:rsid w:val="00616131"/>
    <w:rsid w:val="006219F9"/>
    <w:rsid w:val="00622CEE"/>
    <w:rsid w:val="00624FE2"/>
    <w:rsid w:val="00625CA4"/>
    <w:rsid w:val="00634797"/>
    <w:rsid w:val="0063546C"/>
    <w:rsid w:val="006358A3"/>
    <w:rsid w:val="00635C17"/>
    <w:rsid w:val="00636E2D"/>
    <w:rsid w:val="0063776A"/>
    <w:rsid w:val="006416C0"/>
    <w:rsid w:val="00641FB4"/>
    <w:rsid w:val="006444DB"/>
    <w:rsid w:val="0064657C"/>
    <w:rsid w:val="00646BA3"/>
    <w:rsid w:val="00651B7F"/>
    <w:rsid w:val="00652891"/>
    <w:rsid w:val="00654F86"/>
    <w:rsid w:val="0066265D"/>
    <w:rsid w:val="006644FB"/>
    <w:rsid w:val="00666B1D"/>
    <w:rsid w:val="00666E29"/>
    <w:rsid w:val="0066784D"/>
    <w:rsid w:val="006705C8"/>
    <w:rsid w:val="00672546"/>
    <w:rsid w:val="00681A57"/>
    <w:rsid w:val="0068295E"/>
    <w:rsid w:val="00682BE2"/>
    <w:rsid w:val="00683D9E"/>
    <w:rsid w:val="00683E86"/>
    <w:rsid w:val="006842B1"/>
    <w:rsid w:val="00687EB0"/>
    <w:rsid w:val="00691D4D"/>
    <w:rsid w:val="00694273"/>
    <w:rsid w:val="00695753"/>
    <w:rsid w:val="0069782D"/>
    <w:rsid w:val="006A09EF"/>
    <w:rsid w:val="006A422D"/>
    <w:rsid w:val="006A44A0"/>
    <w:rsid w:val="006A69B3"/>
    <w:rsid w:val="006B64B8"/>
    <w:rsid w:val="006B6C13"/>
    <w:rsid w:val="006B6EE2"/>
    <w:rsid w:val="006B7C27"/>
    <w:rsid w:val="006C1CC4"/>
    <w:rsid w:val="006C2C24"/>
    <w:rsid w:val="006C32BC"/>
    <w:rsid w:val="006C5B95"/>
    <w:rsid w:val="006C6496"/>
    <w:rsid w:val="006E1396"/>
    <w:rsid w:val="006E52BD"/>
    <w:rsid w:val="006E6255"/>
    <w:rsid w:val="006F05B6"/>
    <w:rsid w:val="006F5882"/>
    <w:rsid w:val="006F7D91"/>
    <w:rsid w:val="007020E5"/>
    <w:rsid w:val="00712EA0"/>
    <w:rsid w:val="007139FD"/>
    <w:rsid w:val="00715DC2"/>
    <w:rsid w:val="007169CB"/>
    <w:rsid w:val="00721CA6"/>
    <w:rsid w:val="0072456C"/>
    <w:rsid w:val="007269DA"/>
    <w:rsid w:val="00727CCE"/>
    <w:rsid w:val="00732130"/>
    <w:rsid w:val="00733062"/>
    <w:rsid w:val="00740D79"/>
    <w:rsid w:val="007415E3"/>
    <w:rsid w:val="00746345"/>
    <w:rsid w:val="00746676"/>
    <w:rsid w:val="00752836"/>
    <w:rsid w:val="007533B7"/>
    <w:rsid w:val="00756A8F"/>
    <w:rsid w:val="007613AC"/>
    <w:rsid w:val="00761864"/>
    <w:rsid w:val="007649EA"/>
    <w:rsid w:val="00765508"/>
    <w:rsid w:val="007659A7"/>
    <w:rsid w:val="0077084D"/>
    <w:rsid w:val="00772AED"/>
    <w:rsid w:val="0078023D"/>
    <w:rsid w:val="007804A3"/>
    <w:rsid w:val="00780932"/>
    <w:rsid w:val="00781D4E"/>
    <w:rsid w:val="00783F12"/>
    <w:rsid w:val="00784A66"/>
    <w:rsid w:val="007856FF"/>
    <w:rsid w:val="00785DFB"/>
    <w:rsid w:val="00787B60"/>
    <w:rsid w:val="00790796"/>
    <w:rsid w:val="00791A14"/>
    <w:rsid w:val="007922EC"/>
    <w:rsid w:val="007922FE"/>
    <w:rsid w:val="00793152"/>
    <w:rsid w:val="00793988"/>
    <w:rsid w:val="007962A5"/>
    <w:rsid w:val="00796A18"/>
    <w:rsid w:val="00797AA6"/>
    <w:rsid w:val="007A057E"/>
    <w:rsid w:val="007A40E6"/>
    <w:rsid w:val="007A5712"/>
    <w:rsid w:val="007A73E2"/>
    <w:rsid w:val="007B0327"/>
    <w:rsid w:val="007B37AB"/>
    <w:rsid w:val="007B55CF"/>
    <w:rsid w:val="007B6D41"/>
    <w:rsid w:val="007C092F"/>
    <w:rsid w:val="007C0D24"/>
    <w:rsid w:val="007D00D6"/>
    <w:rsid w:val="007D13CE"/>
    <w:rsid w:val="007E60B6"/>
    <w:rsid w:val="007E6940"/>
    <w:rsid w:val="007F1127"/>
    <w:rsid w:val="007F4748"/>
    <w:rsid w:val="008033DF"/>
    <w:rsid w:val="00804C44"/>
    <w:rsid w:val="00805A67"/>
    <w:rsid w:val="0080611B"/>
    <w:rsid w:val="0080611C"/>
    <w:rsid w:val="00806BA4"/>
    <w:rsid w:val="00815540"/>
    <w:rsid w:val="00822C22"/>
    <w:rsid w:val="00826A4F"/>
    <w:rsid w:val="0083110B"/>
    <w:rsid w:val="008315B2"/>
    <w:rsid w:val="008338EF"/>
    <w:rsid w:val="00836817"/>
    <w:rsid w:val="00842DB1"/>
    <w:rsid w:val="00845491"/>
    <w:rsid w:val="0085513D"/>
    <w:rsid w:val="008569E5"/>
    <w:rsid w:val="0086007A"/>
    <w:rsid w:val="008605AC"/>
    <w:rsid w:val="008625B1"/>
    <w:rsid w:val="00874881"/>
    <w:rsid w:val="008835D2"/>
    <w:rsid w:val="00884001"/>
    <w:rsid w:val="00885345"/>
    <w:rsid w:val="00885A1E"/>
    <w:rsid w:val="00886BF9"/>
    <w:rsid w:val="00890B25"/>
    <w:rsid w:val="00891FE4"/>
    <w:rsid w:val="008A02D1"/>
    <w:rsid w:val="008A4B49"/>
    <w:rsid w:val="008B3C18"/>
    <w:rsid w:val="008B73E8"/>
    <w:rsid w:val="008C1ACA"/>
    <w:rsid w:val="008C3CFE"/>
    <w:rsid w:val="008C63A1"/>
    <w:rsid w:val="008E6A33"/>
    <w:rsid w:val="008F19F2"/>
    <w:rsid w:val="008F2ECB"/>
    <w:rsid w:val="008F5138"/>
    <w:rsid w:val="00902420"/>
    <w:rsid w:val="00903F0A"/>
    <w:rsid w:val="0090708C"/>
    <w:rsid w:val="0091033C"/>
    <w:rsid w:val="009118BC"/>
    <w:rsid w:val="00913AB8"/>
    <w:rsid w:val="00917407"/>
    <w:rsid w:val="00922947"/>
    <w:rsid w:val="009246E0"/>
    <w:rsid w:val="00926A3E"/>
    <w:rsid w:val="00926CF2"/>
    <w:rsid w:val="00931789"/>
    <w:rsid w:val="009319FD"/>
    <w:rsid w:val="00931A21"/>
    <w:rsid w:val="0093589B"/>
    <w:rsid w:val="00940692"/>
    <w:rsid w:val="00943073"/>
    <w:rsid w:val="0094535E"/>
    <w:rsid w:val="00945EFD"/>
    <w:rsid w:val="00946E44"/>
    <w:rsid w:val="00950735"/>
    <w:rsid w:val="00956ACB"/>
    <w:rsid w:val="00961F98"/>
    <w:rsid w:val="00962B02"/>
    <w:rsid w:val="009639DA"/>
    <w:rsid w:val="00970A03"/>
    <w:rsid w:val="00974151"/>
    <w:rsid w:val="0098378B"/>
    <w:rsid w:val="009A599B"/>
    <w:rsid w:val="009B122A"/>
    <w:rsid w:val="009B12F8"/>
    <w:rsid w:val="009B5E57"/>
    <w:rsid w:val="009B671A"/>
    <w:rsid w:val="009B6E64"/>
    <w:rsid w:val="009C023D"/>
    <w:rsid w:val="009C0C7C"/>
    <w:rsid w:val="009C52D0"/>
    <w:rsid w:val="009C53C4"/>
    <w:rsid w:val="009C5781"/>
    <w:rsid w:val="009C58DF"/>
    <w:rsid w:val="009C7817"/>
    <w:rsid w:val="009E2E70"/>
    <w:rsid w:val="009E5F38"/>
    <w:rsid w:val="009F7203"/>
    <w:rsid w:val="00A015C1"/>
    <w:rsid w:val="00A0447C"/>
    <w:rsid w:val="00A1317D"/>
    <w:rsid w:val="00A1356A"/>
    <w:rsid w:val="00A15031"/>
    <w:rsid w:val="00A26E1F"/>
    <w:rsid w:val="00A279F1"/>
    <w:rsid w:val="00A3269C"/>
    <w:rsid w:val="00A33A6A"/>
    <w:rsid w:val="00A36830"/>
    <w:rsid w:val="00A37726"/>
    <w:rsid w:val="00A40520"/>
    <w:rsid w:val="00A4461D"/>
    <w:rsid w:val="00A45182"/>
    <w:rsid w:val="00A51657"/>
    <w:rsid w:val="00A5357E"/>
    <w:rsid w:val="00A539F6"/>
    <w:rsid w:val="00A56E90"/>
    <w:rsid w:val="00A7265E"/>
    <w:rsid w:val="00A738E8"/>
    <w:rsid w:val="00A751AA"/>
    <w:rsid w:val="00A801A7"/>
    <w:rsid w:val="00A81D81"/>
    <w:rsid w:val="00A8302F"/>
    <w:rsid w:val="00A84DE7"/>
    <w:rsid w:val="00A92917"/>
    <w:rsid w:val="00A97199"/>
    <w:rsid w:val="00AA2DDC"/>
    <w:rsid w:val="00AA4545"/>
    <w:rsid w:val="00AB223D"/>
    <w:rsid w:val="00AB4A26"/>
    <w:rsid w:val="00AB6FD7"/>
    <w:rsid w:val="00AB7F97"/>
    <w:rsid w:val="00AC528F"/>
    <w:rsid w:val="00AC6AF2"/>
    <w:rsid w:val="00AD2214"/>
    <w:rsid w:val="00AD26D6"/>
    <w:rsid w:val="00AD766E"/>
    <w:rsid w:val="00AD7989"/>
    <w:rsid w:val="00AE12CF"/>
    <w:rsid w:val="00AE6DC2"/>
    <w:rsid w:val="00AF26D7"/>
    <w:rsid w:val="00AF5DED"/>
    <w:rsid w:val="00B00CDF"/>
    <w:rsid w:val="00B0353B"/>
    <w:rsid w:val="00B0415A"/>
    <w:rsid w:val="00B04287"/>
    <w:rsid w:val="00B05871"/>
    <w:rsid w:val="00B13445"/>
    <w:rsid w:val="00B21428"/>
    <w:rsid w:val="00B25878"/>
    <w:rsid w:val="00B25DCB"/>
    <w:rsid w:val="00B32AA3"/>
    <w:rsid w:val="00B34505"/>
    <w:rsid w:val="00B42073"/>
    <w:rsid w:val="00B501BB"/>
    <w:rsid w:val="00B5176F"/>
    <w:rsid w:val="00B51EED"/>
    <w:rsid w:val="00B5305A"/>
    <w:rsid w:val="00B54FDA"/>
    <w:rsid w:val="00B60EA2"/>
    <w:rsid w:val="00B61664"/>
    <w:rsid w:val="00B6653E"/>
    <w:rsid w:val="00B72D1D"/>
    <w:rsid w:val="00B83080"/>
    <w:rsid w:val="00B93E2D"/>
    <w:rsid w:val="00B97BC6"/>
    <w:rsid w:val="00BA1E9F"/>
    <w:rsid w:val="00BB1E8F"/>
    <w:rsid w:val="00BB1EC1"/>
    <w:rsid w:val="00BB22C3"/>
    <w:rsid w:val="00BB480E"/>
    <w:rsid w:val="00BB64F5"/>
    <w:rsid w:val="00BB6699"/>
    <w:rsid w:val="00BC18BF"/>
    <w:rsid w:val="00BC3C81"/>
    <w:rsid w:val="00BC6355"/>
    <w:rsid w:val="00BD3B00"/>
    <w:rsid w:val="00BE0DF1"/>
    <w:rsid w:val="00BE3504"/>
    <w:rsid w:val="00BE5D14"/>
    <w:rsid w:val="00BE6361"/>
    <w:rsid w:val="00BE669A"/>
    <w:rsid w:val="00BF2217"/>
    <w:rsid w:val="00BF49B5"/>
    <w:rsid w:val="00BF7723"/>
    <w:rsid w:val="00C02B9B"/>
    <w:rsid w:val="00C0352B"/>
    <w:rsid w:val="00C057A9"/>
    <w:rsid w:val="00C10C52"/>
    <w:rsid w:val="00C1512B"/>
    <w:rsid w:val="00C21759"/>
    <w:rsid w:val="00C24388"/>
    <w:rsid w:val="00C26615"/>
    <w:rsid w:val="00C26EF6"/>
    <w:rsid w:val="00C27802"/>
    <w:rsid w:val="00C3084B"/>
    <w:rsid w:val="00C357CA"/>
    <w:rsid w:val="00C37343"/>
    <w:rsid w:val="00C37BBD"/>
    <w:rsid w:val="00C4003C"/>
    <w:rsid w:val="00C4748F"/>
    <w:rsid w:val="00C474B0"/>
    <w:rsid w:val="00C50B27"/>
    <w:rsid w:val="00C51022"/>
    <w:rsid w:val="00C5578B"/>
    <w:rsid w:val="00C60306"/>
    <w:rsid w:val="00C647D3"/>
    <w:rsid w:val="00C64D84"/>
    <w:rsid w:val="00C651EE"/>
    <w:rsid w:val="00C73F7C"/>
    <w:rsid w:val="00C749C0"/>
    <w:rsid w:val="00C830A1"/>
    <w:rsid w:val="00C8343E"/>
    <w:rsid w:val="00C879A0"/>
    <w:rsid w:val="00C900AE"/>
    <w:rsid w:val="00C971FB"/>
    <w:rsid w:val="00C9792A"/>
    <w:rsid w:val="00CA0BD5"/>
    <w:rsid w:val="00CA13F6"/>
    <w:rsid w:val="00CA2624"/>
    <w:rsid w:val="00CA2F8E"/>
    <w:rsid w:val="00CA4AD7"/>
    <w:rsid w:val="00CA5DE5"/>
    <w:rsid w:val="00CB0DDA"/>
    <w:rsid w:val="00CB13FB"/>
    <w:rsid w:val="00CB2631"/>
    <w:rsid w:val="00CB40EE"/>
    <w:rsid w:val="00CB6616"/>
    <w:rsid w:val="00CB7B62"/>
    <w:rsid w:val="00CC1CF1"/>
    <w:rsid w:val="00CC26BE"/>
    <w:rsid w:val="00CC3B22"/>
    <w:rsid w:val="00CC428D"/>
    <w:rsid w:val="00CC6827"/>
    <w:rsid w:val="00CC6BCA"/>
    <w:rsid w:val="00CD08EA"/>
    <w:rsid w:val="00CD32A3"/>
    <w:rsid w:val="00CD35AD"/>
    <w:rsid w:val="00CD609D"/>
    <w:rsid w:val="00CD6E8F"/>
    <w:rsid w:val="00CE2202"/>
    <w:rsid w:val="00CE3238"/>
    <w:rsid w:val="00CE3640"/>
    <w:rsid w:val="00CE3BF2"/>
    <w:rsid w:val="00CE4DD6"/>
    <w:rsid w:val="00CE7F17"/>
    <w:rsid w:val="00CF0B01"/>
    <w:rsid w:val="00CF3A8B"/>
    <w:rsid w:val="00CF4065"/>
    <w:rsid w:val="00CF5BA4"/>
    <w:rsid w:val="00D00B8F"/>
    <w:rsid w:val="00D02139"/>
    <w:rsid w:val="00D058AC"/>
    <w:rsid w:val="00D06891"/>
    <w:rsid w:val="00D1001F"/>
    <w:rsid w:val="00D11D2D"/>
    <w:rsid w:val="00D1217C"/>
    <w:rsid w:val="00D24296"/>
    <w:rsid w:val="00D26F13"/>
    <w:rsid w:val="00D27D54"/>
    <w:rsid w:val="00D27E45"/>
    <w:rsid w:val="00D351A5"/>
    <w:rsid w:val="00D36046"/>
    <w:rsid w:val="00D36181"/>
    <w:rsid w:val="00D3693E"/>
    <w:rsid w:val="00D412D2"/>
    <w:rsid w:val="00D42C66"/>
    <w:rsid w:val="00D450AB"/>
    <w:rsid w:val="00D53181"/>
    <w:rsid w:val="00D722C3"/>
    <w:rsid w:val="00D8148B"/>
    <w:rsid w:val="00D919ED"/>
    <w:rsid w:val="00D91BE7"/>
    <w:rsid w:val="00DA0737"/>
    <w:rsid w:val="00DA0A71"/>
    <w:rsid w:val="00DA1F02"/>
    <w:rsid w:val="00DA4DB7"/>
    <w:rsid w:val="00DA50C2"/>
    <w:rsid w:val="00DA57FD"/>
    <w:rsid w:val="00DA5E57"/>
    <w:rsid w:val="00DA736B"/>
    <w:rsid w:val="00DA7EB1"/>
    <w:rsid w:val="00DB34D1"/>
    <w:rsid w:val="00DB4995"/>
    <w:rsid w:val="00DB5155"/>
    <w:rsid w:val="00DB5164"/>
    <w:rsid w:val="00DB55AE"/>
    <w:rsid w:val="00DB6735"/>
    <w:rsid w:val="00DB7E96"/>
    <w:rsid w:val="00DC0108"/>
    <w:rsid w:val="00DC2B26"/>
    <w:rsid w:val="00DC3F30"/>
    <w:rsid w:val="00DC66D4"/>
    <w:rsid w:val="00DC68ED"/>
    <w:rsid w:val="00DD31A4"/>
    <w:rsid w:val="00DE4CBA"/>
    <w:rsid w:val="00DE52C5"/>
    <w:rsid w:val="00DF4006"/>
    <w:rsid w:val="00DF66A9"/>
    <w:rsid w:val="00DF6904"/>
    <w:rsid w:val="00DF6AF1"/>
    <w:rsid w:val="00E046E8"/>
    <w:rsid w:val="00E10FA9"/>
    <w:rsid w:val="00E122FB"/>
    <w:rsid w:val="00E1502C"/>
    <w:rsid w:val="00E15E10"/>
    <w:rsid w:val="00E166A0"/>
    <w:rsid w:val="00E17C36"/>
    <w:rsid w:val="00E20911"/>
    <w:rsid w:val="00E25AA1"/>
    <w:rsid w:val="00E272DA"/>
    <w:rsid w:val="00E30354"/>
    <w:rsid w:val="00E3137B"/>
    <w:rsid w:val="00E365EB"/>
    <w:rsid w:val="00E366F6"/>
    <w:rsid w:val="00E36ADF"/>
    <w:rsid w:val="00E3792B"/>
    <w:rsid w:val="00E42AC5"/>
    <w:rsid w:val="00E465C3"/>
    <w:rsid w:val="00E52B00"/>
    <w:rsid w:val="00E54E2D"/>
    <w:rsid w:val="00E659A4"/>
    <w:rsid w:val="00E65DC8"/>
    <w:rsid w:val="00E66C49"/>
    <w:rsid w:val="00E71A41"/>
    <w:rsid w:val="00E73CF9"/>
    <w:rsid w:val="00E80A30"/>
    <w:rsid w:val="00E80B7F"/>
    <w:rsid w:val="00E8292A"/>
    <w:rsid w:val="00E84EE5"/>
    <w:rsid w:val="00E85166"/>
    <w:rsid w:val="00E8525E"/>
    <w:rsid w:val="00E85458"/>
    <w:rsid w:val="00E87CC7"/>
    <w:rsid w:val="00E93AD2"/>
    <w:rsid w:val="00E96EBB"/>
    <w:rsid w:val="00E9770D"/>
    <w:rsid w:val="00EA59FE"/>
    <w:rsid w:val="00EB39BD"/>
    <w:rsid w:val="00EB44AD"/>
    <w:rsid w:val="00EB4848"/>
    <w:rsid w:val="00EB5093"/>
    <w:rsid w:val="00EC758F"/>
    <w:rsid w:val="00ED2F41"/>
    <w:rsid w:val="00EE34E1"/>
    <w:rsid w:val="00EE6BAE"/>
    <w:rsid w:val="00EF396B"/>
    <w:rsid w:val="00EF64DC"/>
    <w:rsid w:val="00F03379"/>
    <w:rsid w:val="00F0717B"/>
    <w:rsid w:val="00F111D3"/>
    <w:rsid w:val="00F116E2"/>
    <w:rsid w:val="00F12366"/>
    <w:rsid w:val="00F13A52"/>
    <w:rsid w:val="00F14ADC"/>
    <w:rsid w:val="00F1713C"/>
    <w:rsid w:val="00F201FA"/>
    <w:rsid w:val="00F20A80"/>
    <w:rsid w:val="00F24987"/>
    <w:rsid w:val="00F253CA"/>
    <w:rsid w:val="00F3275A"/>
    <w:rsid w:val="00F32D86"/>
    <w:rsid w:val="00F3742C"/>
    <w:rsid w:val="00F45525"/>
    <w:rsid w:val="00F461BB"/>
    <w:rsid w:val="00F46C27"/>
    <w:rsid w:val="00F46DB5"/>
    <w:rsid w:val="00F5082E"/>
    <w:rsid w:val="00F57CA9"/>
    <w:rsid w:val="00F57F4C"/>
    <w:rsid w:val="00F60B6C"/>
    <w:rsid w:val="00F6253B"/>
    <w:rsid w:val="00F632EB"/>
    <w:rsid w:val="00F6669F"/>
    <w:rsid w:val="00F669F2"/>
    <w:rsid w:val="00F67530"/>
    <w:rsid w:val="00F7157A"/>
    <w:rsid w:val="00F72FE4"/>
    <w:rsid w:val="00F76A73"/>
    <w:rsid w:val="00F7748A"/>
    <w:rsid w:val="00F77D54"/>
    <w:rsid w:val="00F80A51"/>
    <w:rsid w:val="00F8249B"/>
    <w:rsid w:val="00F82D02"/>
    <w:rsid w:val="00F8403D"/>
    <w:rsid w:val="00F87E2F"/>
    <w:rsid w:val="00F911BF"/>
    <w:rsid w:val="00F91BD1"/>
    <w:rsid w:val="00F92082"/>
    <w:rsid w:val="00F978BC"/>
    <w:rsid w:val="00FA0104"/>
    <w:rsid w:val="00FA12D0"/>
    <w:rsid w:val="00FA46E8"/>
    <w:rsid w:val="00FA696F"/>
    <w:rsid w:val="00FA6AA5"/>
    <w:rsid w:val="00FB1201"/>
    <w:rsid w:val="00FB1410"/>
    <w:rsid w:val="00FB20DB"/>
    <w:rsid w:val="00FC7729"/>
    <w:rsid w:val="00FC778F"/>
    <w:rsid w:val="00FC7927"/>
    <w:rsid w:val="00FC7966"/>
    <w:rsid w:val="00FD24A8"/>
    <w:rsid w:val="00FD2807"/>
    <w:rsid w:val="00FE0D9B"/>
    <w:rsid w:val="00FE320C"/>
    <w:rsid w:val="00FE7AE0"/>
    <w:rsid w:val="00FF3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41"/>
    <o:shapelayout v:ext="edit">
      <o:idmap v:ext="edit" data="1"/>
    </o:shapelayout>
  </w:shapeDefaults>
  <w:decimalSymbol w:val="."/>
  <w:listSeparator w:val=","/>
  <w14:docId w14:val="0FC680EB"/>
  <w15:docId w15:val="{CF2743A8-749A-4986-8FF6-8A4524FFC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1CF"/>
    <w:rPr>
      <w:rFonts w:ascii="Verdana" w:eastAsia="Times New Roman" w:hAnsi="Verdana" w:cs="Tahoma"/>
      <w:bCs/>
      <w:szCs w:val="24"/>
      <w:lang w:val="es-ES" w:eastAsia="es-ES"/>
    </w:rPr>
  </w:style>
  <w:style w:type="paragraph" w:styleId="Ttulo1">
    <w:name w:val="heading 1"/>
    <w:aliases w:val=" Car,Car"/>
    <w:basedOn w:val="Normal"/>
    <w:next w:val="Normal"/>
    <w:link w:val="Ttulo1Car"/>
    <w:autoRedefine/>
    <w:qFormat/>
    <w:rsid w:val="00122888"/>
    <w:pPr>
      <w:keepNext/>
      <w:numPr>
        <w:numId w:val="1"/>
      </w:numPr>
      <w:pBdr>
        <w:bottom w:val="thickThinSmallGap" w:sz="18" w:space="1" w:color="auto"/>
      </w:pBdr>
      <w:spacing w:before="240" w:after="60"/>
      <w:jc w:val="both"/>
      <w:outlineLvl w:val="0"/>
    </w:pPr>
    <w:rPr>
      <w:rFonts w:ascii="Arial" w:hAnsi="Arial" w:cs="Arial"/>
      <w:b/>
      <w:kern w:val="32"/>
      <w:sz w:val="28"/>
      <w:szCs w:val="28"/>
      <w:lang w:val="es-PE" w:eastAsia="en-US"/>
    </w:rPr>
  </w:style>
  <w:style w:type="paragraph" w:styleId="Ttulo2">
    <w:name w:val="heading 2"/>
    <w:basedOn w:val="Normal"/>
    <w:next w:val="Normal"/>
    <w:link w:val="Ttulo2Car"/>
    <w:qFormat/>
    <w:rsid w:val="00C50B27"/>
    <w:pPr>
      <w:keepNext/>
      <w:outlineLvl w:val="1"/>
    </w:pPr>
    <w:rPr>
      <w:rFonts w:ascii="Arial" w:hAnsi="Arial" w:cs="Times New Roman"/>
      <w:b/>
      <w:bCs w:val="0"/>
      <w:szCs w:val="20"/>
      <w:lang w:val="es-MX"/>
    </w:rPr>
  </w:style>
  <w:style w:type="paragraph" w:styleId="Ttulo3">
    <w:name w:val="heading 3"/>
    <w:basedOn w:val="Normal"/>
    <w:next w:val="Normal"/>
    <w:link w:val="Ttulo3Car"/>
    <w:qFormat/>
    <w:rsid w:val="00C50B27"/>
    <w:pPr>
      <w:keepNext/>
      <w:jc w:val="center"/>
      <w:outlineLvl w:val="2"/>
    </w:pPr>
    <w:rPr>
      <w:rFonts w:ascii="Arial" w:hAnsi="Arial" w:cs="Times New Roman"/>
      <w:bCs w:val="0"/>
      <w:sz w:val="24"/>
      <w:szCs w:val="20"/>
      <w:lang w:val="es-MX"/>
    </w:rPr>
  </w:style>
  <w:style w:type="paragraph" w:styleId="Ttulo4">
    <w:name w:val="heading 4"/>
    <w:basedOn w:val="Normal"/>
    <w:next w:val="Normal"/>
    <w:link w:val="Ttulo4Car"/>
    <w:qFormat/>
    <w:rsid w:val="005D2302"/>
    <w:pPr>
      <w:keepNext/>
      <w:outlineLvl w:val="3"/>
    </w:pPr>
    <w:rPr>
      <w:rFonts w:ascii="Arial" w:hAnsi="Arial" w:cs="Arial"/>
      <w:b/>
      <w:bCs w:val="0"/>
      <w:sz w:val="24"/>
    </w:rPr>
  </w:style>
  <w:style w:type="paragraph" w:styleId="Ttulo8">
    <w:name w:val="heading 8"/>
    <w:basedOn w:val="Normal"/>
    <w:next w:val="Normal"/>
    <w:link w:val="Ttulo8Car"/>
    <w:qFormat/>
    <w:rsid w:val="00397C22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D2302"/>
    <w:rPr>
      <w:rFonts w:ascii="Arial" w:eastAsia="Times New Roman" w:hAnsi="Arial" w:cs="Arial"/>
      <w:b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5D23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5D23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302"/>
    <w:rPr>
      <w:rFonts w:ascii="Verdana" w:eastAsia="Times New Roman" w:hAnsi="Verdana" w:cs="Tahoma"/>
      <w:bCs/>
      <w:sz w:val="20"/>
      <w:szCs w:val="24"/>
      <w:lang w:val="es-ES" w:eastAsia="es-ES"/>
    </w:rPr>
  </w:style>
  <w:style w:type="character" w:styleId="Hipervnculo">
    <w:name w:val="Hyperlink"/>
    <w:basedOn w:val="Fuentedeprrafopredeter"/>
    <w:rsid w:val="005D230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D2302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5D2302"/>
    <w:rPr>
      <w:i/>
      <w:iCs/>
      <w:color w:val="808080"/>
    </w:rPr>
  </w:style>
  <w:style w:type="character" w:customStyle="1" w:styleId="Ttulo8Car">
    <w:name w:val="Título 8 Car"/>
    <w:basedOn w:val="Fuentedeprrafopredeter"/>
    <w:link w:val="Ttulo8"/>
    <w:rsid w:val="00397C22"/>
    <w:rPr>
      <w:rFonts w:ascii="Times New Roman" w:eastAsia="Times New Roman" w:hAnsi="Times New Roman"/>
      <w:bCs/>
      <w:i/>
      <w:iCs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semiHidden/>
    <w:rsid w:val="00397C22"/>
    <w:rPr>
      <w:rFonts w:ascii="Times New Roman" w:hAnsi="Times New Roman" w:cs="Times New Roman"/>
      <w:bCs w:val="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397C22"/>
    <w:rPr>
      <w:rFonts w:ascii="Times New Roman" w:eastAsia="Times New Roman" w:hAnsi="Times New Roman"/>
      <w:lang w:val="es-ES" w:eastAsia="es-ES"/>
    </w:rPr>
  </w:style>
  <w:style w:type="character" w:customStyle="1" w:styleId="Ttulo1Car">
    <w:name w:val="Título 1 Car"/>
    <w:aliases w:val=" Car Car,Car Car"/>
    <w:basedOn w:val="Fuentedeprrafopredeter"/>
    <w:link w:val="Ttulo1"/>
    <w:rsid w:val="00122888"/>
    <w:rPr>
      <w:rFonts w:ascii="Arial" w:eastAsia="Times New Roman" w:hAnsi="Arial" w:cs="Arial"/>
      <w:b/>
      <w:bCs/>
      <w:kern w:val="32"/>
      <w:sz w:val="28"/>
      <w:szCs w:val="28"/>
      <w:lang w:val="es-PE"/>
    </w:rPr>
  </w:style>
  <w:style w:type="paragraph" w:styleId="TtuloTDC">
    <w:name w:val="TOC Heading"/>
    <w:basedOn w:val="Ttulo1"/>
    <w:next w:val="Normal"/>
    <w:uiPriority w:val="39"/>
    <w:qFormat/>
    <w:rsid w:val="00122888"/>
    <w:pPr>
      <w:keepLines/>
      <w:spacing w:before="480" w:after="0"/>
      <w:outlineLvl w:val="9"/>
    </w:pPr>
    <w:rPr>
      <w:color w:val="365F91"/>
      <w:kern w:val="0"/>
    </w:rPr>
  </w:style>
  <w:style w:type="character" w:customStyle="1" w:styleId="Ttulo2Car">
    <w:name w:val="Título 2 Car"/>
    <w:basedOn w:val="Fuentedeprrafopredeter"/>
    <w:link w:val="Ttulo2"/>
    <w:rsid w:val="00C50B27"/>
    <w:rPr>
      <w:rFonts w:ascii="Arial" w:eastAsia="Times New Roman" w:hAnsi="Arial"/>
      <w:b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C50B27"/>
    <w:rPr>
      <w:rFonts w:ascii="Arial" w:eastAsia="Times New Roman" w:hAnsi="Arial"/>
      <w:sz w:val="24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B27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B27"/>
    <w:rPr>
      <w:rFonts w:ascii="Tahoma" w:eastAsia="Times New Roman" w:hAnsi="Tahoma" w:cs="Tahoma"/>
      <w:bCs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25286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rsid w:val="0025286B"/>
    <w:rPr>
      <w:rFonts w:ascii="Verdana" w:eastAsia="Times New Roman" w:hAnsi="Verdana" w:cs="Tahoma"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46BA3"/>
    <w:pPr>
      <w:ind w:left="720"/>
      <w:contextualSpacing/>
    </w:pPr>
  </w:style>
  <w:style w:type="table" w:styleId="Tablaconcuadrcula">
    <w:name w:val="Table Grid"/>
    <w:basedOn w:val="Tablanormal"/>
    <w:uiPriority w:val="59"/>
    <w:rsid w:val="00886BF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E166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166A0"/>
    <w:pPr>
      <w:spacing w:after="200"/>
    </w:pPr>
    <w:rPr>
      <w:rFonts w:asciiTheme="minorHAnsi" w:eastAsiaTheme="minorHAnsi" w:hAnsiTheme="minorHAnsi" w:cstheme="minorBidi"/>
      <w:bCs w:val="0"/>
      <w:szCs w:val="20"/>
      <w:lang w:val="es-PE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166A0"/>
    <w:rPr>
      <w:rFonts w:asciiTheme="minorHAnsi" w:eastAsiaTheme="minorHAnsi" w:hAnsiTheme="minorHAnsi" w:cstheme="minorBidi"/>
      <w:lang w:val="es-PE"/>
    </w:rPr>
  </w:style>
  <w:style w:type="paragraph" w:customStyle="1" w:styleId="ICBody">
    <w:name w:val="IC Body"/>
    <w:basedOn w:val="Normal"/>
    <w:link w:val="ICBodyCar"/>
    <w:qFormat/>
    <w:rsid w:val="00BE0DF1"/>
    <w:pPr>
      <w:spacing w:before="120" w:after="200" w:line="276" w:lineRule="auto"/>
      <w:jc w:val="both"/>
    </w:pPr>
    <w:rPr>
      <w:rFonts w:asciiTheme="minorHAnsi" w:eastAsiaTheme="minorHAnsi" w:hAnsiTheme="minorHAnsi" w:cstheme="minorBidi"/>
      <w:bCs w:val="0"/>
      <w:szCs w:val="20"/>
      <w:lang w:val="es-UY" w:eastAsia="en-US"/>
    </w:rPr>
  </w:style>
  <w:style w:type="character" w:customStyle="1" w:styleId="ICBodyCar">
    <w:name w:val="IC Body Car"/>
    <w:basedOn w:val="Fuentedeprrafopredeter"/>
    <w:link w:val="ICBody"/>
    <w:locked/>
    <w:rsid w:val="00BE0DF1"/>
    <w:rPr>
      <w:rFonts w:asciiTheme="minorHAnsi" w:eastAsiaTheme="minorHAnsi" w:hAnsiTheme="minorHAnsi" w:cstheme="minorBidi"/>
      <w:lang w:val="es-UY"/>
    </w:rPr>
  </w:style>
  <w:style w:type="paragraph" w:customStyle="1" w:styleId="ICList1">
    <w:name w:val="IC List 1"/>
    <w:aliases w:val="Texto"/>
    <w:basedOn w:val="ICBody"/>
    <w:link w:val="ICList1Char"/>
    <w:uiPriority w:val="8"/>
    <w:qFormat/>
    <w:rsid w:val="00BE0DF1"/>
    <w:pPr>
      <w:numPr>
        <w:numId w:val="4"/>
      </w:numPr>
      <w:spacing w:after="120" w:line="280" w:lineRule="exact"/>
    </w:pPr>
  </w:style>
  <w:style w:type="paragraph" w:customStyle="1" w:styleId="ICList2">
    <w:name w:val="IC List 2"/>
    <w:basedOn w:val="ICList1"/>
    <w:uiPriority w:val="8"/>
    <w:unhideWhenUsed/>
    <w:rsid w:val="00BE0DF1"/>
    <w:pPr>
      <w:numPr>
        <w:ilvl w:val="1"/>
      </w:numPr>
      <w:tabs>
        <w:tab w:val="num" w:pos="360"/>
        <w:tab w:val="num" w:pos="2496"/>
      </w:tabs>
      <w:ind w:left="3204"/>
    </w:pPr>
  </w:style>
  <w:style w:type="paragraph" w:customStyle="1" w:styleId="ICList3">
    <w:name w:val="IC List 3"/>
    <w:basedOn w:val="ICList1"/>
    <w:uiPriority w:val="8"/>
    <w:unhideWhenUsed/>
    <w:rsid w:val="00BE0DF1"/>
    <w:pPr>
      <w:numPr>
        <w:ilvl w:val="2"/>
      </w:numPr>
      <w:tabs>
        <w:tab w:val="num" w:pos="360"/>
        <w:tab w:val="num" w:pos="3216"/>
      </w:tabs>
      <w:ind w:left="3924"/>
    </w:pPr>
  </w:style>
  <w:style w:type="paragraph" w:customStyle="1" w:styleId="ICBullet1">
    <w:name w:val="IC Bullet 1"/>
    <w:basedOn w:val="ICBody"/>
    <w:link w:val="ICBullet1Car"/>
    <w:qFormat/>
    <w:rsid w:val="00BE0DF1"/>
    <w:pPr>
      <w:numPr>
        <w:numId w:val="3"/>
      </w:numPr>
      <w:spacing w:after="120" w:line="240" w:lineRule="auto"/>
    </w:pPr>
  </w:style>
  <w:style w:type="paragraph" w:customStyle="1" w:styleId="ICBullet2">
    <w:name w:val="IC Bullet 2"/>
    <w:basedOn w:val="ICBullet1"/>
    <w:link w:val="ICBullet2Car"/>
    <w:qFormat/>
    <w:rsid w:val="00BE0DF1"/>
    <w:pPr>
      <w:numPr>
        <w:ilvl w:val="1"/>
      </w:numPr>
      <w:tabs>
        <w:tab w:val="num" w:pos="2496"/>
      </w:tabs>
      <w:ind w:left="2496"/>
    </w:pPr>
  </w:style>
  <w:style w:type="paragraph" w:customStyle="1" w:styleId="ICBullet3">
    <w:name w:val="IC Bullet 3"/>
    <w:basedOn w:val="ICBullet1"/>
    <w:link w:val="ICBullet3Car"/>
    <w:unhideWhenUsed/>
    <w:qFormat/>
    <w:rsid w:val="00BE0DF1"/>
    <w:pPr>
      <w:numPr>
        <w:ilvl w:val="2"/>
      </w:numPr>
      <w:tabs>
        <w:tab w:val="num" w:pos="360"/>
      </w:tabs>
      <w:ind w:hanging="180"/>
    </w:pPr>
  </w:style>
  <w:style w:type="paragraph" w:customStyle="1" w:styleId="ICBullet4">
    <w:name w:val="IC Bullet 4"/>
    <w:basedOn w:val="ICBullet1"/>
    <w:unhideWhenUsed/>
    <w:qFormat/>
    <w:rsid w:val="00BE0DF1"/>
    <w:pPr>
      <w:numPr>
        <w:ilvl w:val="3"/>
      </w:numPr>
      <w:tabs>
        <w:tab w:val="num" w:pos="360"/>
        <w:tab w:val="num" w:pos="3936"/>
      </w:tabs>
      <w:ind w:left="3936"/>
    </w:pPr>
  </w:style>
  <w:style w:type="paragraph" w:customStyle="1" w:styleId="ICList4">
    <w:name w:val="IC List 4"/>
    <w:basedOn w:val="ICList1"/>
    <w:uiPriority w:val="8"/>
    <w:unhideWhenUsed/>
    <w:rsid w:val="00BE0DF1"/>
    <w:pPr>
      <w:numPr>
        <w:ilvl w:val="3"/>
      </w:numPr>
      <w:tabs>
        <w:tab w:val="num" w:pos="360"/>
        <w:tab w:val="num" w:pos="3936"/>
      </w:tabs>
      <w:ind w:left="4644"/>
    </w:pPr>
  </w:style>
  <w:style w:type="character" w:customStyle="1" w:styleId="ICList1Char">
    <w:name w:val="IC List 1 Char"/>
    <w:aliases w:val="Texto Char"/>
    <w:basedOn w:val="Fuentedeprrafopredeter"/>
    <w:link w:val="ICList1"/>
    <w:uiPriority w:val="8"/>
    <w:rsid w:val="00BE0DF1"/>
    <w:rPr>
      <w:rFonts w:asciiTheme="minorHAnsi" w:eastAsiaTheme="minorHAnsi" w:hAnsiTheme="minorHAnsi" w:cstheme="minorBidi"/>
      <w:lang w:val="es-UY"/>
    </w:rPr>
  </w:style>
  <w:style w:type="character" w:customStyle="1" w:styleId="ICBullet2Car">
    <w:name w:val="IC Bullet 2 Car"/>
    <w:basedOn w:val="Fuentedeprrafopredeter"/>
    <w:link w:val="ICBullet2"/>
    <w:rsid w:val="00BE0DF1"/>
    <w:rPr>
      <w:rFonts w:asciiTheme="minorHAnsi" w:eastAsiaTheme="minorHAnsi" w:hAnsiTheme="minorHAnsi" w:cstheme="minorBidi"/>
      <w:lang w:val="es-UY"/>
    </w:rPr>
  </w:style>
  <w:style w:type="character" w:customStyle="1" w:styleId="ICBullet1Car">
    <w:name w:val="IC Bullet 1 Car"/>
    <w:basedOn w:val="Fuentedeprrafopredeter"/>
    <w:link w:val="ICBullet1"/>
    <w:rsid w:val="00BE0DF1"/>
    <w:rPr>
      <w:rFonts w:asciiTheme="minorHAnsi" w:eastAsiaTheme="minorHAnsi" w:hAnsiTheme="minorHAnsi" w:cstheme="minorBidi"/>
      <w:lang w:val="es-UY"/>
    </w:rPr>
  </w:style>
  <w:style w:type="character" w:customStyle="1" w:styleId="ICBullet3Car">
    <w:name w:val="IC Bullet 3 Car"/>
    <w:basedOn w:val="ICBullet1Car"/>
    <w:link w:val="ICBullet3"/>
    <w:rsid w:val="00BE0DF1"/>
    <w:rPr>
      <w:rFonts w:asciiTheme="minorHAnsi" w:eastAsiaTheme="minorHAnsi" w:hAnsiTheme="minorHAnsi" w:cstheme="minorBidi"/>
      <w:lang w:val="es-UY"/>
    </w:rPr>
  </w:style>
  <w:style w:type="paragraph" w:styleId="NormalWeb">
    <w:name w:val="Normal (Web)"/>
    <w:basedOn w:val="Normal"/>
    <w:uiPriority w:val="99"/>
    <w:semiHidden/>
    <w:unhideWhenUsed/>
    <w:rsid w:val="00C057A9"/>
    <w:pPr>
      <w:spacing w:before="100" w:beforeAutospacing="1" w:after="100" w:afterAutospacing="1"/>
    </w:pPr>
    <w:rPr>
      <w:rFonts w:ascii="Times New Roman" w:hAnsi="Times New Roman" w:cs="Times New Roman"/>
      <w:bCs w:val="0"/>
      <w:sz w:val="24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80932"/>
    <w:pPr>
      <w:spacing w:after="0"/>
    </w:pPr>
    <w:rPr>
      <w:rFonts w:ascii="Verdana" w:eastAsia="Times New Roman" w:hAnsi="Verdana" w:cs="Tahoma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80932"/>
    <w:rPr>
      <w:rFonts w:ascii="Verdana" w:eastAsia="Times New Roman" w:hAnsi="Verdana" w:cs="Tahoma"/>
      <w:b/>
      <w:bCs/>
      <w:lang w:val="es-ES" w:eastAsia="es-ES"/>
    </w:rPr>
  </w:style>
  <w:style w:type="character" w:customStyle="1" w:styleId="str-truncated">
    <w:name w:val="str-truncated"/>
    <w:basedOn w:val="Fuentedeprrafopredeter"/>
    <w:rsid w:val="00CE2202"/>
  </w:style>
  <w:style w:type="character" w:styleId="Hipervnculovisitado">
    <w:name w:val="FollowedHyperlink"/>
    <w:basedOn w:val="Fuentedeprrafopredeter"/>
    <w:uiPriority w:val="99"/>
    <w:semiHidden/>
    <w:unhideWhenUsed/>
    <w:rsid w:val="00AE12CF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F461BB"/>
    <w:rPr>
      <w:b/>
      <w:bCs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122A"/>
    <w:rPr>
      <w:color w:val="605E5C"/>
      <w:shd w:val="clear" w:color="auto" w:fill="E1DFDD"/>
    </w:rPr>
  </w:style>
  <w:style w:type="character" w:customStyle="1" w:styleId="truncated-content">
    <w:name w:val="truncated-content"/>
    <w:basedOn w:val="Fuentedeprrafopredeter"/>
    <w:rsid w:val="009B122A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025CB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FC7966"/>
    <w:rPr>
      <w:color w:val="605E5C"/>
      <w:shd w:val="clear" w:color="auto" w:fill="E1DFDD"/>
    </w:rPr>
  </w:style>
  <w:style w:type="character" w:customStyle="1" w:styleId="ui-provider">
    <w:name w:val="ui-provider"/>
    <w:basedOn w:val="Fuentedeprrafopredeter"/>
    <w:rsid w:val="002E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serbiffilex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image" Target="media/image15.wmf"/><Relationship Id="rId21" Type="http://schemas.openxmlformats.org/officeDocument/2006/relationships/control" Target="activeX/activeX6.xml"/><Relationship Id="rId34" Type="http://schemas.openxmlformats.org/officeDocument/2006/relationships/image" Target="media/image13.wmf"/><Relationship Id="rId42" Type="http://schemas.openxmlformats.org/officeDocument/2006/relationships/image" Target="media/image16.wmf"/><Relationship Id="rId47" Type="http://schemas.openxmlformats.org/officeDocument/2006/relationships/control" Target="activeX/activeX20.xml"/><Relationship Id="rId50" Type="http://schemas.openxmlformats.org/officeDocument/2006/relationships/control" Target="activeX/activeX2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9" Type="http://schemas.openxmlformats.org/officeDocument/2006/relationships/control" Target="activeX/activeX10.xml"/><Relationship Id="rId11" Type="http://schemas.openxmlformats.org/officeDocument/2006/relationships/control" Target="activeX/activeX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control" Target="activeX/activeX14.xml"/><Relationship Id="rId40" Type="http://schemas.openxmlformats.org/officeDocument/2006/relationships/control" Target="activeX/activeX16.xml"/><Relationship Id="rId45" Type="http://schemas.openxmlformats.org/officeDocument/2006/relationships/control" Target="activeX/activeX19.xm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19" Type="http://schemas.openxmlformats.org/officeDocument/2006/relationships/control" Target="activeX/activeX5.xml"/><Relationship Id="rId31" Type="http://schemas.openxmlformats.org/officeDocument/2006/relationships/control" Target="activeX/activeX11.xml"/><Relationship Id="rId44" Type="http://schemas.openxmlformats.org/officeDocument/2006/relationships/image" Target="media/image17.wmf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control" Target="activeX/activeX9.xml"/><Relationship Id="rId30" Type="http://schemas.openxmlformats.org/officeDocument/2006/relationships/image" Target="media/image11.wmf"/><Relationship Id="rId35" Type="http://schemas.openxmlformats.org/officeDocument/2006/relationships/control" Target="activeX/activeX13.xml"/><Relationship Id="rId43" Type="http://schemas.openxmlformats.org/officeDocument/2006/relationships/control" Target="activeX/activeX18.xml"/><Relationship Id="rId48" Type="http://schemas.openxmlformats.org/officeDocument/2006/relationships/image" Target="media/image19.wmf"/><Relationship Id="rId8" Type="http://schemas.openxmlformats.org/officeDocument/2006/relationships/image" Target="media/image1.wmf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file:///\\SERBIFFILEX" TargetMode="External"/><Relationship Id="rId17" Type="http://schemas.openxmlformats.org/officeDocument/2006/relationships/control" Target="activeX/activeX4.xml"/><Relationship Id="rId25" Type="http://schemas.openxmlformats.org/officeDocument/2006/relationships/control" Target="activeX/activeX8.xml"/><Relationship Id="rId33" Type="http://schemas.openxmlformats.org/officeDocument/2006/relationships/control" Target="activeX/activeX12.xml"/><Relationship Id="rId38" Type="http://schemas.openxmlformats.org/officeDocument/2006/relationships/control" Target="activeX/activeX15.xml"/><Relationship Id="rId46" Type="http://schemas.openxmlformats.org/officeDocument/2006/relationships/image" Target="media/image18.wmf"/><Relationship Id="rId20" Type="http://schemas.openxmlformats.org/officeDocument/2006/relationships/image" Target="media/image6.wmf"/><Relationship Id="rId41" Type="http://schemas.openxmlformats.org/officeDocument/2006/relationships/control" Target="activeX/activeX17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7.xml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control" Target="activeX/activeX2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1.png"/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asing06\Desktop\Casa\Entregables\Plantillas%20Base%20propuestas\Pase%20a%20produccion\6.Doc.de%20Pase%20a%20Producci&#243;n\Doc.Pase.Prod(IMP-PT-01).Rev3.1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796E-161A-4D61-ABE9-48E0C0966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Doc.Pase.Prod(IMP-PT-01).Rev3.1.dot</Template>
  <TotalTime>728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Gesfor Osmos Perú S.A.</Company>
  <LinksUpToDate>false</LinksUpToDate>
  <CharactersWithSpaces>3440</CharactersWithSpaces>
  <SharedDoc>false</SharedDoc>
  <HLinks>
    <vt:vector size="48" baseType="variant">
      <vt:variant>
        <vt:i4>6684673</vt:i4>
      </vt:variant>
      <vt:variant>
        <vt:i4>21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18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15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12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6094967</vt:i4>
      </vt:variant>
      <vt:variant>
        <vt:i4>9</vt:i4>
      </vt:variant>
      <vt:variant>
        <vt:i4>0</vt:i4>
      </vt:variant>
      <vt:variant>
        <vt:i4>5</vt:i4>
      </vt:variant>
      <vt:variant>
        <vt:lpwstr>\\Servidor\Sistema</vt:lpwstr>
      </vt:variant>
      <vt:variant>
        <vt:lpwstr/>
      </vt:variant>
      <vt:variant>
        <vt:i4>6684673</vt:i4>
      </vt:variant>
      <vt:variant>
        <vt:i4>6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  <vt:variant>
        <vt:i4>6684673</vt:i4>
      </vt:variant>
      <vt:variant>
        <vt:i4>0</vt:i4>
      </vt:variant>
      <vt:variant>
        <vt:i4>0</vt:i4>
      </vt:variant>
      <vt:variant>
        <vt:i4>5</vt:i4>
      </vt:variant>
      <vt:variant>
        <vt:lpwstr>\\Servidor\Pasea Produccion\Pendientes\Sistema\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LEASING06</dc:creator>
  <cp:keywords/>
  <dc:description/>
  <cp:lastModifiedBy>GALA, JUAN</cp:lastModifiedBy>
  <cp:revision>32</cp:revision>
  <cp:lastPrinted>2019-03-11T14:37:00Z</cp:lastPrinted>
  <dcterms:created xsi:type="dcterms:W3CDTF">2021-07-13T04:10:00Z</dcterms:created>
  <dcterms:modified xsi:type="dcterms:W3CDTF">2024-03-01T05:58:00Z</dcterms:modified>
</cp:coreProperties>
</file>