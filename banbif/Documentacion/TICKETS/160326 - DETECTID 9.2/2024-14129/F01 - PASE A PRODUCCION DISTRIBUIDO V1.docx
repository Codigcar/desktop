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72FA" w14:textId="7CED52B7" w:rsidR="00176376" w:rsidRPr="00D06891" w:rsidRDefault="001A2300" w:rsidP="000A76E9">
      <w:pPr>
        <w:jc w:val="both"/>
        <w:rPr>
          <w:rFonts w:ascii="Arial" w:hAnsi="Arial" w:cs="Arial"/>
          <w:lang w:val="pt-BR"/>
        </w:rPr>
      </w:pPr>
      <w:r w:rsidRPr="00D06891">
        <w:rPr>
          <w:rFonts w:ascii="Arial" w:hAnsi="Arial" w:cs="Arial"/>
          <w:lang w:val="pt-BR"/>
        </w:rPr>
        <w:t xml:space="preserve"> </w:t>
      </w:r>
      <w:r w:rsidR="00090040" w:rsidRPr="00D06891">
        <w:rPr>
          <w:rFonts w:ascii="Arial" w:hAnsi="Arial" w:cs="Arial"/>
          <w:lang w:val="pt-BR"/>
        </w:rPr>
        <w:t xml:space="preserve">Código de </w:t>
      </w:r>
      <w:r w:rsidR="00317748" w:rsidRPr="00D06891">
        <w:rPr>
          <w:rFonts w:ascii="Arial" w:hAnsi="Arial" w:cs="Arial"/>
          <w:lang w:val="pt-BR"/>
        </w:rPr>
        <w:t>Documento</w:t>
      </w:r>
      <w:r w:rsidR="005B36E4" w:rsidRPr="00D06891">
        <w:rPr>
          <w:rFonts w:ascii="Arial" w:hAnsi="Arial" w:cs="Arial"/>
          <w:lang w:val="pt-BR"/>
        </w:rPr>
        <w:t>:</w:t>
      </w:r>
      <w:r w:rsidR="00234FBE" w:rsidRPr="00D06891">
        <w:rPr>
          <w:rFonts w:ascii="Tahoma" w:hAnsi="Tahoma"/>
          <w:szCs w:val="20"/>
          <w:lang w:val="pt-BR"/>
        </w:rPr>
        <w:tab/>
      </w:r>
      <w:r w:rsidR="00234FBE" w:rsidRPr="00D06891">
        <w:rPr>
          <w:rFonts w:ascii="Arial" w:hAnsi="Arial" w:cs="Arial"/>
          <w:color w:val="002060"/>
          <w:szCs w:val="20"/>
          <w:lang w:val="pt-BR"/>
        </w:rPr>
        <w:t> </w:t>
      </w:r>
      <w:r w:rsidR="0036612B">
        <w:rPr>
          <w:rStyle w:val="ui-provider"/>
        </w:rPr>
        <w:t>160326</w:t>
      </w:r>
      <w:r w:rsidR="00176376" w:rsidRPr="00D06891">
        <w:rPr>
          <w:rFonts w:ascii="Arial" w:hAnsi="Arial" w:cs="Arial"/>
          <w:color w:val="002060"/>
          <w:szCs w:val="20"/>
          <w:lang w:val="pt-BR"/>
        </w:rPr>
        <w:t xml:space="preserve">    </w:t>
      </w:r>
      <w:r w:rsidR="00176376" w:rsidRPr="00D06891">
        <w:rPr>
          <w:rFonts w:ascii="Arial" w:hAnsi="Arial" w:cs="Arial"/>
          <w:color w:val="002060"/>
          <w:szCs w:val="20"/>
          <w:lang w:val="pt-BR"/>
        </w:rPr>
        <w:tab/>
      </w:r>
      <w:r w:rsidR="00176376" w:rsidRPr="00D06891">
        <w:rPr>
          <w:rFonts w:ascii="Arial" w:hAnsi="Arial" w:cs="Arial"/>
          <w:color w:val="002060"/>
          <w:szCs w:val="20"/>
          <w:lang w:val="pt-BR"/>
        </w:rPr>
        <w:tab/>
      </w:r>
      <w:r w:rsidR="00F14ADC" w:rsidRPr="00D06891">
        <w:rPr>
          <w:szCs w:val="20"/>
          <w:lang w:val="pt-BR"/>
        </w:rPr>
        <w:t>Nº PASE</w:t>
      </w:r>
      <w:r w:rsidR="00F14ADC" w:rsidRPr="00D06891">
        <w:rPr>
          <w:sz w:val="16"/>
          <w:szCs w:val="16"/>
          <w:lang w:val="pt-BR"/>
        </w:rPr>
        <w:t>:</w:t>
      </w:r>
      <w:r w:rsidR="005B36E4" w:rsidRPr="00217FE8">
        <w:rPr>
          <w:szCs w:val="20"/>
          <w:lang w:val="pt-BR"/>
        </w:rPr>
        <w:tab/>
      </w:r>
      <w:r w:rsidR="002E121D" w:rsidRPr="002E121D">
        <w:rPr>
          <w:rFonts w:ascii="Arial" w:hAnsi="Arial" w:cs="Arial"/>
          <w:b/>
          <w:color w:val="002060"/>
          <w:szCs w:val="20"/>
        </w:rPr>
        <w:t>202</w:t>
      </w:r>
      <w:r w:rsidR="0036612B">
        <w:rPr>
          <w:rFonts w:ascii="Arial" w:hAnsi="Arial" w:cs="Arial"/>
          <w:b/>
          <w:color w:val="002060"/>
          <w:szCs w:val="20"/>
        </w:rPr>
        <w:t>4-1412</w:t>
      </w:r>
      <w:r w:rsidR="00C26255">
        <w:rPr>
          <w:rFonts w:ascii="Arial" w:hAnsi="Arial" w:cs="Arial"/>
          <w:b/>
          <w:color w:val="002060"/>
          <w:szCs w:val="20"/>
        </w:rPr>
        <w:t>9</w:t>
      </w:r>
    </w:p>
    <w:p w14:paraId="3510B58F" w14:textId="3FB18046" w:rsidR="00FC778F" w:rsidRPr="00176376" w:rsidRDefault="001679EE" w:rsidP="000A76E9">
      <w:pPr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  <w:szCs w:val="20"/>
        </w:rPr>
        <w:t xml:space="preserve">Desarrollado con Proveedor </w:t>
      </w:r>
      <w:r>
        <w:rPr>
          <w:rFonts w:ascii="Arial" w:hAnsi="Arial" w:cs="Arial"/>
          <w:szCs w:val="20"/>
        </w:rPr>
        <w:tab/>
        <w:t xml:space="preserve">   </w:t>
      </w:r>
      <w:r w:rsidR="00FC778F" w:rsidRPr="00B2142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Cs w:val="0"/>
          <w:szCs w:val="20"/>
        </w:rPr>
        <w:object w:dxaOrig="225" w:dyaOrig="225" w14:anchorId="151C7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8pt;height:19.5pt" o:ole="">
            <v:imagedata r:id="rId8" o:title=""/>
          </v:shape>
          <w:control r:id="rId9" w:name="CheckBox6" w:shapeid="_x0000_i1069"/>
        </w:object>
      </w:r>
      <w:r>
        <w:rPr>
          <w:rFonts w:ascii="Arial" w:hAnsi="Arial" w:cs="Arial"/>
          <w:szCs w:val="20"/>
        </w:rPr>
        <w:t xml:space="preserve">     </w:t>
      </w:r>
      <w:r>
        <w:rPr>
          <w:rFonts w:ascii="Arial" w:hAnsi="Arial" w:cs="Arial"/>
          <w:bCs w:val="0"/>
          <w:szCs w:val="20"/>
        </w:rPr>
        <w:object w:dxaOrig="225" w:dyaOrig="225" w14:anchorId="00FE05A0">
          <v:shape id="_x0000_i1071" type="#_x0000_t75" style="width:33pt;height:19.5pt" o:ole="">
            <v:imagedata r:id="rId10" o:title=""/>
          </v:shape>
          <w:control r:id="rId11" w:name="CheckBox7" w:shapeid="_x0000_i1071"/>
        </w:object>
      </w:r>
    </w:p>
    <w:p w14:paraId="5D1202B8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16FF2988" w14:textId="77777777" w:rsidR="000A76E9" w:rsidRPr="000A76E9" w:rsidRDefault="009B5E57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55E91455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69BDD71F" w14:textId="6B91AC56" w:rsidR="007D00D6" w:rsidRPr="005553D1" w:rsidRDefault="007D00D6" w:rsidP="007D00D6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de Solicitud</w:t>
      </w:r>
      <w:r>
        <w:rPr>
          <w:rFonts w:ascii="Arial" w:hAnsi="Arial" w:cs="Arial"/>
          <w:szCs w:val="20"/>
        </w:rPr>
        <w:t xml:space="preserve"> Pase</w:t>
      </w:r>
      <w:r w:rsidRPr="005553D1">
        <w:rPr>
          <w:rFonts w:ascii="Arial" w:hAnsi="Arial" w:cs="Arial"/>
          <w:szCs w:val="20"/>
        </w:rPr>
        <w:t>___</w:t>
      </w:r>
      <w:r>
        <w:rPr>
          <w:rFonts w:ascii="Arial" w:hAnsi="Arial" w:cs="Arial"/>
          <w:szCs w:val="20"/>
        </w:rPr>
        <w:t>_</w:t>
      </w:r>
      <w:r w:rsidR="0036612B">
        <w:rPr>
          <w:rFonts w:ascii="Arial" w:hAnsi="Arial" w:cs="Arial"/>
          <w:szCs w:val="20"/>
          <w:u w:val="single"/>
        </w:rPr>
        <w:t>01</w:t>
      </w:r>
      <w:r w:rsidR="002E121D">
        <w:rPr>
          <w:rFonts w:ascii="Arial" w:hAnsi="Arial" w:cs="Arial"/>
          <w:szCs w:val="20"/>
          <w:u w:val="single"/>
        </w:rPr>
        <w:t>/0</w:t>
      </w:r>
      <w:r w:rsidR="0036612B">
        <w:rPr>
          <w:rFonts w:ascii="Arial" w:hAnsi="Arial" w:cs="Arial"/>
          <w:szCs w:val="20"/>
          <w:u w:val="single"/>
        </w:rPr>
        <w:t>3</w:t>
      </w:r>
      <w:r w:rsidR="002E121D">
        <w:rPr>
          <w:rFonts w:ascii="Arial" w:hAnsi="Arial" w:cs="Arial"/>
          <w:szCs w:val="20"/>
          <w:u w:val="single"/>
        </w:rPr>
        <w:t>/2023</w:t>
      </w:r>
      <w:r w:rsidRPr="005553D1">
        <w:rPr>
          <w:rFonts w:ascii="Arial" w:hAnsi="Arial" w:cs="Arial"/>
          <w:szCs w:val="20"/>
        </w:rPr>
        <w:t>_______ Analista Solicitante ___</w:t>
      </w:r>
      <w:r>
        <w:rPr>
          <w:rFonts w:ascii="Arial" w:hAnsi="Arial" w:cs="Arial"/>
          <w:szCs w:val="20"/>
        </w:rPr>
        <w:t>__</w:t>
      </w:r>
      <w:r w:rsidR="00CA5DE5">
        <w:rPr>
          <w:rFonts w:ascii="Arial" w:hAnsi="Arial" w:cs="Arial"/>
          <w:b/>
          <w:szCs w:val="20"/>
          <w:u w:val="single"/>
        </w:rPr>
        <w:t>Juan Gala</w:t>
      </w:r>
    </w:p>
    <w:p w14:paraId="32F29CB9" w14:textId="77777777" w:rsidR="007D00D6" w:rsidRDefault="007D00D6" w:rsidP="007D00D6">
      <w:pPr>
        <w:jc w:val="both"/>
        <w:rPr>
          <w:rFonts w:ascii="Arial" w:hAnsi="Arial" w:cs="Arial"/>
          <w:b/>
          <w:szCs w:val="20"/>
        </w:rPr>
      </w:pPr>
    </w:p>
    <w:p w14:paraId="20734498" w14:textId="576ABB9A" w:rsidR="007D00D6" w:rsidRPr="005553D1" w:rsidRDefault="007D00D6" w:rsidP="007D00D6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</w:t>
      </w:r>
      <w:r>
        <w:rPr>
          <w:rFonts w:ascii="Arial" w:hAnsi="Arial" w:cs="Arial"/>
          <w:szCs w:val="20"/>
        </w:rPr>
        <w:t>:</w:t>
      </w:r>
      <w:r w:rsidRPr="00B56BDF">
        <w:rPr>
          <w:rFonts w:ascii="Arial" w:hAnsi="Arial" w:cs="Arial"/>
          <w:szCs w:val="20"/>
        </w:rPr>
        <w:t xml:space="preserve"> _____</w:t>
      </w:r>
      <w:r w:rsidR="0036612B">
        <w:rPr>
          <w:rFonts w:ascii="Arial" w:hAnsi="Arial" w:cs="Arial"/>
          <w:b/>
          <w:szCs w:val="20"/>
          <w:u w:val="single"/>
        </w:rPr>
        <w:t>George Romain</w:t>
      </w:r>
      <w:r w:rsidR="00477437" w:rsidRPr="00B56BDF">
        <w:rPr>
          <w:rFonts w:ascii="Arial" w:hAnsi="Arial" w:cs="Arial"/>
          <w:szCs w:val="20"/>
        </w:rPr>
        <w:t xml:space="preserve"> </w:t>
      </w:r>
      <w:r w:rsidRPr="00B56BDF">
        <w:rPr>
          <w:rFonts w:ascii="Arial" w:hAnsi="Arial" w:cs="Arial"/>
          <w:szCs w:val="20"/>
        </w:rPr>
        <w:t>____</w:t>
      </w:r>
      <w:r w:rsidRPr="005553D1">
        <w:rPr>
          <w:rFonts w:ascii="Arial" w:hAnsi="Arial" w:cs="Arial"/>
          <w:szCs w:val="20"/>
        </w:rPr>
        <w:t xml:space="preserve"> Área Usuario Final</w:t>
      </w:r>
      <w:r>
        <w:rPr>
          <w:rFonts w:ascii="Arial" w:hAnsi="Arial" w:cs="Arial"/>
          <w:szCs w:val="20"/>
        </w:rPr>
        <w:t>:</w:t>
      </w:r>
      <w:r w:rsidR="005B36E4">
        <w:rPr>
          <w:rFonts w:ascii="Arial" w:hAnsi="Arial" w:cs="Arial"/>
          <w:szCs w:val="20"/>
        </w:rPr>
        <w:t xml:space="preserve"> _</w:t>
      </w:r>
      <w:r w:rsidR="00D06891">
        <w:rPr>
          <w:rFonts w:ascii="Arial" w:hAnsi="Arial" w:cs="Arial"/>
          <w:b/>
          <w:szCs w:val="20"/>
        </w:rPr>
        <w:t>Productos y servicios para empresas</w:t>
      </w:r>
      <w:r w:rsidR="006B6C13">
        <w:rPr>
          <w:rFonts w:ascii="Arial" w:hAnsi="Arial" w:cs="Arial"/>
          <w:szCs w:val="20"/>
        </w:rPr>
        <w:t>_</w:t>
      </w:r>
      <w:r>
        <w:rPr>
          <w:rFonts w:ascii="Arial" w:hAnsi="Arial" w:cs="Arial"/>
          <w:szCs w:val="20"/>
        </w:rPr>
        <w:t xml:space="preserve">__ </w:t>
      </w:r>
    </w:p>
    <w:bookmarkEnd w:id="0"/>
    <w:bookmarkEnd w:id="1"/>
    <w:p w14:paraId="011B3777" w14:textId="77777777" w:rsidR="007D00D6" w:rsidRDefault="007D00D6" w:rsidP="007D00D6">
      <w:pPr>
        <w:jc w:val="both"/>
        <w:rPr>
          <w:rFonts w:ascii="Arial" w:hAnsi="Arial" w:cs="Arial"/>
          <w:b/>
          <w:szCs w:val="20"/>
        </w:rPr>
      </w:pPr>
    </w:p>
    <w:p w14:paraId="0C2B8535" w14:textId="48834487" w:rsidR="007D00D6" w:rsidRPr="005553D1" w:rsidRDefault="007D00D6" w:rsidP="007D00D6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y Hora programa</w:t>
      </w:r>
      <w:r>
        <w:rPr>
          <w:rFonts w:ascii="Arial" w:hAnsi="Arial" w:cs="Arial"/>
          <w:szCs w:val="20"/>
        </w:rPr>
        <w:t>da</w:t>
      </w:r>
      <w:r w:rsidRPr="005553D1">
        <w:rPr>
          <w:rFonts w:ascii="Arial" w:hAnsi="Arial" w:cs="Arial"/>
          <w:szCs w:val="20"/>
        </w:rPr>
        <w:t xml:space="preserve"> de ejecución: ___</w:t>
      </w:r>
      <w:r w:rsidR="0036612B">
        <w:rPr>
          <w:rFonts w:ascii="Arial" w:hAnsi="Arial" w:cs="Arial"/>
          <w:szCs w:val="20"/>
          <w:u w:val="single"/>
        </w:rPr>
        <w:t>04</w:t>
      </w:r>
      <w:r w:rsidR="002E121D">
        <w:rPr>
          <w:rFonts w:ascii="Arial" w:hAnsi="Arial" w:cs="Arial"/>
          <w:szCs w:val="20"/>
          <w:u w:val="single"/>
        </w:rPr>
        <w:t>/0</w:t>
      </w:r>
      <w:r w:rsidR="0036612B">
        <w:rPr>
          <w:rFonts w:ascii="Arial" w:hAnsi="Arial" w:cs="Arial"/>
          <w:szCs w:val="20"/>
          <w:u w:val="single"/>
        </w:rPr>
        <w:t>3</w:t>
      </w:r>
      <w:r w:rsidR="002E121D">
        <w:rPr>
          <w:rFonts w:ascii="Arial" w:hAnsi="Arial" w:cs="Arial"/>
          <w:szCs w:val="20"/>
          <w:u w:val="single"/>
        </w:rPr>
        <w:t>/202</w:t>
      </w:r>
      <w:r w:rsidR="0036612B">
        <w:rPr>
          <w:rFonts w:ascii="Arial" w:hAnsi="Arial" w:cs="Arial"/>
          <w:szCs w:val="20"/>
          <w:u w:val="single"/>
        </w:rPr>
        <w:t>4</w:t>
      </w:r>
      <w:r w:rsidR="002E121D" w:rsidRPr="000D29F3">
        <w:rPr>
          <w:rFonts w:ascii="Arial" w:hAnsi="Arial" w:cs="Arial"/>
          <w:szCs w:val="20"/>
          <w:u w:val="single"/>
        </w:rPr>
        <w:t xml:space="preserve"> </w:t>
      </w:r>
      <w:r w:rsidR="002E121D">
        <w:rPr>
          <w:rFonts w:ascii="Arial" w:hAnsi="Arial" w:cs="Arial"/>
          <w:szCs w:val="20"/>
          <w:u w:val="single"/>
        </w:rPr>
        <w:t>05</w:t>
      </w:r>
      <w:r w:rsidR="002E121D" w:rsidRPr="000D29F3">
        <w:rPr>
          <w:rFonts w:ascii="Arial" w:hAnsi="Arial" w:cs="Arial"/>
          <w:szCs w:val="20"/>
          <w:u w:val="single"/>
        </w:rPr>
        <w:t>:</w:t>
      </w:r>
      <w:r w:rsidR="00C26255">
        <w:rPr>
          <w:rFonts w:ascii="Arial" w:hAnsi="Arial" w:cs="Arial"/>
          <w:szCs w:val="20"/>
          <w:u w:val="single"/>
        </w:rPr>
        <w:t>3</w:t>
      </w:r>
      <w:r w:rsidR="002E121D">
        <w:rPr>
          <w:rFonts w:ascii="Arial" w:hAnsi="Arial" w:cs="Arial"/>
          <w:szCs w:val="20"/>
          <w:u w:val="single"/>
        </w:rPr>
        <w:t>0</w:t>
      </w:r>
      <w:r w:rsidR="002E121D" w:rsidRPr="000D29F3">
        <w:rPr>
          <w:rFonts w:ascii="Arial" w:hAnsi="Arial" w:cs="Arial"/>
          <w:szCs w:val="20"/>
          <w:u w:val="single"/>
        </w:rPr>
        <w:t xml:space="preserve"> </w:t>
      </w:r>
      <w:r w:rsidR="002E121D">
        <w:rPr>
          <w:rFonts w:ascii="Arial" w:hAnsi="Arial" w:cs="Arial"/>
          <w:szCs w:val="20"/>
        </w:rPr>
        <w:t>am</w:t>
      </w:r>
      <w:r w:rsidR="002E121D" w:rsidRPr="005553D1">
        <w:rPr>
          <w:rFonts w:ascii="Arial" w:hAnsi="Arial" w:cs="Arial"/>
          <w:szCs w:val="20"/>
        </w:rPr>
        <w:t xml:space="preserve"> </w:t>
      </w:r>
      <w:r w:rsidRPr="005553D1">
        <w:rPr>
          <w:rFonts w:ascii="Arial" w:hAnsi="Arial" w:cs="Arial"/>
          <w:szCs w:val="20"/>
        </w:rPr>
        <w:t>__</w:t>
      </w:r>
      <w:r w:rsidR="001740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___________</w:t>
      </w:r>
      <w:r w:rsidRPr="005553D1">
        <w:rPr>
          <w:rFonts w:ascii="Arial" w:hAnsi="Arial" w:cs="Arial"/>
          <w:szCs w:val="20"/>
        </w:rPr>
        <w:t>_</w:t>
      </w:r>
      <w:r>
        <w:rPr>
          <w:rFonts w:ascii="Arial" w:hAnsi="Arial" w:cs="Arial"/>
          <w:szCs w:val="20"/>
        </w:rPr>
        <w:t>_</w:t>
      </w:r>
    </w:p>
    <w:p w14:paraId="7CA205D6" w14:textId="77777777" w:rsidR="007D00D6" w:rsidRDefault="007D00D6" w:rsidP="007D00D6">
      <w:pPr>
        <w:jc w:val="both"/>
        <w:rPr>
          <w:rFonts w:ascii="Arial" w:hAnsi="Arial" w:cs="Arial"/>
          <w:b/>
          <w:szCs w:val="20"/>
        </w:rPr>
      </w:pPr>
    </w:p>
    <w:p w14:paraId="6EC6E84D" w14:textId="531A8ADB" w:rsidR="007D00D6" w:rsidRDefault="007D00D6" w:rsidP="007D00D6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Nombre Proyecto: </w:t>
      </w:r>
      <w:r w:rsidR="005B36E4">
        <w:rPr>
          <w:rFonts w:ascii="Arial" w:hAnsi="Arial" w:cs="Arial"/>
          <w:szCs w:val="20"/>
        </w:rPr>
        <w:t>__</w:t>
      </w:r>
      <w:r w:rsidR="0036612B" w:rsidRPr="0036612B">
        <w:rPr>
          <w:rFonts w:ascii="Arial" w:hAnsi="Arial" w:cs="Arial"/>
          <w:szCs w:val="20"/>
        </w:rPr>
        <w:t>Enrolamiento Silencioso DetectID 8.1 a 9.2</w:t>
      </w:r>
      <w:r w:rsidR="00D06891" w:rsidRPr="00DA5E57">
        <w:rPr>
          <w:rFonts w:ascii="Arial" w:hAnsi="Arial" w:cs="Arial"/>
          <w:b/>
          <w:szCs w:val="20"/>
          <w:u w:val="single"/>
        </w:rPr>
        <w:t>____</w:t>
      </w:r>
      <w:r w:rsidR="006705C8" w:rsidRPr="00DA5E57">
        <w:rPr>
          <w:rFonts w:ascii="Arial" w:hAnsi="Arial" w:cs="Arial"/>
          <w:b/>
          <w:szCs w:val="20"/>
          <w:u w:val="single"/>
        </w:rPr>
        <w:t>______</w:t>
      </w:r>
    </w:p>
    <w:p w14:paraId="5FCAB673" w14:textId="77777777" w:rsidR="007D00D6" w:rsidRDefault="007D00D6" w:rsidP="007D00D6">
      <w:pPr>
        <w:jc w:val="both"/>
        <w:rPr>
          <w:rFonts w:ascii="Arial" w:hAnsi="Arial" w:cs="Arial"/>
          <w:szCs w:val="20"/>
        </w:rPr>
      </w:pPr>
    </w:p>
    <w:p w14:paraId="7EC649F1" w14:textId="115CC83D" w:rsidR="000A178B" w:rsidRDefault="007D00D6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Proveedor:</w:t>
      </w:r>
      <w:r>
        <w:rPr>
          <w:rFonts w:ascii="Arial" w:hAnsi="Arial" w:cs="Arial"/>
          <w:szCs w:val="20"/>
        </w:rPr>
        <w:tab/>
      </w:r>
      <w:r w:rsidR="00594868">
        <w:rPr>
          <w:rFonts w:ascii="Arial" w:hAnsi="Arial" w:cs="Arial"/>
          <w:szCs w:val="20"/>
        </w:rPr>
        <w:t>___</w:t>
      </w:r>
      <w:r w:rsidR="000F67D5">
        <w:rPr>
          <w:rFonts w:ascii="Arial" w:hAnsi="Arial" w:cs="Arial"/>
          <w:szCs w:val="20"/>
          <w:u w:val="single"/>
        </w:rPr>
        <w:tab/>
      </w:r>
      <w:r w:rsidRPr="004F410E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Responsable Proveedor:</w:t>
      </w:r>
      <w:r w:rsidRPr="00E93AD2">
        <w:rPr>
          <w:rFonts w:ascii="Arial" w:hAnsi="Arial" w:cs="Arial"/>
          <w:szCs w:val="20"/>
          <w:u w:val="single"/>
        </w:rPr>
        <w:tab/>
      </w:r>
    </w:p>
    <w:p w14:paraId="180F9F89" w14:textId="77777777" w:rsidR="00BF7723" w:rsidRDefault="00BF7723" w:rsidP="005D2302">
      <w:pPr>
        <w:jc w:val="both"/>
        <w:rPr>
          <w:rFonts w:ascii="Arial" w:hAnsi="Arial" w:cs="Arial"/>
          <w:szCs w:val="20"/>
        </w:rPr>
      </w:pPr>
    </w:p>
    <w:p w14:paraId="2A67FD59" w14:textId="77777777" w:rsidR="00E93AD2" w:rsidRDefault="00E93AD2" w:rsidP="005D2302">
      <w:pPr>
        <w:jc w:val="both"/>
        <w:rPr>
          <w:rFonts w:ascii="Arial" w:hAnsi="Arial" w:cs="Arial"/>
          <w:szCs w:val="20"/>
        </w:rPr>
      </w:pPr>
    </w:p>
    <w:p w14:paraId="726F0A1C" w14:textId="25E2494C" w:rsidR="0066265D" w:rsidRPr="00B21428" w:rsidRDefault="00CF0B01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</w:t>
      </w:r>
      <w:r w:rsidR="006705C8" w:rsidRPr="00B21428">
        <w:rPr>
          <w:rFonts w:ascii="Arial" w:hAnsi="Arial" w:cs="Arial"/>
          <w:b/>
          <w:szCs w:val="20"/>
        </w:rPr>
        <w:t xml:space="preserve">Aplicación </w:t>
      </w:r>
      <w:r w:rsidR="006705C8" w:rsidRPr="00B21428">
        <w:rPr>
          <w:rFonts w:ascii="Arial" w:hAnsi="Arial" w:cs="Arial"/>
          <w:b/>
          <w:szCs w:val="20"/>
        </w:rPr>
        <w:tab/>
      </w:r>
      <w:r w:rsidR="00815540" w:rsidRPr="00B21428">
        <w:rPr>
          <w:rFonts w:ascii="Arial" w:hAnsi="Arial" w:cs="Arial"/>
          <w:b/>
          <w:szCs w:val="20"/>
        </w:rPr>
        <w:tab/>
      </w:r>
      <w:r w:rsidR="00815540" w:rsidRPr="00B21428">
        <w:rPr>
          <w:rFonts w:ascii="Arial" w:hAnsi="Arial" w:cs="Arial"/>
          <w:b/>
          <w:szCs w:val="20"/>
        </w:rPr>
        <w:tab/>
      </w:r>
      <w:r w:rsidR="0066265D" w:rsidRPr="00B21428">
        <w:rPr>
          <w:rFonts w:ascii="Arial" w:hAnsi="Arial" w:cs="Arial"/>
          <w:szCs w:val="20"/>
        </w:rPr>
        <w:t xml:space="preserve">Nueva </w:t>
      </w:r>
      <w:r w:rsidR="006705C8" w:rsidRPr="00B21428">
        <w:rPr>
          <w:rFonts w:ascii="Arial" w:hAnsi="Arial" w:cs="Arial"/>
          <w:szCs w:val="20"/>
        </w:rPr>
        <w:t>Aplicación:</w:t>
      </w:r>
      <w:r w:rsidR="000F766D">
        <w:rPr>
          <w:rFonts w:ascii="Arial" w:hAnsi="Arial" w:cs="Arial"/>
          <w:szCs w:val="20"/>
        </w:rPr>
        <w:t xml:space="preserve"> (</w:t>
      </w:r>
      <w:r w:rsidR="0066265D" w:rsidRPr="00B21428">
        <w:rPr>
          <w:rFonts w:ascii="Arial" w:hAnsi="Arial" w:cs="Arial"/>
          <w:szCs w:val="20"/>
        </w:rPr>
        <w:t xml:space="preserve">) Si   ( </w:t>
      </w:r>
      <w:r w:rsidR="000532E1">
        <w:rPr>
          <w:rFonts w:ascii="Arial" w:hAnsi="Arial" w:cs="Arial"/>
          <w:szCs w:val="20"/>
        </w:rPr>
        <w:t>X</w:t>
      </w:r>
      <w:r w:rsidR="0066265D" w:rsidRPr="00B21428">
        <w:rPr>
          <w:rFonts w:ascii="Arial" w:hAnsi="Arial" w:cs="Arial"/>
          <w:szCs w:val="20"/>
        </w:rPr>
        <w:t>) No</w:t>
      </w:r>
    </w:p>
    <w:p w14:paraId="28E3B8A7" w14:textId="77777777" w:rsidR="00CF0B01" w:rsidRDefault="00CF0B01" w:rsidP="00CF0B01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819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3503"/>
        <w:gridCol w:w="2522"/>
      </w:tblGrid>
      <w:tr w:rsidR="007D00D6" w14:paraId="55A5E057" w14:textId="77777777" w:rsidTr="001D4D26">
        <w:tc>
          <w:tcPr>
            <w:tcW w:w="2518" w:type="dxa"/>
          </w:tcPr>
          <w:p w14:paraId="432FA879" w14:textId="77777777" w:rsidR="007D00D6" w:rsidRPr="004E1B89" w:rsidRDefault="007D00D6" w:rsidP="00CF0B01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7301" w:type="dxa"/>
            <w:gridSpan w:val="3"/>
          </w:tcPr>
          <w:p w14:paraId="165F0094" w14:textId="77777777" w:rsidR="007D00D6" w:rsidRDefault="00D27E45" w:rsidP="00A7265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CyberLego</w:t>
            </w:r>
          </w:p>
        </w:tc>
      </w:tr>
      <w:tr w:rsidR="007D00D6" w14:paraId="00E94F62" w14:textId="77777777" w:rsidTr="001D4D26">
        <w:tc>
          <w:tcPr>
            <w:tcW w:w="2518" w:type="dxa"/>
          </w:tcPr>
          <w:p w14:paraId="579C5ABF" w14:textId="77777777" w:rsidR="007D00D6" w:rsidRPr="003A0FF5" w:rsidRDefault="007D00D6" w:rsidP="00E54E2D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7301" w:type="dxa"/>
            <w:gridSpan w:val="3"/>
            <w:vAlign w:val="center"/>
          </w:tcPr>
          <w:p w14:paraId="245235DE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DB34D1" w:rsidRPr="00614DAC" w14:paraId="784570F2" w14:textId="77777777" w:rsidTr="001D4D26">
        <w:tc>
          <w:tcPr>
            <w:tcW w:w="2518" w:type="dxa"/>
          </w:tcPr>
          <w:p w14:paraId="11970BE4" w14:textId="77777777" w:rsidR="00DB34D1" w:rsidRPr="003A0FF5" w:rsidRDefault="00DB34D1" w:rsidP="00E54E2D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7301" w:type="dxa"/>
            <w:gridSpan w:val="3"/>
          </w:tcPr>
          <w:p w14:paraId="6AAFE086" w14:textId="70C89A8C" w:rsidR="0094535E" w:rsidRPr="00D06891" w:rsidRDefault="00C26255" w:rsidP="00CD08EA">
            <w:pPr>
              <w:jc w:val="both"/>
              <w:rPr>
                <w:rFonts w:ascii="Arial" w:hAnsi="Arial" w:cs="Arial"/>
                <w:b/>
                <w:lang w:val="pt-BR"/>
              </w:rPr>
            </w:pPr>
            <w:hyperlink r:id="rId12" w:history="1">
              <w:r w:rsidR="002E121D" w:rsidRPr="001232E7">
                <w:rPr>
                  <w:rStyle w:val="Hipervnculo"/>
                  <w:rFonts w:ascii="Arial" w:hAnsi="Arial" w:cs="Arial"/>
                  <w:b/>
                  <w:i/>
                  <w:lang w:val="pt-BR"/>
                </w:rPr>
                <w:t>\\SERBIFFILEX</w:t>
              </w:r>
            </w:hyperlink>
            <w:r w:rsidR="00B51EED" w:rsidRPr="00D06891">
              <w:rPr>
                <w:rFonts w:ascii="Arial" w:hAnsi="Arial" w:cs="Arial"/>
                <w:b/>
                <w:i/>
                <w:lang w:val="pt-BR"/>
              </w:rPr>
              <w:t>64\Sistemas_Distribuidos\CarpetaPase\</w:t>
            </w:r>
            <w:r w:rsidR="003729FC">
              <w:rPr>
                <w:rFonts w:ascii="Arial" w:hAnsi="Arial" w:cs="Arial"/>
                <w:b/>
                <w:i/>
                <w:lang w:val="pt-BR"/>
              </w:rPr>
              <w:t>jgala</w:t>
            </w:r>
            <w:r w:rsidR="00B51EED" w:rsidRPr="00D06891">
              <w:rPr>
                <w:rFonts w:ascii="Arial" w:hAnsi="Arial" w:cs="Arial"/>
                <w:b/>
                <w:i/>
                <w:lang w:val="pt-BR"/>
              </w:rPr>
              <w:t>\</w:t>
            </w:r>
            <w:r w:rsidR="002E121D" w:rsidRPr="002E121D">
              <w:rPr>
                <w:rFonts w:ascii="Arial" w:hAnsi="Arial" w:cs="Arial"/>
                <w:b/>
                <w:i/>
                <w:lang w:val="pt-BR"/>
              </w:rPr>
              <w:t>BXIE\TI-EA2022-12439\</w:t>
            </w:r>
            <w:r w:rsidR="002E121D" w:rsidRPr="002E121D">
              <w:rPr>
                <w:rFonts w:ascii="Arial" w:hAnsi="Arial" w:cs="Arial"/>
                <w:b/>
                <w:color w:val="002060"/>
                <w:szCs w:val="20"/>
              </w:rPr>
              <w:t>2023-13350</w:t>
            </w:r>
            <w:r w:rsidR="00B51EED" w:rsidRPr="00D06891">
              <w:rPr>
                <w:lang w:val="pt-BR"/>
              </w:rPr>
              <w:t>\</w:t>
            </w:r>
            <w:r w:rsidR="002C7EEF" w:rsidRPr="002C7EEF">
              <w:rPr>
                <w:rFonts w:ascii="Arial" w:hAnsi="Arial" w:cs="Arial"/>
                <w:b/>
                <w:i/>
                <w:lang w:val="pt-BR"/>
              </w:rPr>
              <w:t>CYBERLEGO-01.00.</w:t>
            </w:r>
            <w:r w:rsidR="00BB6699">
              <w:rPr>
                <w:rFonts w:ascii="Arial" w:hAnsi="Arial" w:cs="Arial"/>
                <w:b/>
                <w:i/>
                <w:lang w:val="pt-BR"/>
              </w:rPr>
              <w:t>11</w:t>
            </w:r>
            <w:r w:rsidR="008835D2">
              <w:rPr>
                <w:rFonts w:ascii="Arial" w:hAnsi="Arial" w:cs="Arial"/>
                <w:b/>
                <w:i/>
                <w:lang w:val="pt-BR"/>
              </w:rPr>
              <w:t>7</w:t>
            </w:r>
          </w:p>
        </w:tc>
      </w:tr>
      <w:tr w:rsidR="00DB34D1" w14:paraId="2B1BD651" w14:textId="77777777" w:rsidTr="001D4D26">
        <w:tc>
          <w:tcPr>
            <w:tcW w:w="2518" w:type="dxa"/>
          </w:tcPr>
          <w:p w14:paraId="1B0AEA9A" w14:textId="77777777" w:rsidR="00DB34D1" w:rsidRDefault="00DB34D1" w:rsidP="00CF0B01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7301" w:type="dxa"/>
            <w:gridSpan w:val="3"/>
          </w:tcPr>
          <w:p w14:paraId="0CD6E500" w14:textId="0AA940EE" w:rsidR="002F4565" w:rsidRPr="002F1D7F" w:rsidRDefault="00C26255" w:rsidP="00D06891">
            <w:pPr>
              <w:rPr>
                <w:rFonts w:ascii="Arial" w:hAnsi="Arial" w:cs="Arial"/>
                <w:b/>
                <w:i/>
                <w:color w:val="0000FF"/>
              </w:rPr>
            </w:pPr>
            <w:hyperlink r:id="rId13" w:history="1">
              <w:r w:rsidR="002E121D" w:rsidRPr="001232E7">
                <w:rPr>
                  <w:rStyle w:val="Hipervnculo"/>
                </w:rPr>
                <w:t>\\serbiffilex</w:t>
              </w:r>
            </w:hyperlink>
            <w:r w:rsidR="00D24296" w:rsidRPr="00486DE6">
              <w:t>64\Aseguramiento_Calidad_UAT\CYBERLEGO\</w:t>
            </w:r>
            <w:r w:rsidR="00D06891">
              <w:rPr>
                <w:rFonts w:ascii="Arial" w:hAnsi="Arial" w:cs="Arial"/>
                <w:b/>
                <w:i/>
              </w:rPr>
              <w:t>CYBERLEGO-01.00.</w:t>
            </w:r>
            <w:r w:rsidR="00BB6699">
              <w:rPr>
                <w:rFonts w:ascii="Arial" w:hAnsi="Arial" w:cs="Arial"/>
                <w:b/>
                <w:i/>
              </w:rPr>
              <w:t>1</w:t>
            </w:r>
            <w:r w:rsidR="00E122FB">
              <w:rPr>
                <w:rFonts w:ascii="Arial" w:hAnsi="Arial" w:cs="Arial"/>
                <w:b/>
                <w:i/>
              </w:rPr>
              <w:t>1</w:t>
            </w:r>
            <w:r w:rsidR="008835D2">
              <w:rPr>
                <w:rFonts w:ascii="Arial" w:hAnsi="Arial" w:cs="Arial"/>
                <w:b/>
                <w:i/>
              </w:rPr>
              <w:t>7</w:t>
            </w:r>
          </w:p>
        </w:tc>
      </w:tr>
      <w:tr w:rsidR="00DB34D1" w14:paraId="1364ACA3" w14:textId="77777777" w:rsidTr="00CA4AD7">
        <w:tc>
          <w:tcPr>
            <w:tcW w:w="2518" w:type="dxa"/>
          </w:tcPr>
          <w:p w14:paraId="65F9A66F" w14:textId="77777777" w:rsidR="00DB34D1" w:rsidRPr="003A0FF5" w:rsidRDefault="00DB34D1" w:rsidP="00CF0B0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72D554" w14:textId="3EB09AF8" w:rsidR="00DB34D1" w:rsidRDefault="0057725B" w:rsidP="00D0689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 xml:space="preserve"> </w:t>
            </w:r>
            <w:r w:rsidR="001B0CA5">
              <w:rPr>
                <w:rFonts w:ascii="Arial" w:hAnsi="Arial" w:cs="Arial"/>
                <w:b/>
                <w:i/>
                <w:color w:val="0000FF"/>
              </w:rPr>
              <w:t>01.</w:t>
            </w:r>
            <w:r w:rsidR="00BD3B00">
              <w:rPr>
                <w:rFonts w:ascii="Arial" w:hAnsi="Arial" w:cs="Arial"/>
                <w:b/>
                <w:i/>
                <w:color w:val="0000FF"/>
              </w:rPr>
              <w:t>0</w:t>
            </w:r>
            <w:r w:rsidR="00D06891">
              <w:rPr>
                <w:rFonts w:ascii="Arial" w:hAnsi="Arial" w:cs="Arial"/>
                <w:b/>
                <w:i/>
                <w:color w:val="0000FF"/>
              </w:rPr>
              <w:t>0.</w:t>
            </w:r>
            <w:r w:rsidR="00BB6699">
              <w:rPr>
                <w:rFonts w:ascii="Arial" w:hAnsi="Arial" w:cs="Arial"/>
                <w:b/>
                <w:i/>
                <w:color w:val="0000FF"/>
              </w:rPr>
              <w:t>1</w:t>
            </w:r>
            <w:r w:rsidR="00E122FB">
              <w:rPr>
                <w:rFonts w:ascii="Arial" w:hAnsi="Arial" w:cs="Arial"/>
                <w:b/>
                <w:i/>
                <w:color w:val="0000FF"/>
              </w:rPr>
              <w:t>1</w:t>
            </w:r>
            <w:r w:rsidR="008835D2">
              <w:rPr>
                <w:rFonts w:ascii="Arial" w:hAnsi="Arial" w:cs="Arial"/>
                <w:b/>
                <w:i/>
                <w:color w:val="0000FF"/>
              </w:rPr>
              <w:t>6</w:t>
            </w:r>
          </w:p>
        </w:tc>
        <w:tc>
          <w:tcPr>
            <w:tcW w:w="3503" w:type="dxa"/>
            <w:tcBorders>
              <w:left w:val="single" w:sz="4" w:space="0" w:color="auto"/>
              <w:right w:val="single" w:sz="4" w:space="0" w:color="auto"/>
            </w:tcBorders>
          </w:tcPr>
          <w:p w14:paraId="116ECBAA" w14:textId="77777777" w:rsidR="00DB34D1" w:rsidRDefault="00DB34D1" w:rsidP="0085513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2522" w:type="dxa"/>
            <w:tcBorders>
              <w:left w:val="single" w:sz="4" w:space="0" w:color="auto"/>
            </w:tcBorders>
          </w:tcPr>
          <w:p w14:paraId="6287EB8F" w14:textId="6903452D" w:rsidR="00DB34D1" w:rsidRDefault="00D06891" w:rsidP="00226AF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01.00.</w:t>
            </w:r>
            <w:r w:rsidR="00BB6699">
              <w:rPr>
                <w:rFonts w:ascii="Arial" w:hAnsi="Arial" w:cs="Arial"/>
                <w:b/>
                <w:i/>
                <w:color w:val="0000FF"/>
              </w:rPr>
              <w:t>11</w:t>
            </w:r>
            <w:r w:rsidR="008835D2">
              <w:rPr>
                <w:rFonts w:ascii="Arial" w:hAnsi="Arial" w:cs="Arial"/>
                <w:b/>
                <w:i/>
                <w:color w:val="0000FF"/>
              </w:rPr>
              <w:t>7</w:t>
            </w:r>
          </w:p>
        </w:tc>
      </w:tr>
    </w:tbl>
    <w:p w14:paraId="183F9AF8" w14:textId="77777777" w:rsidR="00CA13F6" w:rsidRPr="0066265D" w:rsidRDefault="00C21759" w:rsidP="0086007A">
      <w:p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 xml:space="preserve">    </w:t>
      </w:r>
    </w:p>
    <w:p w14:paraId="5B28E6F2" w14:textId="77777777" w:rsidR="00CF0B01" w:rsidRDefault="00D42C66" w:rsidP="0086007A">
      <w:pPr>
        <w:ind w:left="1080"/>
        <w:jc w:val="both"/>
        <w:rPr>
          <w:rFonts w:ascii="Arial" w:hAnsi="Arial" w:cs="Arial"/>
          <w:szCs w:val="20"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4B30BD5C" w14:textId="77777777" w:rsidR="00BF7723" w:rsidRDefault="00BF7723" w:rsidP="0086007A">
      <w:pPr>
        <w:ind w:left="1080"/>
        <w:jc w:val="both"/>
        <w:rPr>
          <w:rFonts w:ascii="Arial" w:hAnsi="Arial" w:cs="Arial"/>
          <w:b/>
        </w:rPr>
      </w:pPr>
    </w:p>
    <w:p w14:paraId="27DD5E65" w14:textId="77777777" w:rsidR="00CF0B01" w:rsidRPr="00B21428" w:rsidRDefault="00E3137B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</w:t>
      </w:r>
      <w:r w:rsidR="008F19F2" w:rsidRPr="00B21428">
        <w:rPr>
          <w:rFonts w:ascii="Arial" w:hAnsi="Arial" w:cs="Arial"/>
          <w:b/>
          <w:szCs w:val="20"/>
        </w:rPr>
        <w:t>. (Marcar con una X)</w:t>
      </w:r>
    </w:p>
    <w:p w14:paraId="727B18B6" w14:textId="77777777" w:rsidR="00CF0B01" w:rsidRPr="00E45672" w:rsidRDefault="00CF0B01" w:rsidP="00CF0B01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D919ED" w14:paraId="2C654A69" w14:textId="77777777" w:rsidTr="00C971FB">
        <w:tc>
          <w:tcPr>
            <w:tcW w:w="3706" w:type="dxa"/>
          </w:tcPr>
          <w:p w14:paraId="776FFE04" w14:textId="77777777" w:rsidR="00D919ED" w:rsidRDefault="00D919ED" w:rsidP="002C22AD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E70E20E" w14:textId="77777777" w:rsidR="00D919ED" w:rsidRDefault="00D919ED" w:rsidP="00E3137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6B9CFDA3" w14:textId="77777777" w:rsidR="00D919ED" w:rsidRDefault="00D919ED" w:rsidP="00E54E2D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00BB4C28" w14:textId="77777777" w:rsidR="00D919ED" w:rsidRDefault="00D919ED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D919ED" w14:paraId="4203656B" w14:textId="77777777" w:rsidTr="00C971FB">
        <w:tc>
          <w:tcPr>
            <w:tcW w:w="3706" w:type="dxa"/>
          </w:tcPr>
          <w:p w14:paraId="44E47A9B" w14:textId="77777777" w:rsidR="00D919ED" w:rsidRDefault="00D919ED" w:rsidP="002C22AD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0C407733" w14:textId="77777777" w:rsidR="00D919ED" w:rsidRDefault="00D919ED" w:rsidP="002C22AD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20298418" w14:textId="77777777" w:rsidR="00D919ED" w:rsidRDefault="00D919ED" w:rsidP="001A2300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73BD58C5" w14:textId="77777777" w:rsidR="00D919ED" w:rsidRDefault="00D919ED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1A2300" w14:paraId="2F4BAE7A" w14:textId="77777777" w:rsidTr="00C971FB">
        <w:tc>
          <w:tcPr>
            <w:tcW w:w="3706" w:type="dxa"/>
          </w:tcPr>
          <w:p w14:paraId="17568A6C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>Instalación en PCs de usuario</w:t>
            </w:r>
          </w:p>
        </w:tc>
        <w:tc>
          <w:tcPr>
            <w:tcW w:w="1080" w:type="dxa"/>
          </w:tcPr>
          <w:p w14:paraId="6E090ED3" w14:textId="77777777" w:rsidR="001A2300" w:rsidRDefault="001A2300" w:rsidP="002C22AD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6C8A9A54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Web Services</w:t>
            </w:r>
          </w:p>
        </w:tc>
        <w:tc>
          <w:tcPr>
            <w:tcW w:w="1418" w:type="dxa"/>
          </w:tcPr>
          <w:p w14:paraId="1C4F7517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1A2300" w14:paraId="076E7CA8" w14:textId="77777777" w:rsidTr="00C971FB">
        <w:tc>
          <w:tcPr>
            <w:tcW w:w="3706" w:type="dxa"/>
          </w:tcPr>
          <w:p w14:paraId="05713DDD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645EFBF5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AF4DA72" w14:textId="77777777" w:rsidR="001A2300" w:rsidRPr="00CB292A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E6D053C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34B0F2CD" w14:textId="77777777" w:rsidR="0086007A" w:rsidRDefault="0086007A" w:rsidP="00CF0B01">
      <w:pPr>
        <w:ind w:left="360"/>
        <w:jc w:val="both"/>
        <w:rPr>
          <w:rFonts w:ascii="Arial" w:hAnsi="Arial" w:cs="Arial"/>
          <w:szCs w:val="20"/>
        </w:rPr>
      </w:pPr>
    </w:p>
    <w:p w14:paraId="035F7E0A" w14:textId="77777777" w:rsidR="00D919ED" w:rsidRDefault="00D919ED" w:rsidP="007613AC">
      <w:pPr>
        <w:rPr>
          <w:rFonts w:ascii="Arial" w:hAnsi="Arial" w:cs="Arial"/>
          <w:b/>
        </w:rPr>
      </w:pPr>
    </w:p>
    <w:p w14:paraId="0172F7C4" w14:textId="77777777" w:rsidR="00BF7723" w:rsidRDefault="00BF7723" w:rsidP="007613AC">
      <w:pPr>
        <w:rPr>
          <w:rFonts w:ascii="Arial" w:hAnsi="Arial" w:cs="Arial"/>
          <w:b/>
        </w:rPr>
      </w:pPr>
    </w:p>
    <w:p w14:paraId="3297BB2C" w14:textId="77777777" w:rsidR="007613AC" w:rsidRPr="00B21428" w:rsidRDefault="00815540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</w:t>
      </w:r>
      <w:r w:rsidR="0066265D" w:rsidRPr="00B21428">
        <w:rPr>
          <w:rFonts w:ascii="Arial" w:hAnsi="Arial" w:cs="Arial"/>
          <w:b/>
          <w:szCs w:val="20"/>
        </w:rPr>
        <w:t>Software</w:t>
      </w:r>
      <w:r w:rsidRPr="00B21428">
        <w:rPr>
          <w:rFonts w:ascii="Arial" w:hAnsi="Arial" w:cs="Arial"/>
          <w:b/>
          <w:szCs w:val="20"/>
        </w:rPr>
        <w:t>/Aplicativo</w:t>
      </w:r>
      <w:r w:rsidR="0066265D" w:rsidRPr="00B21428">
        <w:rPr>
          <w:rFonts w:ascii="Arial" w:hAnsi="Arial" w:cs="Arial"/>
          <w:b/>
          <w:szCs w:val="20"/>
        </w:rPr>
        <w:t xml:space="preserve"> pre</w:t>
      </w:r>
      <w:r w:rsidRPr="00B21428">
        <w:rPr>
          <w:rFonts w:ascii="Arial" w:hAnsi="Arial" w:cs="Arial"/>
          <w:b/>
          <w:szCs w:val="20"/>
        </w:rPr>
        <w:t>-</w:t>
      </w:r>
      <w:r w:rsidR="0066265D" w:rsidRPr="00B21428">
        <w:rPr>
          <w:rFonts w:ascii="Arial" w:hAnsi="Arial" w:cs="Arial"/>
          <w:b/>
          <w:szCs w:val="20"/>
        </w:rPr>
        <w:t xml:space="preserve">instalado que requiere la aplicación </w:t>
      </w:r>
    </w:p>
    <w:p w14:paraId="01F45DD5" w14:textId="77777777" w:rsidR="005D2302" w:rsidRPr="00182F61" w:rsidRDefault="005D2302" w:rsidP="005D2302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7613AC" w:rsidRPr="007613AC" w14:paraId="6BB02D28" w14:textId="77777777" w:rsidTr="006C1CC4">
        <w:tc>
          <w:tcPr>
            <w:tcW w:w="4503" w:type="dxa"/>
            <w:shd w:val="clear" w:color="auto" w:fill="auto"/>
          </w:tcPr>
          <w:p w14:paraId="16C06100" w14:textId="77777777" w:rsidR="007613AC" w:rsidRP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6D560A10" w14:textId="77777777" w:rsidR="007613AC" w:rsidRP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18CD04D5" w14:textId="77777777" w:rsid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0C3F28BD" w14:textId="77777777" w:rsidR="00B13445" w:rsidRPr="007613AC" w:rsidRDefault="00B13445" w:rsidP="007613AC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6E0A8777" w14:textId="77777777" w:rsid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24FBD1E6" w14:textId="77777777" w:rsidR="00B13445" w:rsidRPr="007613AC" w:rsidRDefault="00B13445" w:rsidP="007613AC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7D00D6" w14:paraId="7F2387C4" w14:textId="77777777" w:rsidTr="006C1CC4">
        <w:tc>
          <w:tcPr>
            <w:tcW w:w="4503" w:type="dxa"/>
          </w:tcPr>
          <w:p w14:paraId="60C1581B" w14:textId="77777777" w:rsidR="007D00D6" w:rsidRDefault="00226AF0" w:rsidP="00546926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OPENSHIFT</w:t>
            </w:r>
          </w:p>
        </w:tc>
        <w:tc>
          <w:tcPr>
            <w:tcW w:w="1417" w:type="dxa"/>
          </w:tcPr>
          <w:p w14:paraId="745DF852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843" w:type="dxa"/>
          </w:tcPr>
          <w:p w14:paraId="540C4CF0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701" w:type="dxa"/>
          </w:tcPr>
          <w:p w14:paraId="76F0636F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X</w:t>
            </w:r>
          </w:p>
        </w:tc>
      </w:tr>
      <w:tr w:rsidR="00546926" w14:paraId="60B44919" w14:textId="77777777" w:rsidTr="006C1CC4">
        <w:tc>
          <w:tcPr>
            <w:tcW w:w="4503" w:type="dxa"/>
          </w:tcPr>
          <w:p w14:paraId="111C6085" w14:textId="77777777" w:rsidR="00546926" w:rsidRDefault="00546926" w:rsidP="00546926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417" w:type="dxa"/>
          </w:tcPr>
          <w:p w14:paraId="08AF7A9A" w14:textId="77777777" w:rsidR="00546926" w:rsidRDefault="0054692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843" w:type="dxa"/>
          </w:tcPr>
          <w:p w14:paraId="4EFF26D5" w14:textId="77777777" w:rsidR="00546926" w:rsidRDefault="0054692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701" w:type="dxa"/>
          </w:tcPr>
          <w:p w14:paraId="2D819EC2" w14:textId="77777777" w:rsidR="00546926" w:rsidRDefault="0054692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</w:tr>
    </w:tbl>
    <w:p w14:paraId="7F652F00" w14:textId="77777777" w:rsidR="00E20911" w:rsidRDefault="00E20911" w:rsidP="00E20911">
      <w:pPr>
        <w:pStyle w:val="Ttulo4"/>
        <w:ind w:left="360"/>
        <w:rPr>
          <w:i/>
          <w:u w:val="single"/>
        </w:rPr>
      </w:pPr>
    </w:p>
    <w:p w14:paraId="67C91AEB" w14:textId="77777777" w:rsidR="00D058AC" w:rsidRPr="00BF7723" w:rsidRDefault="00D058AC" w:rsidP="00BF7723"/>
    <w:p w14:paraId="291A9665" w14:textId="77777777" w:rsidR="00815540" w:rsidRPr="00B21428" w:rsidRDefault="00815540" w:rsidP="002666AB">
      <w:pPr>
        <w:pStyle w:val="Ttulo4"/>
        <w:numPr>
          <w:ilvl w:val="0"/>
          <w:numId w:val="2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7C085F2E" w14:textId="77777777" w:rsidR="004F3493" w:rsidRDefault="004F3493" w:rsidP="0081554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815540" w:rsidRPr="00421F4B" w14:paraId="05203044" w14:textId="77777777" w:rsidTr="006C1CC4">
        <w:tc>
          <w:tcPr>
            <w:tcW w:w="632" w:type="dxa"/>
            <w:shd w:val="clear" w:color="auto" w:fill="auto"/>
          </w:tcPr>
          <w:p w14:paraId="68385448" w14:textId="77777777" w:rsidR="00815540" w:rsidRPr="00421F4B" w:rsidRDefault="00815540" w:rsidP="00E54E2D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54062FA3" w14:textId="77777777" w:rsidR="00815540" w:rsidRPr="00421F4B" w:rsidRDefault="00815540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0C5E661F" w14:textId="77777777" w:rsidR="00815540" w:rsidRPr="00421F4B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1C8067F0" w14:textId="77777777" w:rsidR="00815540" w:rsidRPr="00421F4B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(Instalador o Deployment)</w:t>
            </w:r>
          </w:p>
        </w:tc>
      </w:tr>
      <w:tr w:rsidR="005F5ADF" w:rsidRPr="00195A6E" w14:paraId="63880C8E" w14:textId="77777777" w:rsidTr="006C1CC4">
        <w:tc>
          <w:tcPr>
            <w:tcW w:w="632" w:type="dxa"/>
          </w:tcPr>
          <w:p w14:paraId="3EE85E85" w14:textId="77777777" w:rsidR="005F5ADF" w:rsidRDefault="005F5ADF" w:rsidP="005F5A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3" w:type="dxa"/>
          </w:tcPr>
          <w:p w14:paraId="737EE888" w14:textId="77777777" w:rsidR="005F5ADF" w:rsidRPr="00C37343" w:rsidRDefault="005F5ADF" w:rsidP="005F5A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19" w:type="dxa"/>
          </w:tcPr>
          <w:p w14:paraId="66ABAFE7" w14:textId="77777777" w:rsidR="005F5ADF" w:rsidRDefault="005F5ADF" w:rsidP="005F5ADF">
            <w:pPr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  <w:tr w:rsidR="00A1317D" w:rsidRPr="00195A6E" w14:paraId="271035CF" w14:textId="77777777" w:rsidTr="006C1CC4">
        <w:tc>
          <w:tcPr>
            <w:tcW w:w="632" w:type="dxa"/>
          </w:tcPr>
          <w:p w14:paraId="7556830B" w14:textId="77777777" w:rsidR="00A1317D" w:rsidRDefault="00A1317D" w:rsidP="005F5A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3" w:type="dxa"/>
          </w:tcPr>
          <w:p w14:paraId="12EE2693" w14:textId="77777777" w:rsidR="00A1317D" w:rsidRPr="00A1317D" w:rsidRDefault="00A1317D" w:rsidP="005F5A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19" w:type="dxa"/>
          </w:tcPr>
          <w:p w14:paraId="554A8654" w14:textId="77777777" w:rsidR="00A1317D" w:rsidRDefault="00A1317D" w:rsidP="005F5ADF">
            <w:pPr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</w:tbl>
    <w:p w14:paraId="33ED1241" w14:textId="77777777" w:rsidR="00195A6E" w:rsidRPr="00195A6E" w:rsidRDefault="00195A6E" w:rsidP="000A76E9">
      <w:pPr>
        <w:rPr>
          <w:rFonts w:ascii="Arial" w:hAnsi="Arial" w:cs="Arial"/>
          <w:b/>
          <w:szCs w:val="20"/>
          <w:lang w:val="en-US"/>
        </w:rPr>
      </w:pPr>
    </w:p>
    <w:p w14:paraId="28E2091A" w14:textId="77777777" w:rsidR="00746345" w:rsidRDefault="00746345" w:rsidP="000A76E9">
      <w:pPr>
        <w:rPr>
          <w:rFonts w:ascii="Arial" w:hAnsi="Arial" w:cs="Arial"/>
          <w:b/>
          <w:szCs w:val="20"/>
        </w:rPr>
      </w:pPr>
    </w:p>
    <w:p w14:paraId="0283FAD9" w14:textId="77777777" w:rsidR="007613AC" w:rsidRDefault="007613AC" w:rsidP="000A76E9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1C3B067D" w14:textId="77777777" w:rsidR="00317748" w:rsidRDefault="00317748" w:rsidP="00317748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1F74B0F9" w14:textId="77777777" w:rsidR="00CD6E8F" w:rsidRPr="00822C22" w:rsidRDefault="00CD6E8F" w:rsidP="00822C22">
      <w:pPr>
        <w:jc w:val="both"/>
        <w:rPr>
          <w:rFonts w:ascii="Arial" w:hAnsi="Arial" w:cs="Arial"/>
          <w:b/>
          <w:szCs w:val="20"/>
        </w:rPr>
      </w:pPr>
    </w:p>
    <w:p w14:paraId="5AB5F67B" w14:textId="77777777" w:rsidR="003B53C0" w:rsidRPr="00A97199" w:rsidRDefault="003B53C0" w:rsidP="00F92082">
      <w:pPr>
        <w:pStyle w:val="Ttulo4"/>
        <w:rPr>
          <w:b w:val="0"/>
          <w:i/>
        </w:rPr>
      </w:pPr>
      <w:r w:rsidRPr="001E6994">
        <w:rPr>
          <w:i/>
          <w:u w:val="single"/>
        </w:rPr>
        <w:lastRenderedPageBreak/>
        <w:t>Base de datos</w:t>
      </w:r>
      <w:r>
        <w:rPr>
          <w:i/>
          <w:u w:val="single"/>
        </w:rPr>
        <w:t>:</w:t>
      </w:r>
      <w:r>
        <w:rPr>
          <w:i/>
        </w:rPr>
        <w:tab/>
      </w:r>
      <w:r w:rsidR="00D36046">
        <w:rPr>
          <w:i/>
        </w:rPr>
        <w:tab/>
      </w:r>
      <w:r w:rsidR="00D36046">
        <w:rPr>
          <w:i/>
        </w:rPr>
        <w:tab/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 </w:t>
      </w:r>
    </w:p>
    <w:p w14:paraId="11BDA51A" w14:textId="77777777" w:rsidR="003B53C0" w:rsidRDefault="003B53C0" w:rsidP="003B53C0"/>
    <w:p w14:paraId="337396CF" w14:textId="77777777" w:rsidR="003B53C0" w:rsidRPr="005D23B6" w:rsidRDefault="003B53C0" w:rsidP="003B53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746D5E29" w14:textId="77777777" w:rsidR="003B53C0" w:rsidRDefault="003B53C0" w:rsidP="003B53C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27"/>
        <w:gridCol w:w="1559"/>
        <w:gridCol w:w="1461"/>
        <w:gridCol w:w="692"/>
        <w:gridCol w:w="692"/>
        <w:gridCol w:w="728"/>
      </w:tblGrid>
      <w:tr w:rsidR="003B53C0" w:rsidRPr="007613AC" w14:paraId="42F9D322" w14:textId="77777777" w:rsidTr="00F253CA">
        <w:tc>
          <w:tcPr>
            <w:tcW w:w="543" w:type="dxa"/>
            <w:shd w:val="clear" w:color="auto" w:fill="auto"/>
          </w:tcPr>
          <w:p w14:paraId="22C2385E" w14:textId="77777777" w:rsidR="003B53C0" w:rsidRPr="005C2303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074" w:type="dxa"/>
            <w:shd w:val="clear" w:color="auto" w:fill="auto"/>
          </w:tcPr>
          <w:p w14:paraId="0FF9302A" w14:textId="77777777" w:rsidR="003B53C0" w:rsidRPr="007613AC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594" w:type="dxa"/>
            <w:shd w:val="clear" w:color="auto" w:fill="auto"/>
          </w:tcPr>
          <w:p w14:paraId="65B96FB5" w14:textId="77777777" w:rsidR="003B53C0" w:rsidRPr="007613AC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491" w:type="dxa"/>
            <w:shd w:val="clear" w:color="auto" w:fill="auto"/>
          </w:tcPr>
          <w:p w14:paraId="15FF524A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7F04AB0F" w14:textId="77777777" w:rsidR="003B53C0" w:rsidRPr="00DF4006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3" w:type="dxa"/>
            <w:shd w:val="clear" w:color="auto" w:fill="auto"/>
          </w:tcPr>
          <w:p w14:paraId="712357E8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73F04A0D" w14:textId="77777777" w:rsidR="003B53C0" w:rsidRPr="005C2303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93" w:type="dxa"/>
            <w:shd w:val="clear" w:color="auto" w:fill="auto"/>
          </w:tcPr>
          <w:p w14:paraId="6455CEC7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4AEAA473" w14:textId="77777777" w:rsidR="003B53C0" w:rsidRPr="00DF4006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31" w:type="dxa"/>
            <w:shd w:val="clear" w:color="auto" w:fill="auto"/>
          </w:tcPr>
          <w:p w14:paraId="26B3A8CB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555F457E" w14:textId="77777777" w:rsidR="003B53C0" w:rsidRPr="00DF4006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C0C7C" w:rsidRPr="006A69B3" w14:paraId="4588A3FB" w14:textId="77777777" w:rsidTr="00F253CA">
        <w:tc>
          <w:tcPr>
            <w:tcW w:w="543" w:type="dxa"/>
          </w:tcPr>
          <w:p w14:paraId="05258976" w14:textId="77777777" w:rsidR="009C0C7C" w:rsidRPr="00F1713C" w:rsidRDefault="009C0C7C" w:rsidP="00F253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4" w:type="dxa"/>
          </w:tcPr>
          <w:p w14:paraId="0C1719A2" w14:textId="77777777" w:rsidR="009C0C7C" w:rsidRPr="003E0F2D" w:rsidRDefault="009C0C7C" w:rsidP="00F253C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594" w:type="dxa"/>
          </w:tcPr>
          <w:p w14:paraId="6D3F244E" w14:textId="77777777" w:rsidR="009C0C7C" w:rsidRPr="003E0F2D" w:rsidRDefault="009C0C7C" w:rsidP="003B53C0">
            <w:pPr>
              <w:jc w:val="center"/>
              <w:rPr>
                <w:rFonts w:ascii="Arial" w:hAnsi="Arial" w:cs="Arial"/>
                <w:i/>
                <w:lang w:val="es-PE"/>
              </w:rPr>
            </w:pPr>
          </w:p>
        </w:tc>
        <w:tc>
          <w:tcPr>
            <w:tcW w:w="1491" w:type="dxa"/>
          </w:tcPr>
          <w:p w14:paraId="2A60B6FA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</w:tcPr>
          <w:p w14:paraId="5B586B5C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</w:tcPr>
          <w:p w14:paraId="6A1BA0C1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731" w:type="dxa"/>
          </w:tcPr>
          <w:p w14:paraId="40F30160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</w:tr>
      <w:tr w:rsidR="003B53C0" w14:paraId="3DD0759B" w14:textId="77777777" w:rsidTr="00F253CA">
        <w:trPr>
          <w:gridBefore w:val="2"/>
          <w:wBefore w:w="4617" w:type="dxa"/>
        </w:trPr>
        <w:tc>
          <w:tcPr>
            <w:tcW w:w="3085" w:type="dxa"/>
            <w:gridSpan w:val="2"/>
          </w:tcPr>
          <w:p w14:paraId="2607A170" w14:textId="77777777" w:rsidR="003B53C0" w:rsidRPr="00F1713C" w:rsidRDefault="003B53C0" w:rsidP="00F253CA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93" w:type="dxa"/>
          </w:tcPr>
          <w:p w14:paraId="0DC90395" w14:textId="77777777" w:rsidR="003B53C0" w:rsidRDefault="003B53C0" w:rsidP="00F253CA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3" w:type="dxa"/>
          </w:tcPr>
          <w:p w14:paraId="739B1FF3" w14:textId="77777777" w:rsidR="003B53C0" w:rsidRDefault="003B53C0" w:rsidP="00F253CA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31" w:type="dxa"/>
          </w:tcPr>
          <w:p w14:paraId="2125AFA8" w14:textId="77777777" w:rsidR="003B53C0" w:rsidRDefault="003B53C0" w:rsidP="00F253CA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013C9048" w14:textId="77777777" w:rsidR="003B53C0" w:rsidRDefault="003B53C0" w:rsidP="00C057A9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0B77CCE3" w14:textId="77777777" w:rsidR="00BB480E" w:rsidRPr="00A97199" w:rsidRDefault="00BB480E" w:rsidP="00BB480E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</w:r>
      <w:r w:rsidR="00D36046">
        <w:rPr>
          <w:i/>
        </w:rPr>
        <w:tab/>
      </w:r>
      <w:r w:rsidR="00D36046">
        <w:rPr>
          <w:i/>
        </w:rPr>
        <w:tab/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 </w:t>
      </w:r>
    </w:p>
    <w:p w14:paraId="0DFBD2D2" w14:textId="77777777" w:rsidR="00BB480E" w:rsidRDefault="00BB480E" w:rsidP="00BB480E"/>
    <w:p w14:paraId="10D383AB" w14:textId="77777777" w:rsidR="00BB480E" w:rsidRPr="00D06891" w:rsidRDefault="00BB480E" w:rsidP="00BB480E">
      <w:pPr>
        <w:rPr>
          <w:lang w:val="pt-BR"/>
        </w:rPr>
      </w:pP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  <w:t>(A Agregar, E Eliminar, M Modificar)</w:t>
      </w:r>
    </w:p>
    <w:p w14:paraId="1D6EE9E3" w14:textId="77777777" w:rsidR="00BB480E" w:rsidRPr="00D06891" w:rsidRDefault="00BB480E" w:rsidP="00BB480E">
      <w:pPr>
        <w:jc w:val="both"/>
        <w:rPr>
          <w:rFonts w:ascii="Libre Sans Serif SSi" w:hAnsi="Libre Sans Serif SSi"/>
          <w:b/>
          <w:sz w:val="22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27"/>
        <w:gridCol w:w="1559"/>
        <w:gridCol w:w="1461"/>
        <w:gridCol w:w="692"/>
        <w:gridCol w:w="692"/>
        <w:gridCol w:w="728"/>
      </w:tblGrid>
      <w:tr w:rsidR="00BB480E" w:rsidRPr="007613AC" w14:paraId="132D6429" w14:textId="77777777" w:rsidTr="00392720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F727C" w14:textId="77777777" w:rsidR="00BB480E" w:rsidRPr="005C2303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7C60B" w14:textId="77777777" w:rsidR="00BB480E" w:rsidRPr="007613AC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5EA0" w14:textId="77777777" w:rsidR="00BB480E" w:rsidRPr="007613AC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F6AC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7762D017" w14:textId="77777777" w:rsidR="00BB480E" w:rsidRPr="00DF4006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3" w:type="dxa"/>
            <w:tcBorders>
              <w:left w:val="single" w:sz="4" w:space="0" w:color="auto"/>
            </w:tcBorders>
            <w:shd w:val="clear" w:color="auto" w:fill="auto"/>
          </w:tcPr>
          <w:p w14:paraId="24D5F79F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3F89581E" w14:textId="77777777" w:rsidR="00BB480E" w:rsidRPr="005C2303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93" w:type="dxa"/>
            <w:shd w:val="clear" w:color="auto" w:fill="auto"/>
          </w:tcPr>
          <w:p w14:paraId="13064A12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73545FD7" w14:textId="77777777" w:rsidR="00BB480E" w:rsidRPr="00DF4006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31" w:type="dxa"/>
            <w:shd w:val="clear" w:color="auto" w:fill="auto"/>
          </w:tcPr>
          <w:p w14:paraId="06EDAA01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669F953E" w14:textId="77777777" w:rsidR="00BB480E" w:rsidRPr="00DF4006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BB480E" w:rsidRPr="006A69B3" w14:paraId="3424A231" w14:textId="77777777" w:rsidTr="00392720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3D4E" w14:textId="77777777" w:rsidR="00BB480E" w:rsidRPr="00F1713C" w:rsidRDefault="00BB480E" w:rsidP="006A42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ACF4" w14:textId="77777777" w:rsidR="00BB480E" w:rsidRPr="003E0F2D" w:rsidRDefault="00BB480E" w:rsidP="006A422D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01C0" w14:textId="77777777" w:rsidR="00BB480E" w:rsidRPr="003E0F2D" w:rsidRDefault="00BB480E" w:rsidP="006A422D">
            <w:pPr>
              <w:jc w:val="center"/>
              <w:rPr>
                <w:rFonts w:ascii="Arial" w:hAnsi="Arial" w:cs="Arial"/>
                <w:i/>
                <w:lang w:val="es-PE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F5B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  <w:tcBorders>
              <w:left w:val="single" w:sz="4" w:space="0" w:color="auto"/>
            </w:tcBorders>
          </w:tcPr>
          <w:p w14:paraId="5B9BC285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</w:tcPr>
          <w:p w14:paraId="018247B4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731" w:type="dxa"/>
          </w:tcPr>
          <w:p w14:paraId="7E0580A1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</w:tr>
      <w:tr w:rsidR="00BB480E" w14:paraId="5DF45531" w14:textId="77777777" w:rsidTr="00392720">
        <w:trPr>
          <w:gridBefore w:val="2"/>
          <w:wBefore w:w="4617" w:type="dxa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00FF" w14:textId="77777777" w:rsidR="00BB480E" w:rsidRPr="00F1713C" w:rsidRDefault="00BB480E" w:rsidP="006A422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693" w:type="dxa"/>
            <w:tcBorders>
              <w:left w:val="single" w:sz="4" w:space="0" w:color="auto"/>
            </w:tcBorders>
          </w:tcPr>
          <w:p w14:paraId="4986369D" w14:textId="77777777" w:rsidR="00BB480E" w:rsidRDefault="00BB480E" w:rsidP="006A422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3" w:type="dxa"/>
          </w:tcPr>
          <w:p w14:paraId="3CEA082A" w14:textId="77777777" w:rsidR="00BB480E" w:rsidRDefault="00BB480E" w:rsidP="006A422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31" w:type="dxa"/>
          </w:tcPr>
          <w:p w14:paraId="79481902" w14:textId="77777777" w:rsidR="00BB480E" w:rsidRDefault="00BB480E" w:rsidP="006A422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01750F32" w14:textId="77777777" w:rsidR="00BB480E" w:rsidRDefault="00BB480E" w:rsidP="00BB480E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02D4B534" w14:textId="77777777" w:rsidR="00BB480E" w:rsidRDefault="00BB480E" w:rsidP="00C057A9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35383CAC" w14:textId="77777777" w:rsidR="003B53C0" w:rsidRDefault="003B53C0" w:rsidP="00C057A9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497C5AFA" w14:textId="77777777" w:rsidR="00CB6616" w:rsidRDefault="00CB6616" w:rsidP="00CB6616">
      <w:pPr>
        <w:pStyle w:val="Ttulo4"/>
        <w:rPr>
          <w:i/>
          <w:u w:val="single"/>
        </w:rPr>
      </w:pPr>
      <w:r>
        <w:rPr>
          <w:i/>
          <w:u w:val="single"/>
        </w:rPr>
        <w:t>Aplicación</w:t>
      </w:r>
      <w:r w:rsidR="005D23B6">
        <w:rPr>
          <w:i/>
          <w:u w:val="single"/>
        </w:rPr>
        <w:t xml:space="preserve"> </w:t>
      </w:r>
    </w:p>
    <w:p w14:paraId="42BAF4C3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194CA706" w14:textId="77777777" w:rsidR="00790796" w:rsidRDefault="00790796" w:rsidP="00CC26BE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632"/>
        <w:gridCol w:w="2595"/>
        <w:gridCol w:w="2551"/>
        <w:gridCol w:w="530"/>
        <w:gridCol w:w="709"/>
        <w:gridCol w:w="691"/>
        <w:gridCol w:w="2181"/>
      </w:tblGrid>
      <w:tr w:rsidR="00F46C27" w:rsidRPr="007613AC" w14:paraId="655DBED8" w14:textId="77777777" w:rsidTr="00DF66A9">
        <w:tc>
          <w:tcPr>
            <w:tcW w:w="632" w:type="dxa"/>
            <w:shd w:val="clear" w:color="auto" w:fill="auto"/>
          </w:tcPr>
          <w:p w14:paraId="2CB03DEA" w14:textId="77777777" w:rsidR="00F46C27" w:rsidRPr="005C2303" w:rsidRDefault="00F46C27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95" w:type="dxa"/>
            <w:shd w:val="clear" w:color="auto" w:fill="auto"/>
          </w:tcPr>
          <w:p w14:paraId="0043FE59" w14:textId="77777777" w:rsidR="00F46C27" w:rsidRPr="002D18B5" w:rsidRDefault="00F46C27" w:rsidP="002D18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</w:p>
        </w:tc>
        <w:tc>
          <w:tcPr>
            <w:tcW w:w="2551" w:type="dxa"/>
            <w:shd w:val="clear" w:color="auto" w:fill="auto"/>
          </w:tcPr>
          <w:p w14:paraId="4B81429F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30" w:type="dxa"/>
            <w:shd w:val="clear" w:color="auto" w:fill="auto"/>
          </w:tcPr>
          <w:p w14:paraId="38E5A0A2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5C504B07" w14:textId="77777777" w:rsidR="00F46C27" w:rsidRPr="005C2303" w:rsidRDefault="00F46C27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0F5B4621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3B9E19C2" w14:textId="77777777" w:rsidR="00F46C27" w:rsidRPr="00DF4006" w:rsidRDefault="00F46C27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91" w:type="dxa"/>
            <w:shd w:val="clear" w:color="auto" w:fill="auto"/>
          </w:tcPr>
          <w:p w14:paraId="3B4F030A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61346F1F" w14:textId="77777777" w:rsidR="00F46C27" w:rsidRPr="00DF4006" w:rsidRDefault="00F46C27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2181" w:type="dxa"/>
            <w:shd w:val="clear" w:color="auto" w:fill="auto"/>
          </w:tcPr>
          <w:p w14:paraId="3397E5F5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B04287" w14:paraId="78B6BF72" w14:textId="77777777" w:rsidTr="006A422D">
        <w:tc>
          <w:tcPr>
            <w:tcW w:w="632" w:type="dxa"/>
          </w:tcPr>
          <w:p w14:paraId="586F5250" w14:textId="77777777" w:rsidR="00B04287" w:rsidRPr="00F1713C" w:rsidRDefault="00B04287" w:rsidP="00B042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5" w:type="dxa"/>
            <w:vAlign w:val="bottom"/>
          </w:tcPr>
          <w:p w14:paraId="41B5ABD7" w14:textId="77777777" w:rsidR="00B04287" w:rsidRPr="005202C3" w:rsidRDefault="00B04287" w:rsidP="00BB480E">
            <w:pPr>
              <w:rPr>
                <w:rFonts w:ascii="Arial" w:hAnsi="Arial" w:cs="Arial"/>
                <w:color w:val="000000"/>
                <w:sz w:val="16"/>
                <w:szCs w:val="16"/>
                <w:lang w:val="en-US" w:eastAsia="es-PE"/>
              </w:rPr>
            </w:pPr>
          </w:p>
        </w:tc>
        <w:tc>
          <w:tcPr>
            <w:tcW w:w="2551" w:type="dxa"/>
            <w:vAlign w:val="bottom"/>
          </w:tcPr>
          <w:p w14:paraId="718E3CB5" w14:textId="77777777" w:rsidR="00B04287" w:rsidRPr="005202C3" w:rsidRDefault="00B04287" w:rsidP="00B04287">
            <w:pPr>
              <w:rPr>
                <w:rFonts w:ascii="Arial" w:hAnsi="Arial" w:cs="Arial"/>
                <w:color w:val="000000"/>
                <w:sz w:val="16"/>
                <w:szCs w:val="16"/>
                <w:lang w:val="en-US" w:eastAsia="es-PE"/>
              </w:rPr>
            </w:pPr>
          </w:p>
        </w:tc>
        <w:tc>
          <w:tcPr>
            <w:tcW w:w="530" w:type="dxa"/>
          </w:tcPr>
          <w:p w14:paraId="78BBD147" w14:textId="77777777" w:rsidR="00B04287" w:rsidRPr="00922947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709" w:type="dxa"/>
          </w:tcPr>
          <w:p w14:paraId="585895CA" w14:textId="77777777" w:rsidR="00B04287" w:rsidRPr="00922947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691" w:type="dxa"/>
          </w:tcPr>
          <w:p w14:paraId="5977501B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2181" w:type="dxa"/>
          </w:tcPr>
          <w:p w14:paraId="514900F6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B04287" w:rsidRPr="00822C22" w14:paraId="17E07285" w14:textId="77777777" w:rsidTr="00DF66A9">
        <w:tc>
          <w:tcPr>
            <w:tcW w:w="632" w:type="dxa"/>
          </w:tcPr>
          <w:p w14:paraId="15DB6FB4" w14:textId="77777777" w:rsidR="00B04287" w:rsidRPr="00822C22" w:rsidRDefault="00B04287" w:rsidP="00B0428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95" w:type="dxa"/>
            <w:vAlign w:val="bottom"/>
          </w:tcPr>
          <w:p w14:paraId="1E590676" w14:textId="77777777" w:rsidR="00B04287" w:rsidRPr="00CE1828" w:rsidRDefault="00B04287" w:rsidP="00B04287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es-PE"/>
              </w:rPr>
            </w:pPr>
          </w:p>
        </w:tc>
        <w:tc>
          <w:tcPr>
            <w:tcW w:w="2551" w:type="dxa"/>
          </w:tcPr>
          <w:p w14:paraId="5859ADF0" w14:textId="77777777" w:rsidR="00B04287" w:rsidRPr="00822C22" w:rsidRDefault="00B04287" w:rsidP="00B04287">
            <w:pPr>
              <w:rPr>
                <w:rFonts w:ascii="Arial" w:hAnsi="Arial" w:cs="Arial"/>
                <w:bCs w:val="0"/>
                <w:i/>
                <w:iCs/>
                <w:color w:val="0000FF"/>
                <w:szCs w:val="20"/>
                <w:lang w:val="en-US"/>
              </w:rPr>
            </w:pPr>
          </w:p>
        </w:tc>
        <w:tc>
          <w:tcPr>
            <w:tcW w:w="530" w:type="dxa"/>
          </w:tcPr>
          <w:p w14:paraId="0372BE90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709" w:type="dxa"/>
          </w:tcPr>
          <w:p w14:paraId="64053CC7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691" w:type="dxa"/>
          </w:tcPr>
          <w:p w14:paraId="37F98D6A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2181" w:type="dxa"/>
          </w:tcPr>
          <w:p w14:paraId="7BB2DD4B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</w:tr>
      <w:tr w:rsidR="00B04287" w14:paraId="0FCCE1DC" w14:textId="77777777" w:rsidTr="00DF66A9"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61DED" w14:textId="77777777" w:rsidR="00B04287" w:rsidRPr="00822C22" w:rsidRDefault="00B04287" w:rsidP="00B0428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06DD1F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C5DC7CC" w14:textId="77777777" w:rsidR="00B04287" w:rsidRPr="00F1713C" w:rsidRDefault="00B04287" w:rsidP="00B0428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30" w:type="dxa"/>
          </w:tcPr>
          <w:p w14:paraId="64C6DFA2" w14:textId="77777777" w:rsidR="00B04287" w:rsidRDefault="00B04287" w:rsidP="004F3493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3C7E33E0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</w:tcPr>
          <w:p w14:paraId="5098F30A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B0983C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420160E8" w14:textId="77777777" w:rsidR="00CC3B22" w:rsidRDefault="00CC3B22" w:rsidP="00CD08EA">
      <w:pPr>
        <w:jc w:val="both"/>
        <w:rPr>
          <w:rFonts w:ascii="Arial" w:hAnsi="Arial" w:cs="Arial"/>
          <w:b/>
        </w:rPr>
      </w:pPr>
    </w:p>
    <w:p w14:paraId="49EF6FA9" w14:textId="77777777" w:rsidR="00442CD3" w:rsidRDefault="00442CD3" w:rsidP="0025286B">
      <w:pPr>
        <w:ind w:left="1080"/>
        <w:jc w:val="both"/>
        <w:rPr>
          <w:rFonts w:ascii="Arial" w:hAnsi="Arial" w:cs="Arial"/>
          <w:b/>
        </w:rPr>
      </w:pPr>
    </w:p>
    <w:p w14:paraId="019B75E6" w14:textId="77777777" w:rsidR="00FB20DB" w:rsidRDefault="00FB20DB" w:rsidP="0025286B">
      <w:pPr>
        <w:ind w:left="1080"/>
        <w:jc w:val="both"/>
        <w:rPr>
          <w:rFonts w:ascii="Arial" w:hAnsi="Arial" w:cs="Arial"/>
          <w:b/>
        </w:rPr>
      </w:pPr>
    </w:p>
    <w:p w14:paraId="4EFF47B9" w14:textId="0234533E" w:rsidR="00822C22" w:rsidRDefault="000973A9" w:rsidP="00234F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</w:t>
      </w:r>
      <w:r w:rsidR="006358A3">
        <w:rPr>
          <w:rFonts w:ascii="Arial" w:hAnsi="Arial" w:cs="Arial"/>
          <w:b/>
        </w:rPr>
        <w:t xml:space="preserve"> del Pase a Producción</w:t>
      </w:r>
      <w:r w:rsidR="001679EE">
        <w:rPr>
          <w:rFonts w:ascii="Arial" w:hAnsi="Arial" w:cs="Arial"/>
          <w:b/>
        </w:rPr>
        <w:t xml:space="preserve"> – Plan de Instalación</w:t>
      </w:r>
    </w:p>
    <w:p w14:paraId="2C6A1D35" w14:textId="77777777" w:rsidR="003E0F2D" w:rsidRPr="003E0F2D" w:rsidRDefault="003E0F2D" w:rsidP="003E0F2D">
      <w:pPr>
        <w:pStyle w:val="Prrafodelista"/>
        <w:ind w:left="360"/>
        <w:jc w:val="both"/>
        <w:rPr>
          <w:rFonts w:ascii="Arial" w:hAnsi="Arial" w:cs="Arial"/>
          <w:b/>
        </w:rPr>
      </w:pPr>
    </w:p>
    <w:p w14:paraId="05E129B9" w14:textId="56A2695E" w:rsidR="00B5305A" w:rsidRPr="0036612B" w:rsidRDefault="0036612B" w:rsidP="0036612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Revisar </w:t>
      </w:r>
      <w:r w:rsidRPr="0036612B">
        <w:rPr>
          <w:rFonts w:ascii="Arial" w:hAnsi="Arial" w:cs="Arial"/>
          <w:b/>
          <w:szCs w:val="20"/>
        </w:rPr>
        <w:t>Anexo 01 - F01 Pase a produccion</w:t>
      </w:r>
    </w:p>
    <w:p w14:paraId="67F2637F" w14:textId="77777777" w:rsidR="00B5305A" w:rsidRDefault="00B5305A" w:rsidP="00614DAC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6F0F21A4" w14:textId="77777777" w:rsidR="00614DAC" w:rsidRDefault="00614DAC" w:rsidP="00614D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Plan de Rollback</w:t>
      </w:r>
    </w:p>
    <w:p w14:paraId="19B0FBEC" w14:textId="77777777" w:rsidR="00B0353B" w:rsidRDefault="00B0353B" w:rsidP="00614DAC">
      <w:pPr>
        <w:jc w:val="both"/>
        <w:rPr>
          <w:rFonts w:ascii="Arial" w:hAnsi="Arial" w:cs="Arial"/>
          <w:b/>
          <w:szCs w:val="20"/>
        </w:rPr>
      </w:pPr>
    </w:p>
    <w:p w14:paraId="39A4DDC5" w14:textId="77777777" w:rsidR="004502E6" w:rsidRPr="00DB4995" w:rsidRDefault="004502E6" w:rsidP="007269DA">
      <w:pPr>
        <w:jc w:val="both"/>
        <w:rPr>
          <w:rFonts w:ascii="Arial" w:hAnsi="Arial" w:cs="Arial"/>
          <w:b/>
          <w:szCs w:val="20"/>
          <w:lang w:val="es-PE"/>
        </w:rPr>
      </w:pPr>
    </w:p>
    <w:p w14:paraId="04DCB2C0" w14:textId="77777777" w:rsidR="00E20911" w:rsidRPr="00B21428" w:rsidRDefault="00E20911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21C21D9C" w14:textId="77777777" w:rsidR="00E20911" w:rsidRDefault="009F7203" w:rsidP="006829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E20911">
        <w:rPr>
          <w:rFonts w:ascii="Arial" w:hAnsi="Arial" w:cs="Arial"/>
          <w:b/>
        </w:rPr>
        <w:t>___________________________________________________________________________________</w:t>
      </w:r>
    </w:p>
    <w:p w14:paraId="2EF6A371" w14:textId="77777777" w:rsidR="00B13445" w:rsidRDefault="00B13445" w:rsidP="00E20911">
      <w:pPr>
        <w:ind w:left="360"/>
        <w:jc w:val="both"/>
        <w:rPr>
          <w:rFonts w:ascii="Arial" w:hAnsi="Arial" w:cs="Arial"/>
          <w:b/>
        </w:rPr>
      </w:pPr>
    </w:p>
    <w:p w14:paraId="46E9019D" w14:textId="77777777" w:rsidR="00B13445" w:rsidRDefault="00B13445" w:rsidP="00B13445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73EFBC86" w14:textId="77777777" w:rsidR="00613CD8" w:rsidRDefault="00613CD8" w:rsidP="00E30354">
      <w:pPr>
        <w:ind w:left="1080"/>
        <w:jc w:val="both"/>
        <w:rPr>
          <w:rFonts w:ascii="Arial" w:hAnsi="Arial" w:cs="Arial"/>
          <w:b/>
        </w:rPr>
      </w:pPr>
    </w:p>
    <w:p w14:paraId="4F204E60" w14:textId="5C0823C4" w:rsidR="009F7203" w:rsidRPr="00B45E31" w:rsidRDefault="009F7203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  <w:bCs w:val="0"/>
        </w:rPr>
        <w:object w:dxaOrig="225" w:dyaOrig="225" w14:anchorId="2C2A8AE4">
          <v:shape id="_x0000_i1073" type="#_x0000_t75" style="width:38pt;height:18pt" o:ole="">
            <v:imagedata r:id="rId14" o:title=""/>
          </v:shape>
          <w:control r:id="rId15" w:name="CheckBox12" w:shapeid="_x0000_i1073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771F1668">
          <v:shape id="_x0000_i1075" type="#_x0000_t75" style="width:45pt;height:19.5pt" o:ole="">
            <v:imagedata r:id="rId16" o:title=""/>
          </v:shape>
          <w:control r:id="rId17" w:name="CheckBox21" w:shapeid="_x0000_i1075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7EAB875B">
          <v:shape id="_x0000_i1077" type="#_x0000_t75" style="width:36.5pt;height:19.5pt" o:ole="">
            <v:imagedata r:id="rId18" o:title=""/>
          </v:shape>
          <w:control r:id="rId19" w:name="CheckBox31" w:shapeid="_x0000_i1077"/>
        </w:object>
      </w:r>
    </w:p>
    <w:p w14:paraId="256B8FB8" w14:textId="77777777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2A754D54" w14:textId="2F5A3011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574A220">
          <v:shape id="_x0000_i1079" type="#_x0000_t75" style="width:117pt;height:18pt" o:ole="">
            <v:imagedata r:id="rId20" o:title=""/>
          </v:shape>
          <w:control r:id="rId21" w:name="CheckBox11" w:shapeid="_x0000_i1079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  <w:bCs w:val="0"/>
        </w:rPr>
        <w:object w:dxaOrig="225" w:dyaOrig="225" w14:anchorId="367C670A">
          <v:shape id="_x0000_i1081" type="#_x0000_t75" style="width:304.5pt;height:18pt" o:ole="">
            <v:imagedata r:id="rId22" o:title=""/>
          </v:shape>
          <w:control r:id="rId23" w:name="TextBox44" w:shapeid="_x0000_i1081"/>
        </w:object>
      </w:r>
    </w:p>
    <w:p w14:paraId="71244DEE" w14:textId="1539E6BF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5D89B410">
          <v:shape id="_x0000_i1083" type="#_x0000_t75" style="width:124pt;height:18pt" o:ole="">
            <v:imagedata r:id="rId24" o:title=""/>
          </v:shape>
          <w:control r:id="rId25" w:name="CheckBox111" w:shapeid="_x0000_i1083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  <w:bCs w:val="0"/>
        </w:rPr>
        <w:object w:dxaOrig="225" w:dyaOrig="225" w14:anchorId="06CDA3F4">
          <v:shape id="_x0000_i1085" type="#_x0000_t75" style="width:304.5pt;height:18pt" o:ole="">
            <v:imagedata r:id="rId26" o:title=""/>
          </v:shape>
          <w:control r:id="rId27" w:name="TextBox43" w:shapeid="_x0000_i1085"/>
        </w:object>
      </w:r>
    </w:p>
    <w:p w14:paraId="18CE8911" w14:textId="73C28A13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A178ED3">
          <v:shape id="_x0000_i1087" type="#_x0000_t75" style="width:132pt;height:18pt" o:ole="">
            <v:imagedata r:id="rId28" o:title=""/>
          </v:shape>
          <w:control r:id="rId29" w:name="CheckBox1111" w:shapeid="_x0000_i1087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  <w:bCs w:val="0"/>
        </w:rPr>
        <w:object w:dxaOrig="225" w:dyaOrig="225" w14:anchorId="14CEFD8F">
          <v:shape id="_x0000_i1089" type="#_x0000_t75" style="width:304.5pt;height:18pt" o:ole="">
            <v:imagedata r:id="rId30" o:title=""/>
          </v:shape>
          <w:control r:id="rId31" w:name="TextBox42" w:shapeid="_x0000_i1089"/>
        </w:object>
      </w:r>
    </w:p>
    <w:p w14:paraId="466D1057" w14:textId="25E80439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63E226AC">
          <v:shape id="_x0000_i1091" type="#_x0000_t75" style="width:148.5pt;height:18pt" o:ole="">
            <v:imagedata r:id="rId32" o:title=""/>
          </v:shape>
          <w:control r:id="rId33" w:name="CheckBox11111" w:shapeid="_x0000_i1091"/>
        </w:object>
      </w:r>
      <w:r w:rsidRPr="00B45E31">
        <w:rPr>
          <w:rFonts w:ascii="Arial" w:hAnsi="Arial" w:cs="Arial"/>
          <w:bCs w:val="0"/>
        </w:rPr>
        <w:object w:dxaOrig="225" w:dyaOrig="225" w14:anchorId="75F27883">
          <v:shape id="_x0000_i1093" type="#_x0000_t75" style="width:304.5pt;height:18pt" o:ole="">
            <v:imagedata r:id="rId34" o:title=""/>
          </v:shape>
          <w:control r:id="rId35" w:name="TextBox41" w:shapeid="_x0000_i1093"/>
        </w:object>
      </w:r>
    </w:p>
    <w:p w14:paraId="6118B82A" w14:textId="5706A104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lastRenderedPageBreak/>
        <w:object w:dxaOrig="225" w:dyaOrig="225" w14:anchorId="7206263C">
          <v:shape id="_x0000_i1095" type="#_x0000_t75" style="width:148.5pt;height:18pt" o:ole="">
            <v:imagedata r:id="rId36" o:title=""/>
          </v:shape>
          <w:control r:id="rId37" w:name="CheckBox111111" w:shapeid="_x0000_i1095"/>
        </w:object>
      </w:r>
      <w:r w:rsidRPr="00B45E31">
        <w:rPr>
          <w:rFonts w:ascii="Arial" w:hAnsi="Arial" w:cs="Arial"/>
          <w:bCs w:val="0"/>
        </w:rPr>
        <w:object w:dxaOrig="225" w:dyaOrig="225" w14:anchorId="70F5B452">
          <v:shape id="_x0000_i1097" type="#_x0000_t75" style="width:304.5pt;height:18pt" o:ole="">
            <v:imagedata r:id="rId34" o:title=""/>
          </v:shape>
          <w:control r:id="rId38" w:name="TextBox4" w:shapeid="_x0000_i1097"/>
        </w:object>
      </w:r>
    </w:p>
    <w:p w14:paraId="0C5E05F1" w14:textId="01B6B456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bCs w:val="0"/>
          <w:highlight w:val="yellow"/>
        </w:rPr>
        <w:object w:dxaOrig="225" w:dyaOrig="225" w14:anchorId="1D13969E">
          <v:shape id="_x0000_i1099" type="#_x0000_t75" style="width:148.5pt;height:18pt" o:ole="">
            <v:imagedata r:id="rId39" o:title=""/>
          </v:shape>
          <w:control r:id="rId40" w:name="CheckBox11111111" w:shapeid="_x0000_i1099"/>
        </w:object>
      </w:r>
      <w:r w:rsidRPr="00782DFB">
        <w:rPr>
          <w:rFonts w:ascii="Arial" w:hAnsi="Arial" w:cs="Arial"/>
          <w:bCs w:val="0"/>
          <w:highlight w:val="yellow"/>
        </w:rPr>
        <w:object w:dxaOrig="225" w:dyaOrig="225" w14:anchorId="1385E35F">
          <v:shape id="_x0000_i1101" type="#_x0000_t75" style="width:304.5pt;height:18pt" o:ole="">
            <v:imagedata r:id="rId34" o:title=""/>
          </v:shape>
          <w:control r:id="rId41" w:name="TextBox451" w:shapeid="_x0000_i1101"/>
        </w:object>
      </w:r>
    </w:p>
    <w:p w14:paraId="0E16AA7F" w14:textId="77777777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1697899B" w14:textId="77777777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E86AD04" w14:textId="77777777" w:rsidR="009F7203" w:rsidRPr="00D01A63" w:rsidRDefault="009F7203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1FA844A7" w14:textId="2B98FA24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1270814A">
          <v:shape id="_x0000_i1103" type="#_x0000_t75" style="width:445pt;height:18pt" o:ole="">
            <v:imagedata r:id="rId42" o:title=""/>
          </v:shape>
          <w:control r:id="rId43" w:name="TextBox2" w:shapeid="_x0000_i1103"/>
        </w:object>
      </w:r>
    </w:p>
    <w:p w14:paraId="155E781D" w14:textId="4EC62039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011CBC31">
          <v:shape id="_x0000_i1105" type="#_x0000_t75" style="width:444pt;height:18pt" o:ole="">
            <v:imagedata r:id="rId44" o:title=""/>
          </v:shape>
          <w:control r:id="rId45" w:name="TextBox3" w:shapeid="_x0000_i1105"/>
        </w:object>
      </w:r>
    </w:p>
    <w:p w14:paraId="6432A1E9" w14:textId="18104D47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466C6224">
          <v:shape id="_x0000_i1107" type="#_x0000_t75" style="width:443.5pt;height:18pt" o:ole="">
            <v:imagedata r:id="rId46" o:title=""/>
          </v:shape>
          <w:control r:id="rId47" w:name="TextBox8" w:shapeid="_x0000_i1107"/>
        </w:object>
      </w:r>
    </w:p>
    <w:p w14:paraId="057A5C63" w14:textId="30F28616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46FDDDB7">
          <v:shape id="_x0000_i1109" type="#_x0000_t75" style="width:442.5pt;height:18pt" o:ole="">
            <v:imagedata r:id="rId48" o:title=""/>
          </v:shape>
          <w:control r:id="rId49" w:name="TextBox9" w:shapeid="_x0000_i1109"/>
        </w:object>
      </w:r>
    </w:p>
    <w:p w14:paraId="4236F54A" w14:textId="33635FAF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142F843C">
          <v:shape id="_x0000_i1111" type="#_x0000_t75" style="width:442.5pt;height:18pt" o:ole="">
            <v:imagedata r:id="rId48" o:title=""/>
          </v:shape>
          <w:control r:id="rId50" w:name="TextBox10" w:shapeid="_x0000_i1111"/>
        </w:object>
      </w:r>
    </w:p>
    <w:p w14:paraId="516D01FB" w14:textId="77777777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5DF1DBD0" w14:textId="77777777" w:rsidR="007649EA" w:rsidRDefault="007649E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228AAE67" w14:textId="77777777" w:rsidR="00027C45" w:rsidRPr="00636E2D" w:rsidRDefault="00027C45" w:rsidP="00636E2D">
      <w:pPr>
        <w:jc w:val="both"/>
        <w:rPr>
          <w:rFonts w:ascii="Arial" w:hAnsi="Arial" w:cs="Arial"/>
          <w:b/>
          <w:szCs w:val="20"/>
        </w:rPr>
      </w:pPr>
    </w:p>
    <w:p w14:paraId="3D517837" w14:textId="77777777" w:rsidR="00027C45" w:rsidRDefault="00027C45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797DA4CD" w14:textId="77777777" w:rsidR="00E36ADF" w:rsidRDefault="00E36ADF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Conformidad y </w:t>
      </w:r>
      <w:r w:rsidR="00371856" w:rsidRPr="00B21428">
        <w:rPr>
          <w:rFonts w:ascii="Arial" w:hAnsi="Arial" w:cs="Arial"/>
          <w:b/>
          <w:szCs w:val="20"/>
        </w:rPr>
        <w:t>Autorizaciones</w:t>
      </w:r>
      <w:r w:rsidR="00CE7F17" w:rsidRPr="00B21428">
        <w:rPr>
          <w:rFonts w:ascii="Arial" w:hAnsi="Arial" w:cs="Arial"/>
          <w:b/>
          <w:szCs w:val="20"/>
        </w:rPr>
        <w:t xml:space="preserve">. </w:t>
      </w:r>
    </w:p>
    <w:p w14:paraId="64284FF8" w14:textId="77777777" w:rsidR="003B697A" w:rsidRDefault="003B697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7"/>
        <w:gridCol w:w="2641"/>
        <w:gridCol w:w="4485"/>
      </w:tblGrid>
      <w:tr w:rsidR="0039017D" w:rsidRPr="00C977A2" w14:paraId="048BDFB9" w14:textId="77777777" w:rsidTr="00A36830">
        <w:trPr>
          <w:trHeight w:val="1739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auto"/>
          </w:tcPr>
          <w:p w14:paraId="7990D4E7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44448CC4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14D915F2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672B971D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E512834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A7FFF3F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7B70021A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130DA712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DCF0854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A7F2720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B0CE1B2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</w:tcPr>
          <w:p w14:paraId="183B5929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37D83829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608" w:type="dxa"/>
            <w:tcBorders>
              <w:bottom w:val="single" w:sz="4" w:space="0" w:color="000000"/>
            </w:tcBorders>
            <w:shd w:val="clear" w:color="auto" w:fill="auto"/>
          </w:tcPr>
          <w:p w14:paraId="7CEF548F" w14:textId="77777777" w:rsidR="0039017D" w:rsidRPr="002130F7" w:rsidRDefault="00A36830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  <w:r w:rsidRPr="002130F7">
              <w:rPr>
                <w:b/>
              </w:rPr>
              <w:t xml:space="preserve"> </w:t>
            </w:r>
          </w:p>
        </w:tc>
      </w:tr>
    </w:tbl>
    <w:p w14:paraId="6F2DC65F" w14:textId="77777777" w:rsidR="000F67D5" w:rsidRDefault="000F67D5" w:rsidP="00E54E2D">
      <w:pPr>
        <w:jc w:val="center"/>
        <w:rPr>
          <w:b/>
          <w:bCs w:val="0"/>
          <w:szCs w:val="20"/>
          <w:u w:val="single"/>
        </w:rPr>
      </w:pPr>
    </w:p>
    <w:sectPr w:rsidR="000F67D5" w:rsidSect="00277B35">
      <w:headerReference w:type="default" r:id="rId51"/>
      <w:footerReference w:type="default" r:id="rId5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7FE6" w14:textId="77777777" w:rsidR="00BC3C81" w:rsidRDefault="00BC3C81" w:rsidP="00E465C3">
      <w:r>
        <w:separator/>
      </w:r>
    </w:p>
    <w:p w14:paraId="6E7B6960" w14:textId="77777777" w:rsidR="00BC3C81" w:rsidRDefault="00BC3C81"/>
  </w:endnote>
  <w:endnote w:type="continuationSeparator" w:id="0">
    <w:p w14:paraId="379DB353" w14:textId="77777777" w:rsidR="00BC3C81" w:rsidRDefault="00BC3C81" w:rsidP="00E465C3">
      <w:r>
        <w:continuationSeparator/>
      </w:r>
    </w:p>
    <w:p w14:paraId="37F53BA3" w14:textId="77777777" w:rsidR="00BC3C81" w:rsidRDefault="00BC3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0752" w14:textId="77777777" w:rsidR="00BC3C81" w:rsidRDefault="00BC3C81" w:rsidP="000A76E9">
    <w:pPr>
      <w:pStyle w:val="Piedepgina"/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AB8F03" wp14:editId="0C9A5E94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26EC6A" w14:textId="6152DEB0" w:rsidR="00BC3C81" w:rsidRPr="000A76E9" w:rsidRDefault="00BC3C8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805A67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3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B8F03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7456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7926EC6A" w14:textId="6152DEB0" w:rsidR="00BC3C81" w:rsidRPr="000A76E9" w:rsidRDefault="00BC3C81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805A67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3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2B0A3E" wp14:editId="2334A206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BC9E820" id="6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5388E2E" wp14:editId="55B357EC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EFA10B" w14:textId="77777777" w:rsidR="00BC3C81" w:rsidRPr="00AE65CF" w:rsidRDefault="00BC3C81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4601E562" w14:textId="77777777" w:rsidR="00BC3C81" w:rsidRPr="001A609F" w:rsidRDefault="00BC3C81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388E2E" id="_x0000_s1028" type="#_x0000_t202" style="position:absolute;margin-left:-49.95pt;margin-top:13.05pt;width:32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2AEFA10B" w14:textId="77777777" w:rsidR="00BC3C81" w:rsidRPr="00AE65CF" w:rsidRDefault="00BC3C81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4601E562" w14:textId="77777777" w:rsidR="00BC3C81" w:rsidRPr="001A609F" w:rsidRDefault="00BC3C81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2BA12D" w14:textId="77777777" w:rsidR="00BC3C81" w:rsidRDefault="00BC3C81">
    <w:pPr>
      <w:ind w:right="260"/>
      <w:rPr>
        <w:color w:val="0F243E" w:themeColor="text2" w:themeShade="80"/>
        <w:sz w:val="26"/>
        <w:szCs w:val="26"/>
      </w:rPr>
    </w:pPr>
  </w:p>
  <w:p w14:paraId="60D32F56" w14:textId="77777777" w:rsidR="00BC3C81" w:rsidRDefault="00BC3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6671" w14:textId="77777777" w:rsidR="00BC3C81" w:rsidRDefault="00BC3C81" w:rsidP="00E465C3">
      <w:r>
        <w:separator/>
      </w:r>
    </w:p>
    <w:p w14:paraId="738ABA44" w14:textId="77777777" w:rsidR="00BC3C81" w:rsidRDefault="00BC3C81"/>
  </w:footnote>
  <w:footnote w:type="continuationSeparator" w:id="0">
    <w:p w14:paraId="498797A8" w14:textId="77777777" w:rsidR="00BC3C81" w:rsidRDefault="00BC3C81" w:rsidP="00E465C3">
      <w:r>
        <w:continuationSeparator/>
      </w:r>
    </w:p>
    <w:p w14:paraId="71D1E098" w14:textId="77777777" w:rsidR="00BC3C81" w:rsidRDefault="00BC3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778" w14:textId="77777777" w:rsidR="00BC3C81" w:rsidRPr="001A609F" w:rsidRDefault="00BC3C81" w:rsidP="00F14ADC">
    <w:pPr>
      <w:rPr>
        <w:sz w:val="32"/>
      </w:rPr>
    </w:pP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737C4D" wp14:editId="617486AA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EA9B32"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F08CA" wp14:editId="2EE10FD7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0D113" w14:textId="77777777" w:rsidR="00BC3C81" w:rsidRPr="00AE65CF" w:rsidRDefault="00BC3C81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3DA1A5A9" w14:textId="77777777" w:rsidR="00BC3C81" w:rsidRPr="001A609F" w:rsidRDefault="00BC3C81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F08C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5C40D113" w14:textId="77777777" w:rsidR="00BC3C81" w:rsidRPr="00AE65CF" w:rsidRDefault="00BC3C81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3DA1A5A9" w14:textId="77777777" w:rsidR="00BC3C81" w:rsidRPr="001A609F" w:rsidRDefault="00BC3C81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0B297883" wp14:editId="5100DF0E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1" wp14:anchorId="2979EF09" wp14:editId="45D3E2AB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A2F6C7" w14:textId="77777777" w:rsidR="00BC3C81" w:rsidRPr="00317748" w:rsidRDefault="00BC3C81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6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C401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C72E4"/>
    <w:multiLevelType w:val="hybridMultilevel"/>
    <w:tmpl w:val="E152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C49D8"/>
    <w:multiLevelType w:val="hybridMultilevel"/>
    <w:tmpl w:val="33BE7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F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5901"/>
    <w:multiLevelType w:val="hybridMultilevel"/>
    <w:tmpl w:val="7CC4E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25D0"/>
    <w:multiLevelType w:val="hybridMultilevel"/>
    <w:tmpl w:val="29A0344A"/>
    <w:lvl w:ilvl="0" w:tplc="91CA9B0A">
      <w:start w:val="1"/>
      <w:numFmt w:val="bullet"/>
      <w:pStyle w:val="IC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AAEA6">
      <w:start w:val="1"/>
      <w:numFmt w:val="bullet"/>
      <w:pStyle w:val="IC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8C786">
      <w:start w:val="1"/>
      <w:numFmt w:val="bullet"/>
      <w:pStyle w:val="IC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84A6">
      <w:start w:val="1"/>
      <w:numFmt w:val="bullet"/>
      <w:pStyle w:val="IC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A6566"/>
    <w:multiLevelType w:val="hybridMultilevel"/>
    <w:tmpl w:val="DD827570"/>
    <w:lvl w:ilvl="0" w:tplc="348A0082">
      <w:start w:val="1"/>
      <w:numFmt w:val="decimal"/>
      <w:pStyle w:val="ICList1"/>
      <w:lvlText w:val="%1."/>
      <w:lvlJc w:val="left"/>
      <w:pPr>
        <w:ind w:left="720" w:hanging="360"/>
      </w:pPr>
    </w:lvl>
    <w:lvl w:ilvl="1" w:tplc="C3D20B34">
      <w:start w:val="1"/>
      <w:numFmt w:val="lowerLetter"/>
      <w:pStyle w:val="ICList2"/>
      <w:lvlText w:val="%2."/>
      <w:lvlJc w:val="left"/>
      <w:pPr>
        <w:ind w:left="1440" w:hanging="360"/>
      </w:pPr>
    </w:lvl>
    <w:lvl w:ilvl="2" w:tplc="2E3C0C4E">
      <w:start w:val="1"/>
      <w:numFmt w:val="lowerRoman"/>
      <w:pStyle w:val="ICList3"/>
      <w:lvlText w:val="%3."/>
      <w:lvlJc w:val="right"/>
      <w:pPr>
        <w:ind w:left="2160" w:hanging="180"/>
      </w:pPr>
    </w:lvl>
    <w:lvl w:ilvl="3" w:tplc="49FCC1F6">
      <w:start w:val="1"/>
      <w:numFmt w:val="decimal"/>
      <w:pStyle w:val="ICList4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4DC7"/>
    <w:multiLevelType w:val="multilevel"/>
    <w:tmpl w:val="30628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784EA7"/>
    <w:multiLevelType w:val="hybridMultilevel"/>
    <w:tmpl w:val="59348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11F2A"/>
    <w:multiLevelType w:val="hybridMultilevel"/>
    <w:tmpl w:val="A75C2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EE7"/>
    <w:multiLevelType w:val="multilevel"/>
    <w:tmpl w:val="D4A6A4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5B514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2A4F0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8"/>
  </w:num>
  <w:num w:numId="10">
    <w:abstractNumId w:val="5"/>
  </w:num>
  <w:num w:numId="11">
    <w:abstractNumId w:val="11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19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080E"/>
    <w:rsid w:val="000035C6"/>
    <w:rsid w:val="000066D2"/>
    <w:rsid w:val="000112A6"/>
    <w:rsid w:val="000142CF"/>
    <w:rsid w:val="00017664"/>
    <w:rsid w:val="00017DCC"/>
    <w:rsid w:val="00025CB4"/>
    <w:rsid w:val="00027C45"/>
    <w:rsid w:val="00030B8C"/>
    <w:rsid w:val="0003317A"/>
    <w:rsid w:val="000436C2"/>
    <w:rsid w:val="000532E1"/>
    <w:rsid w:val="0005388D"/>
    <w:rsid w:val="00063243"/>
    <w:rsid w:val="00064735"/>
    <w:rsid w:val="000668AA"/>
    <w:rsid w:val="000674C6"/>
    <w:rsid w:val="00075A6A"/>
    <w:rsid w:val="00076915"/>
    <w:rsid w:val="00081B6B"/>
    <w:rsid w:val="00090040"/>
    <w:rsid w:val="0009221A"/>
    <w:rsid w:val="0009575B"/>
    <w:rsid w:val="00097230"/>
    <w:rsid w:val="000973A9"/>
    <w:rsid w:val="000A0F2E"/>
    <w:rsid w:val="000A178B"/>
    <w:rsid w:val="000A2E49"/>
    <w:rsid w:val="000A30D9"/>
    <w:rsid w:val="000A4060"/>
    <w:rsid w:val="000A58CD"/>
    <w:rsid w:val="000A7462"/>
    <w:rsid w:val="000A76E9"/>
    <w:rsid w:val="000B76A1"/>
    <w:rsid w:val="000C5EDB"/>
    <w:rsid w:val="000D444E"/>
    <w:rsid w:val="000D64D6"/>
    <w:rsid w:val="000D7B2B"/>
    <w:rsid w:val="000E02C0"/>
    <w:rsid w:val="000E6388"/>
    <w:rsid w:val="000F24E7"/>
    <w:rsid w:val="000F67D5"/>
    <w:rsid w:val="000F766D"/>
    <w:rsid w:val="00100960"/>
    <w:rsid w:val="00102D89"/>
    <w:rsid w:val="00106856"/>
    <w:rsid w:val="0010793C"/>
    <w:rsid w:val="0011293C"/>
    <w:rsid w:val="00114D8C"/>
    <w:rsid w:val="00122888"/>
    <w:rsid w:val="00124768"/>
    <w:rsid w:val="00125CC2"/>
    <w:rsid w:val="00127C70"/>
    <w:rsid w:val="00130E9F"/>
    <w:rsid w:val="001337FD"/>
    <w:rsid w:val="00146054"/>
    <w:rsid w:val="001461CF"/>
    <w:rsid w:val="0014695E"/>
    <w:rsid w:val="00147F34"/>
    <w:rsid w:val="00153A8E"/>
    <w:rsid w:val="00156F9E"/>
    <w:rsid w:val="00164FD5"/>
    <w:rsid w:val="001679EE"/>
    <w:rsid w:val="0017179E"/>
    <w:rsid w:val="00172C66"/>
    <w:rsid w:val="001738F4"/>
    <w:rsid w:val="00173C8F"/>
    <w:rsid w:val="001740FC"/>
    <w:rsid w:val="001746CF"/>
    <w:rsid w:val="00174715"/>
    <w:rsid w:val="00175556"/>
    <w:rsid w:val="00176376"/>
    <w:rsid w:val="001769D7"/>
    <w:rsid w:val="001805CB"/>
    <w:rsid w:val="00182D85"/>
    <w:rsid w:val="00183ADA"/>
    <w:rsid w:val="001840FB"/>
    <w:rsid w:val="001866B5"/>
    <w:rsid w:val="00187898"/>
    <w:rsid w:val="00187DE9"/>
    <w:rsid w:val="00192569"/>
    <w:rsid w:val="00192EB4"/>
    <w:rsid w:val="001943D2"/>
    <w:rsid w:val="0019524E"/>
    <w:rsid w:val="00195A6E"/>
    <w:rsid w:val="001A17FC"/>
    <w:rsid w:val="001A1F03"/>
    <w:rsid w:val="001A2300"/>
    <w:rsid w:val="001A2C75"/>
    <w:rsid w:val="001A5A41"/>
    <w:rsid w:val="001A6F37"/>
    <w:rsid w:val="001B0CA5"/>
    <w:rsid w:val="001C2E47"/>
    <w:rsid w:val="001C6AA0"/>
    <w:rsid w:val="001C7728"/>
    <w:rsid w:val="001D20C3"/>
    <w:rsid w:val="001D4D26"/>
    <w:rsid w:val="001D7E0F"/>
    <w:rsid w:val="001E401D"/>
    <w:rsid w:val="001E6994"/>
    <w:rsid w:val="001F0A66"/>
    <w:rsid w:val="001F3DE3"/>
    <w:rsid w:val="001F7B67"/>
    <w:rsid w:val="001F7DB8"/>
    <w:rsid w:val="002038F5"/>
    <w:rsid w:val="002079CB"/>
    <w:rsid w:val="002101E6"/>
    <w:rsid w:val="00211EDD"/>
    <w:rsid w:val="00214A0D"/>
    <w:rsid w:val="00216106"/>
    <w:rsid w:val="00217FE8"/>
    <w:rsid w:val="00222332"/>
    <w:rsid w:val="00223692"/>
    <w:rsid w:val="00226AF0"/>
    <w:rsid w:val="00234F6D"/>
    <w:rsid w:val="00234FBE"/>
    <w:rsid w:val="0023720F"/>
    <w:rsid w:val="00237A20"/>
    <w:rsid w:val="00251A59"/>
    <w:rsid w:val="0025286B"/>
    <w:rsid w:val="00257AB1"/>
    <w:rsid w:val="00257E1A"/>
    <w:rsid w:val="002629EA"/>
    <w:rsid w:val="00263D14"/>
    <w:rsid w:val="002648C9"/>
    <w:rsid w:val="002666AB"/>
    <w:rsid w:val="00271237"/>
    <w:rsid w:val="002721B5"/>
    <w:rsid w:val="00272EEA"/>
    <w:rsid w:val="00277B35"/>
    <w:rsid w:val="0028341B"/>
    <w:rsid w:val="00292735"/>
    <w:rsid w:val="002931B7"/>
    <w:rsid w:val="00293397"/>
    <w:rsid w:val="002943FE"/>
    <w:rsid w:val="002A221F"/>
    <w:rsid w:val="002A2510"/>
    <w:rsid w:val="002A76B9"/>
    <w:rsid w:val="002B2C51"/>
    <w:rsid w:val="002B44C1"/>
    <w:rsid w:val="002C0F90"/>
    <w:rsid w:val="002C22AD"/>
    <w:rsid w:val="002C7EEF"/>
    <w:rsid w:val="002D18B5"/>
    <w:rsid w:val="002D536D"/>
    <w:rsid w:val="002D70E8"/>
    <w:rsid w:val="002E121D"/>
    <w:rsid w:val="002F1D7F"/>
    <w:rsid w:val="002F2498"/>
    <w:rsid w:val="002F4565"/>
    <w:rsid w:val="003064A9"/>
    <w:rsid w:val="00310DA4"/>
    <w:rsid w:val="003128AE"/>
    <w:rsid w:val="00317531"/>
    <w:rsid w:val="00317748"/>
    <w:rsid w:val="003211E6"/>
    <w:rsid w:val="00322A46"/>
    <w:rsid w:val="00322A94"/>
    <w:rsid w:val="00327A17"/>
    <w:rsid w:val="003311C7"/>
    <w:rsid w:val="0033378C"/>
    <w:rsid w:val="003364D1"/>
    <w:rsid w:val="00337A59"/>
    <w:rsid w:val="003503A6"/>
    <w:rsid w:val="00352A0E"/>
    <w:rsid w:val="0035545F"/>
    <w:rsid w:val="0036612B"/>
    <w:rsid w:val="00366C39"/>
    <w:rsid w:val="00366E86"/>
    <w:rsid w:val="003716C6"/>
    <w:rsid w:val="00371856"/>
    <w:rsid w:val="003729FC"/>
    <w:rsid w:val="003746F2"/>
    <w:rsid w:val="00374CF7"/>
    <w:rsid w:val="0038368E"/>
    <w:rsid w:val="00384225"/>
    <w:rsid w:val="0039017D"/>
    <w:rsid w:val="00392720"/>
    <w:rsid w:val="00397C22"/>
    <w:rsid w:val="003A0FF5"/>
    <w:rsid w:val="003A2ECA"/>
    <w:rsid w:val="003B53C0"/>
    <w:rsid w:val="003B697A"/>
    <w:rsid w:val="003B75BD"/>
    <w:rsid w:val="003C4AC6"/>
    <w:rsid w:val="003C4D44"/>
    <w:rsid w:val="003C4E08"/>
    <w:rsid w:val="003C6841"/>
    <w:rsid w:val="003D5570"/>
    <w:rsid w:val="003E0C75"/>
    <w:rsid w:val="003E0F2D"/>
    <w:rsid w:val="003E4F6F"/>
    <w:rsid w:val="003F399C"/>
    <w:rsid w:val="003F4C86"/>
    <w:rsid w:val="003F7C19"/>
    <w:rsid w:val="004020A8"/>
    <w:rsid w:val="00405AE0"/>
    <w:rsid w:val="00407825"/>
    <w:rsid w:val="00410971"/>
    <w:rsid w:val="00420664"/>
    <w:rsid w:val="00421F4B"/>
    <w:rsid w:val="00422641"/>
    <w:rsid w:val="00427B06"/>
    <w:rsid w:val="00427F6D"/>
    <w:rsid w:val="004332C4"/>
    <w:rsid w:val="004350E2"/>
    <w:rsid w:val="0043528A"/>
    <w:rsid w:val="00437D11"/>
    <w:rsid w:val="00442CD3"/>
    <w:rsid w:val="00445D07"/>
    <w:rsid w:val="00445D23"/>
    <w:rsid w:val="004502E6"/>
    <w:rsid w:val="0045641B"/>
    <w:rsid w:val="004614C1"/>
    <w:rsid w:val="00461A3B"/>
    <w:rsid w:val="004626A4"/>
    <w:rsid w:val="0046490F"/>
    <w:rsid w:val="00467A17"/>
    <w:rsid w:val="00467BFD"/>
    <w:rsid w:val="00474644"/>
    <w:rsid w:val="00474C68"/>
    <w:rsid w:val="00477437"/>
    <w:rsid w:val="0048322F"/>
    <w:rsid w:val="00486DE6"/>
    <w:rsid w:val="00487806"/>
    <w:rsid w:val="00492146"/>
    <w:rsid w:val="004A0F3A"/>
    <w:rsid w:val="004B38A3"/>
    <w:rsid w:val="004B7C00"/>
    <w:rsid w:val="004C2727"/>
    <w:rsid w:val="004C3B0A"/>
    <w:rsid w:val="004C4CDB"/>
    <w:rsid w:val="004D06FA"/>
    <w:rsid w:val="004D530D"/>
    <w:rsid w:val="004D5BDD"/>
    <w:rsid w:val="004D5FB2"/>
    <w:rsid w:val="004E1B89"/>
    <w:rsid w:val="004F14EE"/>
    <w:rsid w:val="004F3493"/>
    <w:rsid w:val="004F548C"/>
    <w:rsid w:val="004F7754"/>
    <w:rsid w:val="005016BC"/>
    <w:rsid w:val="0050453E"/>
    <w:rsid w:val="00504AD8"/>
    <w:rsid w:val="00515778"/>
    <w:rsid w:val="005202C3"/>
    <w:rsid w:val="00533BAE"/>
    <w:rsid w:val="00533DEE"/>
    <w:rsid w:val="005343F5"/>
    <w:rsid w:val="00543393"/>
    <w:rsid w:val="005434BB"/>
    <w:rsid w:val="00546926"/>
    <w:rsid w:val="00551324"/>
    <w:rsid w:val="005553D1"/>
    <w:rsid w:val="005569ED"/>
    <w:rsid w:val="0056069E"/>
    <w:rsid w:val="00562793"/>
    <w:rsid w:val="00562924"/>
    <w:rsid w:val="00563A3E"/>
    <w:rsid w:val="00575AD1"/>
    <w:rsid w:val="00575FA8"/>
    <w:rsid w:val="00576B36"/>
    <w:rsid w:val="0057725B"/>
    <w:rsid w:val="005805BD"/>
    <w:rsid w:val="00581193"/>
    <w:rsid w:val="005820F5"/>
    <w:rsid w:val="005828E3"/>
    <w:rsid w:val="005852C0"/>
    <w:rsid w:val="00587C79"/>
    <w:rsid w:val="00594868"/>
    <w:rsid w:val="00597681"/>
    <w:rsid w:val="00597CD3"/>
    <w:rsid w:val="005A614D"/>
    <w:rsid w:val="005A6C32"/>
    <w:rsid w:val="005B36E4"/>
    <w:rsid w:val="005B62ED"/>
    <w:rsid w:val="005C2303"/>
    <w:rsid w:val="005D2302"/>
    <w:rsid w:val="005D23B6"/>
    <w:rsid w:val="005D7941"/>
    <w:rsid w:val="005E1514"/>
    <w:rsid w:val="005E203A"/>
    <w:rsid w:val="005F505B"/>
    <w:rsid w:val="005F5ADF"/>
    <w:rsid w:val="006062AC"/>
    <w:rsid w:val="00613CD8"/>
    <w:rsid w:val="00614DAC"/>
    <w:rsid w:val="00616131"/>
    <w:rsid w:val="006219F9"/>
    <w:rsid w:val="00622CEE"/>
    <w:rsid w:val="00624FE2"/>
    <w:rsid w:val="00625CA4"/>
    <w:rsid w:val="00634797"/>
    <w:rsid w:val="0063546C"/>
    <w:rsid w:val="006358A3"/>
    <w:rsid w:val="00635C17"/>
    <w:rsid w:val="00636E2D"/>
    <w:rsid w:val="0063776A"/>
    <w:rsid w:val="006416C0"/>
    <w:rsid w:val="00641FB4"/>
    <w:rsid w:val="006444DB"/>
    <w:rsid w:val="0064657C"/>
    <w:rsid w:val="00646BA3"/>
    <w:rsid w:val="00651B7F"/>
    <w:rsid w:val="00652891"/>
    <w:rsid w:val="00654F86"/>
    <w:rsid w:val="0066265D"/>
    <w:rsid w:val="006644FB"/>
    <w:rsid w:val="00666B1D"/>
    <w:rsid w:val="00666E29"/>
    <w:rsid w:val="0066784D"/>
    <w:rsid w:val="006705C8"/>
    <w:rsid w:val="00672546"/>
    <w:rsid w:val="00681A57"/>
    <w:rsid w:val="0068295E"/>
    <w:rsid w:val="00682BE2"/>
    <w:rsid w:val="00683D9E"/>
    <w:rsid w:val="00683E86"/>
    <w:rsid w:val="006842B1"/>
    <w:rsid w:val="00687EB0"/>
    <w:rsid w:val="00691D4D"/>
    <w:rsid w:val="00694273"/>
    <w:rsid w:val="00695753"/>
    <w:rsid w:val="0069782D"/>
    <w:rsid w:val="006A09EF"/>
    <w:rsid w:val="006A422D"/>
    <w:rsid w:val="006A44A0"/>
    <w:rsid w:val="006A69B3"/>
    <w:rsid w:val="006B64B8"/>
    <w:rsid w:val="006B6C13"/>
    <w:rsid w:val="006B6EE2"/>
    <w:rsid w:val="006B7C27"/>
    <w:rsid w:val="006C1CC4"/>
    <w:rsid w:val="006C2C24"/>
    <w:rsid w:val="006C32BC"/>
    <w:rsid w:val="006C5B95"/>
    <w:rsid w:val="006C6496"/>
    <w:rsid w:val="006E1396"/>
    <w:rsid w:val="006E52BD"/>
    <w:rsid w:val="006E6255"/>
    <w:rsid w:val="006F05B6"/>
    <w:rsid w:val="006F5882"/>
    <w:rsid w:val="006F7D91"/>
    <w:rsid w:val="007020E5"/>
    <w:rsid w:val="00712EA0"/>
    <w:rsid w:val="007139FD"/>
    <w:rsid w:val="00715DC2"/>
    <w:rsid w:val="007169CB"/>
    <w:rsid w:val="00721CA6"/>
    <w:rsid w:val="0072456C"/>
    <w:rsid w:val="007269DA"/>
    <w:rsid w:val="00727CCE"/>
    <w:rsid w:val="00732130"/>
    <w:rsid w:val="00733062"/>
    <w:rsid w:val="00740D79"/>
    <w:rsid w:val="007415E3"/>
    <w:rsid w:val="00746345"/>
    <w:rsid w:val="00746676"/>
    <w:rsid w:val="00752836"/>
    <w:rsid w:val="007533B7"/>
    <w:rsid w:val="00756A8F"/>
    <w:rsid w:val="007613AC"/>
    <w:rsid w:val="00761864"/>
    <w:rsid w:val="007649EA"/>
    <w:rsid w:val="00765508"/>
    <w:rsid w:val="007659A7"/>
    <w:rsid w:val="0077084D"/>
    <w:rsid w:val="00772AED"/>
    <w:rsid w:val="0078023D"/>
    <w:rsid w:val="007804A3"/>
    <w:rsid w:val="00780932"/>
    <w:rsid w:val="00781D4E"/>
    <w:rsid w:val="00783F12"/>
    <w:rsid w:val="00784A66"/>
    <w:rsid w:val="007856FF"/>
    <w:rsid w:val="00785DFB"/>
    <w:rsid w:val="00787B60"/>
    <w:rsid w:val="00790796"/>
    <w:rsid w:val="00791A14"/>
    <w:rsid w:val="007922EC"/>
    <w:rsid w:val="007922FE"/>
    <w:rsid w:val="00793152"/>
    <w:rsid w:val="00793988"/>
    <w:rsid w:val="007962A5"/>
    <w:rsid w:val="00796A18"/>
    <w:rsid w:val="00797AA6"/>
    <w:rsid w:val="007A057E"/>
    <w:rsid w:val="007A40E6"/>
    <w:rsid w:val="007A5712"/>
    <w:rsid w:val="007A73E2"/>
    <w:rsid w:val="007B0327"/>
    <w:rsid w:val="007B37AB"/>
    <w:rsid w:val="007B55CF"/>
    <w:rsid w:val="007B6D41"/>
    <w:rsid w:val="007C092F"/>
    <w:rsid w:val="007C0D24"/>
    <w:rsid w:val="007D00D6"/>
    <w:rsid w:val="007D13CE"/>
    <w:rsid w:val="007E60B6"/>
    <w:rsid w:val="007E6940"/>
    <w:rsid w:val="007F1127"/>
    <w:rsid w:val="007F4748"/>
    <w:rsid w:val="008033DF"/>
    <w:rsid w:val="00804C44"/>
    <w:rsid w:val="00805A67"/>
    <w:rsid w:val="0080611B"/>
    <w:rsid w:val="0080611C"/>
    <w:rsid w:val="00806BA4"/>
    <w:rsid w:val="00815540"/>
    <w:rsid w:val="00822C22"/>
    <w:rsid w:val="00826A4F"/>
    <w:rsid w:val="0083110B"/>
    <w:rsid w:val="008315B2"/>
    <w:rsid w:val="008338EF"/>
    <w:rsid w:val="00836817"/>
    <w:rsid w:val="00842DB1"/>
    <w:rsid w:val="00845491"/>
    <w:rsid w:val="0085513D"/>
    <w:rsid w:val="008569E5"/>
    <w:rsid w:val="0086007A"/>
    <w:rsid w:val="008605AC"/>
    <w:rsid w:val="008625B1"/>
    <w:rsid w:val="00874881"/>
    <w:rsid w:val="008835D2"/>
    <w:rsid w:val="00884001"/>
    <w:rsid w:val="00885345"/>
    <w:rsid w:val="00885A1E"/>
    <w:rsid w:val="00886BF9"/>
    <w:rsid w:val="00890B25"/>
    <w:rsid w:val="00891FE4"/>
    <w:rsid w:val="008A02D1"/>
    <w:rsid w:val="008A4B49"/>
    <w:rsid w:val="008B3C18"/>
    <w:rsid w:val="008B73E8"/>
    <w:rsid w:val="008C1ACA"/>
    <w:rsid w:val="008C3CFE"/>
    <w:rsid w:val="008C63A1"/>
    <w:rsid w:val="008E6A33"/>
    <w:rsid w:val="008F19F2"/>
    <w:rsid w:val="008F2ECB"/>
    <w:rsid w:val="008F5138"/>
    <w:rsid w:val="00902420"/>
    <w:rsid w:val="00903F0A"/>
    <w:rsid w:val="0090708C"/>
    <w:rsid w:val="0091033C"/>
    <w:rsid w:val="009118BC"/>
    <w:rsid w:val="00913AB8"/>
    <w:rsid w:val="00917407"/>
    <w:rsid w:val="00922947"/>
    <w:rsid w:val="009246E0"/>
    <w:rsid w:val="00926A3E"/>
    <w:rsid w:val="00926CF2"/>
    <w:rsid w:val="00931789"/>
    <w:rsid w:val="009319FD"/>
    <w:rsid w:val="00931A21"/>
    <w:rsid w:val="0093589B"/>
    <w:rsid w:val="00940692"/>
    <w:rsid w:val="00943073"/>
    <w:rsid w:val="0094535E"/>
    <w:rsid w:val="00945EFD"/>
    <w:rsid w:val="00946E44"/>
    <w:rsid w:val="00950735"/>
    <w:rsid w:val="00956ACB"/>
    <w:rsid w:val="00961F98"/>
    <w:rsid w:val="00962B02"/>
    <w:rsid w:val="009639DA"/>
    <w:rsid w:val="00970A03"/>
    <w:rsid w:val="00974151"/>
    <w:rsid w:val="0098378B"/>
    <w:rsid w:val="009A599B"/>
    <w:rsid w:val="009B122A"/>
    <w:rsid w:val="009B12F8"/>
    <w:rsid w:val="009B5E57"/>
    <w:rsid w:val="009B671A"/>
    <w:rsid w:val="009B6E64"/>
    <w:rsid w:val="009C023D"/>
    <w:rsid w:val="009C0C7C"/>
    <w:rsid w:val="009C52D0"/>
    <w:rsid w:val="009C53C4"/>
    <w:rsid w:val="009C5781"/>
    <w:rsid w:val="009C58DF"/>
    <w:rsid w:val="009C7817"/>
    <w:rsid w:val="009E2E70"/>
    <w:rsid w:val="009E5F38"/>
    <w:rsid w:val="009F7203"/>
    <w:rsid w:val="00A015C1"/>
    <w:rsid w:val="00A0447C"/>
    <w:rsid w:val="00A1317D"/>
    <w:rsid w:val="00A1356A"/>
    <w:rsid w:val="00A15031"/>
    <w:rsid w:val="00A26E1F"/>
    <w:rsid w:val="00A279F1"/>
    <w:rsid w:val="00A3269C"/>
    <w:rsid w:val="00A33A6A"/>
    <w:rsid w:val="00A36830"/>
    <w:rsid w:val="00A37726"/>
    <w:rsid w:val="00A40520"/>
    <w:rsid w:val="00A4461D"/>
    <w:rsid w:val="00A45182"/>
    <w:rsid w:val="00A51657"/>
    <w:rsid w:val="00A5357E"/>
    <w:rsid w:val="00A539F6"/>
    <w:rsid w:val="00A56E90"/>
    <w:rsid w:val="00A7265E"/>
    <w:rsid w:val="00A738E8"/>
    <w:rsid w:val="00A751AA"/>
    <w:rsid w:val="00A801A7"/>
    <w:rsid w:val="00A81D81"/>
    <w:rsid w:val="00A8302F"/>
    <w:rsid w:val="00A84DE7"/>
    <w:rsid w:val="00A92917"/>
    <w:rsid w:val="00A97199"/>
    <w:rsid w:val="00AA2DDC"/>
    <w:rsid w:val="00AA4545"/>
    <w:rsid w:val="00AB223D"/>
    <w:rsid w:val="00AB4A26"/>
    <w:rsid w:val="00AB6FD7"/>
    <w:rsid w:val="00AB7F97"/>
    <w:rsid w:val="00AC528F"/>
    <w:rsid w:val="00AC6AF2"/>
    <w:rsid w:val="00AD2214"/>
    <w:rsid w:val="00AD26D6"/>
    <w:rsid w:val="00AD766E"/>
    <w:rsid w:val="00AD7989"/>
    <w:rsid w:val="00AE12CF"/>
    <w:rsid w:val="00AE6DC2"/>
    <w:rsid w:val="00AF26D7"/>
    <w:rsid w:val="00AF5DED"/>
    <w:rsid w:val="00B00CDF"/>
    <w:rsid w:val="00B0353B"/>
    <w:rsid w:val="00B0415A"/>
    <w:rsid w:val="00B04287"/>
    <w:rsid w:val="00B05871"/>
    <w:rsid w:val="00B13445"/>
    <w:rsid w:val="00B21428"/>
    <w:rsid w:val="00B25878"/>
    <w:rsid w:val="00B25DCB"/>
    <w:rsid w:val="00B32AA3"/>
    <w:rsid w:val="00B34505"/>
    <w:rsid w:val="00B42073"/>
    <w:rsid w:val="00B501BB"/>
    <w:rsid w:val="00B5176F"/>
    <w:rsid w:val="00B51EED"/>
    <w:rsid w:val="00B5305A"/>
    <w:rsid w:val="00B54FDA"/>
    <w:rsid w:val="00B60EA2"/>
    <w:rsid w:val="00B61664"/>
    <w:rsid w:val="00B6653E"/>
    <w:rsid w:val="00B72D1D"/>
    <w:rsid w:val="00B83080"/>
    <w:rsid w:val="00B93E2D"/>
    <w:rsid w:val="00B97BC6"/>
    <w:rsid w:val="00BA1E9F"/>
    <w:rsid w:val="00BB1E8F"/>
    <w:rsid w:val="00BB1EC1"/>
    <w:rsid w:val="00BB22C3"/>
    <w:rsid w:val="00BB480E"/>
    <w:rsid w:val="00BB64F5"/>
    <w:rsid w:val="00BB6699"/>
    <w:rsid w:val="00BC18BF"/>
    <w:rsid w:val="00BC3C81"/>
    <w:rsid w:val="00BC6355"/>
    <w:rsid w:val="00BD3B00"/>
    <w:rsid w:val="00BE0DF1"/>
    <w:rsid w:val="00BE3504"/>
    <w:rsid w:val="00BE5D14"/>
    <w:rsid w:val="00BE6361"/>
    <w:rsid w:val="00BE669A"/>
    <w:rsid w:val="00BF2217"/>
    <w:rsid w:val="00BF49B5"/>
    <w:rsid w:val="00BF7723"/>
    <w:rsid w:val="00C02B9B"/>
    <w:rsid w:val="00C0352B"/>
    <w:rsid w:val="00C057A9"/>
    <w:rsid w:val="00C10C52"/>
    <w:rsid w:val="00C1512B"/>
    <w:rsid w:val="00C21759"/>
    <w:rsid w:val="00C24388"/>
    <w:rsid w:val="00C26255"/>
    <w:rsid w:val="00C26615"/>
    <w:rsid w:val="00C26EF6"/>
    <w:rsid w:val="00C27802"/>
    <w:rsid w:val="00C3084B"/>
    <w:rsid w:val="00C357CA"/>
    <w:rsid w:val="00C37343"/>
    <w:rsid w:val="00C37BBD"/>
    <w:rsid w:val="00C4003C"/>
    <w:rsid w:val="00C4748F"/>
    <w:rsid w:val="00C474B0"/>
    <w:rsid w:val="00C50B27"/>
    <w:rsid w:val="00C51022"/>
    <w:rsid w:val="00C5578B"/>
    <w:rsid w:val="00C60306"/>
    <w:rsid w:val="00C647D3"/>
    <w:rsid w:val="00C64D84"/>
    <w:rsid w:val="00C651EE"/>
    <w:rsid w:val="00C73F7C"/>
    <w:rsid w:val="00C749C0"/>
    <w:rsid w:val="00C830A1"/>
    <w:rsid w:val="00C8343E"/>
    <w:rsid w:val="00C879A0"/>
    <w:rsid w:val="00C900AE"/>
    <w:rsid w:val="00C971FB"/>
    <w:rsid w:val="00C9792A"/>
    <w:rsid w:val="00CA0BD5"/>
    <w:rsid w:val="00CA13F6"/>
    <w:rsid w:val="00CA2624"/>
    <w:rsid w:val="00CA2F8E"/>
    <w:rsid w:val="00CA4AD7"/>
    <w:rsid w:val="00CA5DE5"/>
    <w:rsid w:val="00CB0DDA"/>
    <w:rsid w:val="00CB13FB"/>
    <w:rsid w:val="00CB2631"/>
    <w:rsid w:val="00CB40EE"/>
    <w:rsid w:val="00CB6616"/>
    <w:rsid w:val="00CB7B62"/>
    <w:rsid w:val="00CC1CF1"/>
    <w:rsid w:val="00CC26BE"/>
    <w:rsid w:val="00CC3B22"/>
    <w:rsid w:val="00CC428D"/>
    <w:rsid w:val="00CC6827"/>
    <w:rsid w:val="00CC6BCA"/>
    <w:rsid w:val="00CD08EA"/>
    <w:rsid w:val="00CD32A3"/>
    <w:rsid w:val="00CD35AD"/>
    <w:rsid w:val="00CD609D"/>
    <w:rsid w:val="00CD6E8F"/>
    <w:rsid w:val="00CE2202"/>
    <w:rsid w:val="00CE3238"/>
    <w:rsid w:val="00CE3640"/>
    <w:rsid w:val="00CE3BF2"/>
    <w:rsid w:val="00CE4DD6"/>
    <w:rsid w:val="00CE7F17"/>
    <w:rsid w:val="00CF0B01"/>
    <w:rsid w:val="00CF3A8B"/>
    <w:rsid w:val="00CF4065"/>
    <w:rsid w:val="00CF5BA4"/>
    <w:rsid w:val="00D00B8F"/>
    <w:rsid w:val="00D02139"/>
    <w:rsid w:val="00D058AC"/>
    <w:rsid w:val="00D06891"/>
    <w:rsid w:val="00D1001F"/>
    <w:rsid w:val="00D11D2D"/>
    <w:rsid w:val="00D1217C"/>
    <w:rsid w:val="00D24296"/>
    <w:rsid w:val="00D26F13"/>
    <w:rsid w:val="00D27D54"/>
    <w:rsid w:val="00D27E45"/>
    <w:rsid w:val="00D351A5"/>
    <w:rsid w:val="00D36046"/>
    <w:rsid w:val="00D36181"/>
    <w:rsid w:val="00D3693E"/>
    <w:rsid w:val="00D412D2"/>
    <w:rsid w:val="00D42C66"/>
    <w:rsid w:val="00D450AB"/>
    <w:rsid w:val="00D53181"/>
    <w:rsid w:val="00D722C3"/>
    <w:rsid w:val="00D8148B"/>
    <w:rsid w:val="00D919ED"/>
    <w:rsid w:val="00D91BE7"/>
    <w:rsid w:val="00DA0737"/>
    <w:rsid w:val="00DA0A71"/>
    <w:rsid w:val="00DA1F02"/>
    <w:rsid w:val="00DA4DB7"/>
    <w:rsid w:val="00DA50C2"/>
    <w:rsid w:val="00DA57FD"/>
    <w:rsid w:val="00DA5E57"/>
    <w:rsid w:val="00DA736B"/>
    <w:rsid w:val="00DA7EB1"/>
    <w:rsid w:val="00DB34D1"/>
    <w:rsid w:val="00DB4995"/>
    <w:rsid w:val="00DB5155"/>
    <w:rsid w:val="00DB5164"/>
    <w:rsid w:val="00DB55AE"/>
    <w:rsid w:val="00DB6735"/>
    <w:rsid w:val="00DB7E96"/>
    <w:rsid w:val="00DC0108"/>
    <w:rsid w:val="00DC2B26"/>
    <w:rsid w:val="00DC3F30"/>
    <w:rsid w:val="00DC66D4"/>
    <w:rsid w:val="00DC68ED"/>
    <w:rsid w:val="00DD31A4"/>
    <w:rsid w:val="00DE4CBA"/>
    <w:rsid w:val="00DE52C5"/>
    <w:rsid w:val="00DF4006"/>
    <w:rsid w:val="00DF66A9"/>
    <w:rsid w:val="00DF6904"/>
    <w:rsid w:val="00DF6AF1"/>
    <w:rsid w:val="00E046E8"/>
    <w:rsid w:val="00E10FA9"/>
    <w:rsid w:val="00E122FB"/>
    <w:rsid w:val="00E1502C"/>
    <w:rsid w:val="00E15E10"/>
    <w:rsid w:val="00E166A0"/>
    <w:rsid w:val="00E17C36"/>
    <w:rsid w:val="00E20911"/>
    <w:rsid w:val="00E25AA1"/>
    <w:rsid w:val="00E272DA"/>
    <w:rsid w:val="00E30354"/>
    <w:rsid w:val="00E3137B"/>
    <w:rsid w:val="00E365EB"/>
    <w:rsid w:val="00E366F6"/>
    <w:rsid w:val="00E36ADF"/>
    <w:rsid w:val="00E3792B"/>
    <w:rsid w:val="00E42AC5"/>
    <w:rsid w:val="00E465C3"/>
    <w:rsid w:val="00E52B00"/>
    <w:rsid w:val="00E54E2D"/>
    <w:rsid w:val="00E659A4"/>
    <w:rsid w:val="00E65DC8"/>
    <w:rsid w:val="00E66C49"/>
    <w:rsid w:val="00E71A41"/>
    <w:rsid w:val="00E73CF9"/>
    <w:rsid w:val="00E80A30"/>
    <w:rsid w:val="00E80B7F"/>
    <w:rsid w:val="00E8292A"/>
    <w:rsid w:val="00E84EE5"/>
    <w:rsid w:val="00E85166"/>
    <w:rsid w:val="00E8525E"/>
    <w:rsid w:val="00E85458"/>
    <w:rsid w:val="00E87CC7"/>
    <w:rsid w:val="00E93AD2"/>
    <w:rsid w:val="00E96EBB"/>
    <w:rsid w:val="00E9770D"/>
    <w:rsid w:val="00EA59FE"/>
    <w:rsid w:val="00EB39BD"/>
    <w:rsid w:val="00EB44AD"/>
    <w:rsid w:val="00EB4848"/>
    <w:rsid w:val="00EB5093"/>
    <w:rsid w:val="00EC758F"/>
    <w:rsid w:val="00ED2F41"/>
    <w:rsid w:val="00EE34E1"/>
    <w:rsid w:val="00EE6BAE"/>
    <w:rsid w:val="00EF396B"/>
    <w:rsid w:val="00EF64DC"/>
    <w:rsid w:val="00F03379"/>
    <w:rsid w:val="00F0717B"/>
    <w:rsid w:val="00F111D3"/>
    <w:rsid w:val="00F116E2"/>
    <w:rsid w:val="00F12366"/>
    <w:rsid w:val="00F13A52"/>
    <w:rsid w:val="00F14ADC"/>
    <w:rsid w:val="00F1713C"/>
    <w:rsid w:val="00F201FA"/>
    <w:rsid w:val="00F20A80"/>
    <w:rsid w:val="00F24987"/>
    <w:rsid w:val="00F253CA"/>
    <w:rsid w:val="00F3275A"/>
    <w:rsid w:val="00F32D86"/>
    <w:rsid w:val="00F3742C"/>
    <w:rsid w:val="00F45525"/>
    <w:rsid w:val="00F461BB"/>
    <w:rsid w:val="00F46C27"/>
    <w:rsid w:val="00F46DB5"/>
    <w:rsid w:val="00F5082E"/>
    <w:rsid w:val="00F57CA9"/>
    <w:rsid w:val="00F57F4C"/>
    <w:rsid w:val="00F60B6C"/>
    <w:rsid w:val="00F6253B"/>
    <w:rsid w:val="00F632EB"/>
    <w:rsid w:val="00F6669F"/>
    <w:rsid w:val="00F669F2"/>
    <w:rsid w:val="00F67530"/>
    <w:rsid w:val="00F7157A"/>
    <w:rsid w:val="00F72FE4"/>
    <w:rsid w:val="00F76A73"/>
    <w:rsid w:val="00F7748A"/>
    <w:rsid w:val="00F77D54"/>
    <w:rsid w:val="00F80A51"/>
    <w:rsid w:val="00F8249B"/>
    <w:rsid w:val="00F82D02"/>
    <w:rsid w:val="00F8403D"/>
    <w:rsid w:val="00F87E2F"/>
    <w:rsid w:val="00F911BF"/>
    <w:rsid w:val="00F91BD1"/>
    <w:rsid w:val="00F92082"/>
    <w:rsid w:val="00F978BC"/>
    <w:rsid w:val="00FA0104"/>
    <w:rsid w:val="00FA12D0"/>
    <w:rsid w:val="00FA46E8"/>
    <w:rsid w:val="00FA696F"/>
    <w:rsid w:val="00FA6AA5"/>
    <w:rsid w:val="00FB1201"/>
    <w:rsid w:val="00FB1410"/>
    <w:rsid w:val="00FB20DB"/>
    <w:rsid w:val="00FC7729"/>
    <w:rsid w:val="00FC778F"/>
    <w:rsid w:val="00FC7927"/>
    <w:rsid w:val="00FC7966"/>
    <w:rsid w:val="00FD24A8"/>
    <w:rsid w:val="00FD2807"/>
    <w:rsid w:val="00FE0D9B"/>
    <w:rsid w:val="00FE320C"/>
    <w:rsid w:val="00FE7AE0"/>
    <w:rsid w:val="00FF3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89"/>
    <o:shapelayout v:ext="edit">
      <o:idmap v:ext="edit" data="1"/>
    </o:shapelayout>
  </w:shapeDefaults>
  <w:decimalSymbol w:val="."/>
  <w:listSeparator w:val=","/>
  <w14:docId w14:val="0FC680EB"/>
  <w15:docId w15:val="{CF2743A8-749A-4986-8FF6-8A4524FF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1CF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1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166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66A0"/>
    <w:pPr>
      <w:spacing w:after="200"/>
    </w:pPr>
    <w:rPr>
      <w:rFonts w:asciiTheme="minorHAnsi" w:eastAsiaTheme="minorHAnsi" w:hAnsiTheme="minorHAnsi" w:cstheme="minorBidi"/>
      <w:bCs w:val="0"/>
      <w:szCs w:val="20"/>
      <w:lang w:val="es-PE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66A0"/>
    <w:rPr>
      <w:rFonts w:asciiTheme="minorHAnsi" w:eastAsiaTheme="minorHAnsi" w:hAnsiTheme="minorHAnsi" w:cstheme="minorBidi"/>
      <w:lang w:val="es-PE"/>
    </w:rPr>
  </w:style>
  <w:style w:type="paragraph" w:customStyle="1" w:styleId="ICBody">
    <w:name w:val="IC Body"/>
    <w:basedOn w:val="Normal"/>
    <w:link w:val="ICBodyCar"/>
    <w:qFormat/>
    <w:rsid w:val="00BE0DF1"/>
    <w:pPr>
      <w:spacing w:before="120" w:after="200" w:line="276" w:lineRule="auto"/>
      <w:jc w:val="both"/>
    </w:pPr>
    <w:rPr>
      <w:rFonts w:asciiTheme="minorHAnsi" w:eastAsiaTheme="minorHAnsi" w:hAnsiTheme="minorHAnsi" w:cstheme="minorBidi"/>
      <w:bCs w:val="0"/>
      <w:szCs w:val="20"/>
      <w:lang w:val="es-UY" w:eastAsia="en-US"/>
    </w:rPr>
  </w:style>
  <w:style w:type="character" w:customStyle="1" w:styleId="ICBodyCar">
    <w:name w:val="IC Body Car"/>
    <w:basedOn w:val="Fuentedeprrafopredeter"/>
    <w:link w:val="ICBody"/>
    <w:locked/>
    <w:rsid w:val="00BE0DF1"/>
    <w:rPr>
      <w:rFonts w:asciiTheme="minorHAnsi" w:eastAsiaTheme="minorHAnsi" w:hAnsiTheme="minorHAnsi" w:cstheme="minorBidi"/>
      <w:lang w:val="es-UY"/>
    </w:rPr>
  </w:style>
  <w:style w:type="paragraph" w:customStyle="1" w:styleId="ICList1">
    <w:name w:val="IC List 1"/>
    <w:aliases w:val="Texto"/>
    <w:basedOn w:val="ICBody"/>
    <w:link w:val="ICList1Char"/>
    <w:uiPriority w:val="8"/>
    <w:qFormat/>
    <w:rsid w:val="00BE0DF1"/>
    <w:pPr>
      <w:numPr>
        <w:numId w:val="4"/>
      </w:numPr>
      <w:spacing w:after="120" w:line="280" w:lineRule="exact"/>
    </w:pPr>
  </w:style>
  <w:style w:type="paragraph" w:customStyle="1" w:styleId="ICList2">
    <w:name w:val="IC List 2"/>
    <w:basedOn w:val="ICList1"/>
    <w:uiPriority w:val="8"/>
    <w:unhideWhenUsed/>
    <w:rsid w:val="00BE0DF1"/>
    <w:pPr>
      <w:numPr>
        <w:ilvl w:val="1"/>
      </w:numPr>
      <w:tabs>
        <w:tab w:val="num" w:pos="360"/>
        <w:tab w:val="num" w:pos="2496"/>
      </w:tabs>
      <w:ind w:left="3204"/>
    </w:pPr>
  </w:style>
  <w:style w:type="paragraph" w:customStyle="1" w:styleId="ICList3">
    <w:name w:val="IC List 3"/>
    <w:basedOn w:val="ICList1"/>
    <w:uiPriority w:val="8"/>
    <w:unhideWhenUsed/>
    <w:rsid w:val="00BE0DF1"/>
    <w:pPr>
      <w:numPr>
        <w:ilvl w:val="2"/>
      </w:numPr>
      <w:tabs>
        <w:tab w:val="num" w:pos="360"/>
        <w:tab w:val="num" w:pos="3216"/>
      </w:tabs>
      <w:ind w:left="3924"/>
    </w:pPr>
  </w:style>
  <w:style w:type="paragraph" w:customStyle="1" w:styleId="ICBullet1">
    <w:name w:val="IC Bullet 1"/>
    <w:basedOn w:val="ICBody"/>
    <w:link w:val="ICBullet1Car"/>
    <w:qFormat/>
    <w:rsid w:val="00BE0DF1"/>
    <w:pPr>
      <w:numPr>
        <w:numId w:val="3"/>
      </w:numPr>
      <w:spacing w:after="120" w:line="240" w:lineRule="auto"/>
    </w:pPr>
  </w:style>
  <w:style w:type="paragraph" w:customStyle="1" w:styleId="ICBullet2">
    <w:name w:val="IC Bullet 2"/>
    <w:basedOn w:val="ICBullet1"/>
    <w:link w:val="ICBullet2Car"/>
    <w:qFormat/>
    <w:rsid w:val="00BE0DF1"/>
    <w:pPr>
      <w:numPr>
        <w:ilvl w:val="1"/>
      </w:numPr>
      <w:tabs>
        <w:tab w:val="num" w:pos="2496"/>
      </w:tabs>
      <w:ind w:left="2496"/>
    </w:pPr>
  </w:style>
  <w:style w:type="paragraph" w:customStyle="1" w:styleId="ICBullet3">
    <w:name w:val="IC Bullet 3"/>
    <w:basedOn w:val="ICBullet1"/>
    <w:link w:val="ICBullet3Car"/>
    <w:unhideWhenUsed/>
    <w:qFormat/>
    <w:rsid w:val="00BE0DF1"/>
    <w:pPr>
      <w:numPr>
        <w:ilvl w:val="2"/>
      </w:numPr>
      <w:tabs>
        <w:tab w:val="num" w:pos="360"/>
      </w:tabs>
      <w:ind w:hanging="180"/>
    </w:pPr>
  </w:style>
  <w:style w:type="paragraph" w:customStyle="1" w:styleId="ICBullet4">
    <w:name w:val="IC Bullet 4"/>
    <w:basedOn w:val="ICBullet1"/>
    <w:unhideWhenUsed/>
    <w:qFormat/>
    <w:rsid w:val="00BE0DF1"/>
    <w:pPr>
      <w:numPr>
        <w:ilvl w:val="3"/>
      </w:numPr>
      <w:tabs>
        <w:tab w:val="num" w:pos="360"/>
        <w:tab w:val="num" w:pos="3936"/>
      </w:tabs>
      <w:ind w:left="3936"/>
    </w:pPr>
  </w:style>
  <w:style w:type="paragraph" w:customStyle="1" w:styleId="ICList4">
    <w:name w:val="IC List 4"/>
    <w:basedOn w:val="ICList1"/>
    <w:uiPriority w:val="8"/>
    <w:unhideWhenUsed/>
    <w:rsid w:val="00BE0DF1"/>
    <w:pPr>
      <w:numPr>
        <w:ilvl w:val="3"/>
      </w:numPr>
      <w:tabs>
        <w:tab w:val="num" w:pos="360"/>
        <w:tab w:val="num" w:pos="3936"/>
      </w:tabs>
      <w:ind w:left="4644"/>
    </w:pPr>
  </w:style>
  <w:style w:type="character" w:customStyle="1" w:styleId="ICList1Char">
    <w:name w:val="IC List 1 Char"/>
    <w:aliases w:val="Texto Char"/>
    <w:basedOn w:val="Fuentedeprrafopredeter"/>
    <w:link w:val="ICList1"/>
    <w:uiPriority w:val="8"/>
    <w:rsid w:val="00BE0DF1"/>
    <w:rPr>
      <w:rFonts w:asciiTheme="minorHAnsi" w:eastAsiaTheme="minorHAnsi" w:hAnsiTheme="minorHAnsi" w:cstheme="minorBidi"/>
      <w:lang w:val="es-UY"/>
    </w:rPr>
  </w:style>
  <w:style w:type="character" w:customStyle="1" w:styleId="ICBullet2Car">
    <w:name w:val="IC Bullet 2 Car"/>
    <w:basedOn w:val="Fuentedeprrafopredeter"/>
    <w:link w:val="ICBullet2"/>
    <w:rsid w:val="00BE0DF1"/>
    <w:rPr>
      <w:rFonts w:asciiTheme="minorHAnsi" w:eastAsiaTheme="minorHAnsi" w:hAnsiTheme="minorHAnsi" w:cstheme="minorBidi"/>
      <w:lang w:val="es-UY"/>
    </w:rPr>
  </w:style>
  <w:style w:type="character" w:customStyle="1" w:styleId="ICBullet1Car">
    <w:name w:val="IC Bullet 1 Car"/>
    <w:basedOn w:val="Fuentedeprrafopredeter"/>
    <w:link w:val="ICBullet1"/>
    <w:rsid w:val="00BE0DF1"/>
    <w:rPr>
      <w:rFonts w:asciiTheme="minorHAnsi" w:eastAsiaTheme="minorHAnsi" w:hAnsiTheme="minorHAnsi" w:cstheme="minorBidi"/>
      <w:lang w:val="es-UY"/>
    </w:rPr>
  </w:style>
  <w:style w:type="character" w:customStyle="1" w:styleId="ICBullet3Car">
    <w:name w:val="IC Bullet 3 Car"/>
    <w:basedOn w:val="ICBullet1Car"/>
    <w:link w:val="ICBullet3"/>
    <w:rsid w:val="00BE0DF1"/>
    <w:rPr>
      <w:rFonts w:asciiTheme="minorHAnsi" w:eastAsiaTheme="minorHAnsi" w:hAnsiTheme="minorHAnsi" w:cstheme="minorBidi"/>
      <w:lang w:val="es-UY"/>
    </w:rPr>
  </w:style>
  <w:style w:type="paragraph" w:styleId="NormalWeb">
    <w:name w:val="Normal (Web)"/>
    <w:basedOn w:val="Normal"/>
    <w:uiPriority w:val="99"/>
    <w:semiHidden/>
    <w:unhideWhenUsed/>
    <w:rsid w:val="00C057A9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0932"/>
    <w:pPr>
      <w:spacing w:after="0"/>
    </w:pPr>
    <w:rPr>
      <w:rFonts w:ascii="Verdana" w:eastAsia="Times New Roman" w:hAnsi="Verdana" w:cs="Tahoma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0932"/>
    <w:rPr>
      <w:rFonts w:ascii="Verdana" w:eastAsia="Times New Roman" w:hAnsi="Verdana" w:cs="Tahoma"/>
      <w:b/>
      <w:bCs/>
      <w:lang w:val="es-ES" w:eastAsia="es-ES"/>
    </w:rPr>
  </w:style>
  <w:style w:type="character" w:customStyle="1" w:styleId="str-truncated">
    <w:name w:val="str-truncated"/>
    <w:basedOn w:val="Fuentedeprrafopredeter"/>
    <w:rsid w:val="00CE2202"/>
  </w:style>
  <w:style w:type="character" w:styleId="Hipervnculovisitado">
    <w:name w:val="FollowedHyperlink"/>
    <w:basedOn w:val="Fuentedeprrafopredeter"/>
    <w:uiPriority w:val="99"/>
    <w:semiHidden/>
    <w:unhideWhenUsed/>
    <w:rsid w:val="00AE12C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F461BB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122A"/>
    <w:rPr>
      <w:color w:val="605E5C"/>
      <w:shd w:val="clear" w:color="auto" w:fill="E1DFDD"/>
    </w:rPr>
  </w:style>
  <w:style w:type="character" w:customStyle="1" w:styleId="truncated-content">
    <w:name w:val="truncated-content"/>
    <w:basedOn w:val="Fuentedeprrafopredeter"/>
    <w:rsid w:val="009B122A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025CB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C7966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2E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serbiffilex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control" Target="activeX/activeX6.xml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control" Target="activeX/activeX20.xml"/><Relationship Id="rId50" Type="http://schemas.openxmlformats.org/officeDocument/2006/relationships/control" Target="activeX/activeX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10.xml"/><Relationship Id="rId11" Type="http://schemas.openxmlformats.org/officeDocument/2006/relationships/control" Target="activeX/activeX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4.xml"/><Relationship Id="rId40" Type="http://schemas.openxmlformats.org/officeDocument/2006/relationships/control" Target="activeX/activeX16.xml"/><Relationship Id="rId45" Type="http://schemas.openxmlformats.org/officeDocument/2006/relationships/control" Target="activeX/activeX19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image" Target="media/image17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image" Target="media/image11.wmf"/><Relationship Id="rId35" Type="http://schemas.openxmlformats.org/officeDocument/2006/relationships/control" Target="activeX/activeX13.xml"/><Relationship Id="rId43" Type="http://schemas.openxmlformats.org/officeDocument/2006/relationships/control" Target="activeX/activeX18.xml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\\SERBIFFILEX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control" Target="activeX/activeX15.xml"/><Relationship Id="rId46" Type="http://schemas.openxmlformats.org/officeDocument/2006/relationships/image" Target="media/image18.wmf"/><Relationship Id="rId20" Type="http://schemas.openxmlformats.org/officeDocument/2006/relationships/image" Target="media/image6.wmf"/><Relationship Id="rId41" Type="http://schemas.openxmlformats.org/officeDocument/2006/relationships/control" Target="activeX/activeX17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2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796E-161A-4D61-ABE9-48E0C096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728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3440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GALA, JUAN</cp:lastModifiedBy>
  <cp:revision>33</cp:revision>
  <cp:lastPrinted>2019-03-11T14:37:00Z</cp:lastPrinted>
  <dcterms:created xsi:type="dcterms:W3CDTF">2021-07-13T04:10:00Z</dcterms:created>
  <dcterms:modified xsi:type="dcterms:W3CDTF">2024-03-01T05:59:00Z</dcterms:modified>
</cp:coreProperties>
</file>